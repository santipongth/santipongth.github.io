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307A" w14:textId="6D056D27" w:rsidR="00336943" w:rsidRDefault="002E4623" w:rsidP="00554A83">
      <w:pPr>
        <w:pStyle w:val="papertitle"/>
      </w:pPr>
      <w:bookmarkStart w:id="0" w:name="_GoBack"/>
      <w:bookmarkEnd w:id="0"/>
      <w:r>
        <w:t xml:space="preserve">The </w:t>
      </w:r>
      <w:r w:rsidR="00E5637C">
        <w:t>F</w:t>
      </w:r>
      <w:r>
        <w:t xml:space="preserve">irst </w:t>
      </w:r>
      <w:r w:rsidR="00554A83" w:rsidRPr="00554A83">
        <w:t>Wikipedia Questions and Factoid</w:t>
      </w:r>
      <w:r w:rsidR="00221B6F">
        <w:t xml:space="preserve"> </w:t>
      </w:r>
      <w:r w:rsidR="00554A83" w:rsidRPr="00554A83">
        <w:t xml:space="preserve">Answers Corpus in </w:t>
      </w:r>
      <w:r w:rsidR="00221B6F">
        <w:t xml:space="preserve">the </w:t>
      </w:r>
      <w:r w:rsidR="00554A83" w:rsidRPr="00554A83">
        <w:t>Thai Language</w:t>
      </w:r>
    </w:p>
    <w:p w14:paraId="05B692E7" w14:textId="33F50F13" w:rsidR="00554A83" w:rsidRPr="00554A83" w:rsidRDefault="00554A83" w:rsidP="00554A83">
      <w:pPr>
        <w:pStyle w:val="author"/>
      </w:pPr>
      <w:proofErr w:type="spellStart"/>
      <w:r w:rsidRPr="00554A83">
        <w:t>Kanokorn</w:t>
      </w:r>
      <w:proofErr w:type="spellEnd"/>
      <w:r w:rsidRPr="00554A83">
        <w:t xml:space="preserve"> </w:t>
      </w:r>
      <w:proofErr w:type="spellStart"/>
      <w:r w:rsidRPr="00554A83">
        <w:t>Trakultaweekoon</w:t>
      </w:r>
      <w:proofErr w:type="spellEnd"/>
      <w:r w:rsidRPr="00554A83">
        <w:t xml:space="preserve">, Santipong Thaiprayoon, </w:t>
      </w:r>
      <w:proofErr w:type="spellStart"/>
      <w:r w:rsidRPr="00554A83">
        <w:t>Pornpimon</w:t>
      </w:r>
      <w:proofErr w:type="spellEnd"/>
      <w:r w:rsidRPr="00554A83">
        <w:t xml:space="preserve"> </w:t>
      </w:r>
      <w:proofErr w:type="spellStart"/>
      <w:r w:rsidRPr="00554A83">
        <w:t>Palingoon</w:t>
      </w:r>
      <w:proofErr w:type="spellEnd"/>
      <w:r w:rsidRPr="00554A83">
        <w:t xml:space="preserve">, </w:t>
      </w:r>
      <w:r>
        <w:br/>
      </w:r>
      <w:proofErr w:type="spellStart"/>
      <w:r w:rsidRPr="00554A83">
        <w:t>Anocha</w:t>
      </w:r>
      <w:proofErr w:type="spellEnd"/>
      <w:r w:rsidRPr="00554A83">
        <w:t xml:space="preserve"> </w:t>
      </w:r>
      <w:proofErr w:type="spellStart"/>
      <w:r w:rsidRPr="00554A83">
        <w:t>Rugchatjaroen</w:t>
      </w:r>
      <w:proofErr w:type="spellEnd"/>
    </w:p>
    <w:p w14:paraId="5E6169E7" w14:textId="65A62620" w:rsidR="00554A83" w:rsidRDefault="00D963BB" w:rsidP="00E46961">
      <w:pPr>
        <w:pStyle w:val="abstract"/>
        <w:spacing w:after="0"/>
        <w:ind w:firstLine="0"/>
      </w:pPr>
      <w:r>
        <w:rPr>
          <w:b/>
        </w:rPr>
        <w:t>Abstract.</w:t>
      </w:r>
      <w:r>
        <w:t xml:space="preserve"> </w:t>
      </w:r>
      <w:r w:rsidRPr="00D963BB">
        <w:t>This article introduces a Thai question</w:t>
      </w:r>
      <w:r w:rsidR="00221B6F">
        <w:t>s</w:t>
      </w:r>
      <w:r w:rsidRPr="00D963BB">
        <w:t xml:space="preserve">-answers corpus for </w:t>
      </w:r>
      <w:r w:rsidR="00221B6F">
        <w:t xml:space="preserve">a </w:t>
      </w:r>
      <w:r w:rsidRPr="00D963BB">
        <w:t>question-</w:t>
      </w:r>
      <w:r w:rsidR="00D37960" w:rsidRPr="00D963BB">
        <w:t>answer</w:t>
      </w:r>
      <w:r w:rsidR="00D37960">
        <w:t>i</w:t>
      </w:r>
      <w:r w:rsidR="00D37960" w:rsidRPr="00D963BB">
        <w:t>ng</w:t>
      </w:r>
      <w:r w:rsidRPr="00D963BB">
        <w:t xml:space="preserve"> task which was extracted from Thai Wikipedia </w:t>
      </w:r>
      <w:r w:rsidR="001C64F8">
        <w:t>which was</w:t>
      </w:r>
      <w:r w:rsidRPr="00D963BB">
        <w:t xml:space="preserve"> downloaded on 17 December 2017. The answers comprise 5,000 annotated factoids. The corresponding questions are exact phrases/sentences that contain the answer, but are replaced by a question word, or synthetic questions acquired from phrases and/or sentences on the wiki page. A question must contain only one of a set of 7 specific question words </w:t>
      </w:r>
      <w:r w:rsidR="00221B6F">
        <w:t>and</w:t>
      </w:r>
      <w:r w:rsidRPr="00D963BB">
        <w:t xml:space="preserve"> a complex question</w:t>
      </w:r>
      <w:r w:rsidR="00221B6F" w:rsidRPr="00221B6F">
        <w:t xml:space="preserve"> </w:t>
      </w:r>
      <w:r w:rsidR="00221B6F">
        <w:t xml:space="preserve">must be </w:t>
      </w:r>
      <w:r w:rsidR="00221B6F" w:rsidRPr="00D963BB">
        <w:t>avoid</w:t>
      </w:r>
      <w:r w:rsidR="00221B6F">
        <w:t>ed</w:t>
      </w:r>
      <w:r w:rsidRPr="00D963BB">
        <w:t xml:space="preserve">. Fifteen annotators used an annotation system specifically designed for this task. Acceptance, </w:t>
      </w:r>
      <w:r w:rsidR="00221B6F">
        <w:t>r</w:t>
      </w:r>
      <w:r w:rsidRPr="00D963BB">
        <w:t xml:space="preserve">ejection, and </w:t>
      </w:r>
      <w:r w:rsidR="00221B6F">
        <w:t>r</w:t>
      </w:r>
      <w:r w:rsidRPr="00D963BB">
        <w:t xml:space="preserve">evision processes were monitored by a language specialist. The final set was divided into 4,000 pairs for a training set and 1,000 pairs for a validation set. A baseline evaluation was conducted and an F1 score of 27.25 was obtained from </w:t>
      </w:r>
      <w:r w:rsidR="00565285">
        <w:t>document readers</w:t>
      </w:r>
      <w:r w:rsidRPr="00D963BB">
        <w:t xml:space="preserve"> and 71.24 from document retrievals.</w:t>
      </w:r>
    </w:p>
    <w:p w14:paraId="47DB8437" w14:textId="3491972A" w:rsidR="00D963BB" w:rsidRDefault="00E46961" w:rsidP="00E46961">
      <w:pPr>
        <w:pStyle w:val="keywords"/>
      </w:pPr>
      <w:r w:rsidRPr="00E46961">
        <w:rPr>
          <w:b/>
        </w:rPr>
        <w:t>Keywords:</w:t>
      </w:r>
      <w:r>
        <w:t xml:space="preserve"> Thai </w:t>
      </w:r>
      <w:r w:rsidR="002B56AF">
        <w:t xml:space="preserve">questions-answers </w:t>
      </w:r>
      <w:r>
        <w:t>corpus, Thai Question-Answering system</w:t>
      </w:r>
    </w:p>
    <w:p w14:paraId="0BC360D1" w14:textId="0813F30B" w:rsidR="00D963BB" w:rsidRDefault="00E46961" w:rsidP="00E46961">
      <w:pPr>
        <w:pStyle w:val="heading1"/>
      </w:pPr>
      <w:r w:rsidRPr="00E46961">
        <w:t>Introduction</w:t>
      </w:r>
    </w:p>
    <w:p w14:paraId="62B8D4E8" w14:textId="2E42C3A6" w:rsidR="00B46930" w:rsidRDefault="006E5923" w:rsidP="002B56AF">
      <w:r>
        <w:t xml:space="preserve">A Thai </w:t>
      </w:r>
      <w:r w:rsidR="00B46930">
        <w:t>Question-</w:t>
      </w:r>
      <w:r w:rsidR="008E1BE1">
        <w:t>Answering (</w:t>
      </w:r>
      <w:r w:rsidR="00B46930">
        <w:t xml:space="preserve">QA) </w:t>
      </w:r>
      <w:r w:rsidR="003D5A40">
        <w:t>system</w:t>
      </w:r>
      <w:r>
        <w:t xml:space="preserve"> </w:t>
      </w:r>
      <w:r w:rsidR="00B46930">
        <w:t xml:space="preserve">is a challenging task especially in the Thai language. Nowadays, English QA corpuses are available for research and benchmarking. In 2016, Microsoft research introduced </w:t>
      </w:r>
      <w:proofErr w:type="spellStart"/>
      <w:r w:rsidR="00B46930">
        <w:t>WikiQA</w:t>
      </w:r>
      <w:proofErr w:type="spellEnd"/>
      <w:r w:rsidR="00B46930">
        <w:t>, an English QA corpus gathered from Bing, Microsoft search engine, and query logs. It contains 3,047 pairs of questions and answers based on user clicks on the Wikipedia page</w:t>
      </w:r>
      <w:sdt>
        <w:sdtPr>
          <w:id w:val="-1420636420"/>
          <w:citation/>
        </w:sdtPr>
        <w:sdtEndPr/>
        <w:sdtContent>
          <w:r w:rsidR="00776BCF">
            <w:fldChar w:fldCharType="begin"/>
          </w:r>
          <w:r w:rsidR="00776BCF">
            <w:rPr>
              <w:lang w:val="en-GB"/>
            </w:rPr>
            <w:instrText xml:space="preserve"> CITATION YiY15 \l 2057 </w:instrText>
          </w:r>
          <w:r w:rsidR="00776BCF">
            <w:fldChar w:fldCharType="separate"/>
          </w:r>
          <w:r w:rsidR="002D59B5">
            <w:rPr>
              <w:noProof/>
              <w:lang w:val="en-GB"/>
            </w:rPr>
            <w:t xml:space="preserve"> </w:t>
          </w:r>
          <w:r w:rsidR="002D59B5" w:rsidRPr="002D59B5">
            <w:rPr>
              <w:noProof/>
              <w:lang w:val="en-GB"/>
            </w:rPr>
            <w:t>[1]</w:t>
          </w:r>
          <w:r w:rsidR="00776BCF">
            <w:fldChar w:fldCharType="end"/>
          </w:r>
        </w:sdtContent>
      </w:sdt>
      <w:r w:rsidR="00B46930">
        <w:t xml:space="preserve">. In 2017, </w:t>
      </w:r>
      <w:proofErr w:type="spellStart"/>
      <w:r w:rsidR="00B46930">
        <w:t>Joshiy</w:t>
      </w:r>
      <w:proofErr w:type="spellEnd"/>
      <w:r w:rsidR="00B46930">
        <w:t xml:space="preserve"> M. et al. announced </w:t>
      </w:r>
      <w:proofErr w:type="spellStart"/>
      <w:r w:rsidR="00B46930">
        <w:t>TriviaQA</w:t>
      </w:r>
      <w:proofErr w:type="spellEnd"/>
      <w:r w:rsidR="00B46930">
        <w:t xml:space="preserve"> which is the largest QA corpus which contains 650K of question-answer evidence triples. The evidence documents are the third important element which were collected and checked for redundancy from a Web search of results and Wikipedia pages</w:t>
      </w:r>
      <w:r w:rsidR="00776BCF">
        <w:t xml:space="preserve"> </w:t>
      </w:r>
      <w:sdt>
        <w:sdtPr>
          <w:id w:val="1308132441"/>
          <w:citation/>
        </w:sdtPr>
        <w:sdtEndPr/>
        <w:sdtContent>
          <w:r w:rsidR="00776BCF">
            <w:fldChar w:fldCharType="begin"/>
          </w:r>
          <w:r w:rsidR="00776BCF">
            <w:rPr>
              <w:lang w:val="en-GB"/>
            </w:rPr>
            <w:instrText xml:space="preserve"> CITATION Man07 \l 2057 </w:instrText>
          </w:r>
          <w:r w:rsidR="00776BCF">
            <w:fldChar w:fldCharType="separate"/>
          </w:r>
          <w:r w:rsidR="002D59B5" w:rsidRPr="002D59B5">
            <w:rPr>
              <w:noProof/>
              <w:lang w:val="en-GB"/>
            </w:rPr>
            <w:t>[2]</w:t>
          </w:r>
          <w:r w:rsidR="00776BCF">
            <w:fldChar w:fldCharType="end"/>
          </w:r>
        </w:sdtContent>
      </w:sdt>
      <w:r w:rsidR="00B46930">
        <w:t xml:space="preserve">. Recently, </w:t>
      </w:r>
      <w:r w:rsidR="0034663B">
        <w:t xml:space="preserve">a </w:t>
      </w:r>
      <w:r w:rsidR="00B46930">
        <w:t xml:space="preserve">Google research team introduced “Natural Questions: </w:t>
      </w:r>
      <w:proofErr w:type="gramStart"/>
      <w:r w:rsidR="00B46930">
        <w:t>a</w:t>
      </w:r>
      <w:proofErr w:type="gramEnd"/>
      <w:r w:rsidR="00B46930">
        <w:t xml:space="preserve"> Benchmark for Question Answering Research”, in which the questions are from queries issued to the Google search engine. In total, it contains 307,</w:t>
      </w:r>
      <w:r w:rsidR="0034663B">
        <w:t xml:space="preserve"> </w:t>
      </w:r>
      <w:r w:rsidR="00B46930">
        <w:t>373 training examples with single annotations.  Its development set contains 7,830 examples from 5-way annotations, which is a technique of answer collection that used a nonnull answer that is seen at least once in the 5 annotations (</w:t>
      </w:r>
      <w:r w:rsidR="0034663B">
        <w:t xml:space="preserve">see Section 5  of this paper for </w:t>
      </w:r>
      <w:r w:rsidR="00B46930">
        <w:t>more details</w:t>
      </w:r>
      <w:r w:rsidR="0034663B">
        <w:t>)</w:t>
      </w:r>
      <w:r w:rsidR="00B46930">
        <w:t xml:space="preserve"> and a further</w:t>
      </w:r>
      <w:r w:rsidR="0034663B">
        <w:t xml:space="preserve">    7,</w:t>
      </w:r>
      <w:r w:rsidR="00B46930">
        <w:t>842 examples of sequestered test data</w:t>
      </w:r>
      <w:r w:rsidR="00B033CC">
        <w:t xml:space="preserve"> </w:t>
      </w:r>
      <w:sdt>
        <w:sdtPr>
          <w:id w:val="1936246652"/>
          <w:citation/>
        </w:sdtPr>
        <w:sdtEndPr/>
        <w:sdtContent>
          <w:r w:rsidR="00F74A29">
            <w:fldChar w:fldCharType="begin"/>
          </w:r>
          <w:r w:rsidR="00F74A29">
            <w:rPr>
              <w:lang w:val="en-GB"/>
            </w:rPr>
            <w:instrText xml:space="preserve"> CITATION Tom19 \l 2057 </w:instrText>
          </w:r>
          <w:r w:rsidR="00F74A29">
            <w:fldChar w:fldCharType="separate"/>
          </w:r>
          <w:r w:rsidR="002D59B5" w:rsidRPr="002D59B5">
            <w:rPr>
              <w:noProof/>
              <w:lang w:val="en-GB"/>
            </w:rPr>
            <w:t>[3]</w:t>
          </w:r>
          <w:r w:rsidR="00F74A29">
            <w:fldChar w:fldCharType="end"/>
          </w:r>
        </w:sdtContent>
      </w:sdt>
      <w:r w:rsidR="00B033CC">
        <w:t>.</w:t>
      </w:r>
      <w:r w:rsidR="00B46930">
        <w:t xml:space="preserve"> </w:t>
      </w:r>
    </w:p>
    <w:p w14:paraId="049BF57E" w14:textId="64EF8B38" w:rsidR="00B46930" w:rsidRDefault="00D3263C" w:rsidP="00B46930">
      <w:r>
        <w:t xml:space="preserve">In Thai, asking for a meaning of a word from Thai Wikipedia is the easiest type of question-answering task in NLP, because the system can search for its result by </w:t>
      </w:r>
      <w:r w:rsidR="00776BCF">
        <w:t>searching</w:t>
      </w:r>
      <w:r>
        <w:t xml:space="preserve"> through a list of page titles.</w:t>
      </w:r>
      <w:r w:rsidR="00195A61">
        <w:t xml:space="preserve"> </w:t>
      </w:r>
      <w:r>
        <w:t xml:space="preserve"> However, searching for a specific answer on a page is another challenging NLP task. </w:t>
      </w:r>
      <w:r w:rsidR="00B46930">
        <w:t xml:space="preserve">The traditional Thai information retrieval system used </w:t>
      </w:r>
      <w:r w:rsidR="00E81DE6">
        <w:t xml:space="preserve">a </w:t>
      </w:r>
      <w:r w:rsidR="00B46930">
        <w:lastRenderedPageBreak/>
        <w:t xml:space="preserve">well-structured knowledge graph. </w:t>
      </w:r>
      <w:r w:rsidR="00E81DE6">
        <w:t>This</w:t>
      </w:r>
      <w:r w:rsidR="00B46930">
        <w:t xml:space="preserve"> stores knowledge at </w:t>
      </w:r>
      <w:r w:rsidR="00E81DE6">
        <w:t xml:space="preserve">the </w:t>
      </w:r>
      <w:r w:rsidR="00B46930">
        <w:t>roots of knowledge trees that have well-designed paths to the root</w:t>
      </w:r>
      <w:r w:rsidR="00E35D4C">
        <w:t xml:space="preserve"> </w:t>
      </w:r>
      <w:sdt>
        <w:sdtPr>
          <w:id w:val="-530800562"/>
          <w:citation/>
        </w:sdtPr>
        <w:sdtEndPr/>
        <w:sdtContent>
          <w:r w:rsidR="00E35D4C">
            <w:fldChar w:fldCharType="begin"/>
          </w:r>
          <w:r w:rsidR="00E35D4C">
            <w:rPr>
              <w:lang w:val="en-GB"/>
            </w:rPr>
            <w:instrText xml:space="preserve"> CITATION PJi96 \l 2057 </w:instrText>
          </w:r>
          <w:r w:rsidR="00E35D4C">
            <w:fldChar w:fldCharType="separate"/>
          </w:r>
          <w:r w:rsidR="002D59B5" w:rsidRPr="002D59B5">
            <w:rPr>
              <w:noProof/>
              <w:lang w:val="en-GB"/>
            </w:rPr>
            <w:t>[4]</w:t>
          </w:r>
          <w:r w:rsidR="00E35D4C">
            <w:fldChar w:fldCharType="end"/>
          </w:r>
        </w:sdtContent>
      </w:sdt>
      <w:r w:rsidR="00E35D4C">
        <w:t>.</w:t>
      </w:r>
      <w:r w:rsidR="00B46930">
        <w:t xml:space="preserve"> To construct </w:t>
      </w:r>
      <w:r w:rsidR="00E81DE6">
        <w:t>a</w:t>
      </w:r>
      <w:r w:rsidR="00B46930">
        <w:t xml:space="preserve"> tree, </w:t>
      </w:r>
      <w:r w:rsidR="00E81DE6">
        <w:t>the</w:t>
      </w:r>
      <w:r w:rsidR="00B46930">
        <w:t xml:space="preserve"> researcher has to work with Thai texts which do not show syllables, words, phrases, or punctuation at the end of sentences. Hence, the construction has always been done manually, which caused difficulties to create </w:t>
      </w:r>
      <w:r w:rsidR="00E81DE6">
        <w:t xml:space="preserve">an </w:t>
      </w:r>
      <w:r w:rsidR="00B46930">
        <w:t xml:space="preserve">open-domain QA system in </w:t>
      </w:r>
      <w:r w:rsidR="00E81DE6">
        <w:t xml:space="preserve">the </w:t>
      </w:r>
      <w:r w:rsidR="00B46930">
        <w:t>Thai language.</w:t>
      </w:r>
    </w:p>
    <w:p w14:paraId="358B89B2" w14:textId="4F3EB22F" w:rsidR="00B46930" w:rsidRDefault="00B46930" w:rsidP="00B46930">
      <w:r>
        <w:t xml:space="preserve">A process of information extraction from both questions and answers has to be well defined before establishing </w:t>
      </w:r>
      <w:r w:rsidR="00E81DE6">
        <w:t>a</w:t>
      </w:r>
      <w:r>
        <w:t xml:space="preserve"> corpus. Since this work planned to use the information from Thai Wikipedia, the first definition of this work was “the answer must be an exact word or number found in TH-Wiki”. Then the corresponding question has to be a combination of phrases found in the same paragraph. </w:t>
      </w:r>
    </w:p>
    <w:p w14:paraId="1E63437A" w14:textId="6B5E35AE" w:rsidR="00D963BB" w:rsidRDefault="00B46930" w:rsidP="00B46930">
      <w:r>
        <w:t xml:space="preserve">A web-based annotation system has been established. It has </w:t>
      </w:r>
      <w:r w:rsidR="00320F80">
        <w:t xml:space="preserve">two modes, </w:t>
      </w:r>
      <w:r>
        <w:t xml:space="preserve">annotator </w:t>
      </w:r>
      <w:r w:rsidR="00320F80">
        <w:t>mode</w:t>
      </w:r>
      <w:r>
        <w:t xml:space="preserve"> and linguistic administration </w:t>
      </w:r>
      <w:r w:rsidR="00320F80">
        <w:t>mode</w:t>
      </w:r>
      <w:r>
        <w:t xml:space="preserve">. </w:t>
      </w:r>
      <w:r w:rsidR="00320F80">
        <w:t xml:space="preserve">For </w:t>
      </w:r>
      <w:r>
        <w:t>annotator</w:t>
      </w:r>
      <w:r w:rsidR="00320F80">
        <w:t xml:space="preserve"> mode, it allows a user</w:t>
      </w:r>
      <w:r>
        <w:t xml:space="preserve"> to search for a topic, create, edit, revise, and delete QA pairs, </w:t>
      </w:r>
      <w:r w:rsidR="00320F80">
        <w:t>whilst administration mode</w:t>
      </w:r>
      <w:r>
        <w:t xml:space="preserve"> allows one to correct, comment, accept, or reject pairs. The content of this paper is organized as follows: Section 2 explains the difficulties of working with the Thai language for a QA task, Section 3 shows the proposed system which includes all the corpus design and</w:t>
      </w:r>
      <w:r w:rsidR="00FA51E5">
        <w:t xml:space="preserve"> the</w:t>
      </w:r>
      <w:r>
        <w:t xml:space="preserve"> annotation </w:t>
      </w:r>
      <w:r w:rsidR="0085152D">
        <w:t>restriction</w:t>
      </w:r>
      <w:r w:rsidR="0017661B">
        <w:t>s</w:t>
      </w:r>
      <w:r>
        <w:t xml:space="preserve">, Section 4 analyzes the collected QA pairs, Section 5 describes the implementation of a QA baseline system </w:t>
      </w:r>
      <w:r w:rsidRPr="00F53078">
        <w:t>with its accuracies</w:t>
      </w:r>
      <w:r>
        <w:t xml:space="preserve"> and Section 6 concludes this paper.</w:t>
      </w:r>
    </w:p>
    <w:p w14:paraId="786A5210" w14:textId="024E54CB" w:rsidR="00B46930" w:rsidRDefault="00135F03" w:rsidP="00135F03">
      <w:pPr>
        <w:pStyle w:val="heading1"/>
      </w:pPr>
      <w:r w:rsidRPr="00135F03">
        <w:t>Related work</w:t>
      </w:r>
      <w:r w:rsidR="00406D0F">
        <w:t>s</w:t>
      </w:r>
      <w:r w:rsidRPr="00135F03">
        <w:t xml:space="preserve"> and </w:t>
      </w:r>
      <w:r w:rsidR="00FA51E5">
        <w:t>Problems</w:t>
      </w:r>
    </w:p>
    <w:p w14:paraId="4BDC06C1" w14:textId="4F69970B" w:rsidR="00135371" w:rsidRDefault="000C6704" w:rsidP="00135371">
      <w:r>
        <w:t>In the English QA system, an unstructured knowledge-based approach has been developed using a deep learning approach such as memory networks from Jason Weston</w:t>
      </w:r>
      <w:r w:rsidR="00E946FF">
        <w:t xml:space="preserve"> </w:t>
      </w:r>
      <w:r>
        <w:t xml:space="preserve">and </w:t>
      </w:r>
      <w:proofErr w:type="spellStart"/>
      <w:r>
        <w:t>Sainbayar</w:t>
      </w:r>
      <w:proofErr w:type="spellEnd"/>
      <w:r>
        <w:t xml:space="preserve"> </w:t>
      </w:r>
      <w:proofErr w:type="spellStart"/>
      <w:r>
        <w:t>Sukhabaatar</w:t>
      </w:r>
      <w:proofErr w:type="spellEnd"/>
      <w:r>
        <w:t xml:space="preserve"> (2015)</w:t>
      </w:r>
      <w:r w:rsidR="00C92C09">
        <w:t>,</w:t>
      </w:r>
      <w:r>
        <w:t xml:space="preserve"> which uses an attention mechanism for the information retrieval (IR) process. However, an IR implementation for an unstructured-knowledge source requires a good annotated corpus for training. </w:t>
      </w:r>
      <w:r>
        <w:rPr>
          <w:rFonts w:cstheme="minorBidi"/>
          <w:szCs w:val="25"/>
          <w:lang w:val="en-GB" w:bidi="th-TH"/>
        </w:rPr>
        <w:t xml:space="preserve">Recent years, there are </w:t>
      </w:r>
      <w:r w:rsidR="009B7F00">
        <w:rPr>
          <w:rFonts w:cstheme="minorBidi"/>
          <w:szCs w:val="25"/>
          <w:lang w:val="en-GB" w:bidi="th-TH"/>
        </w:rPr>
        <w:t xml:space="preserve">a few </w:t>
      </w:r>
      <w:r w:rsidR="007E7FE3">
        <w:rPr>
          <w:rFonts w:cstheme="minorBidi"/>
          <w:szCs w:val="25"/>
          <w:lang w:val="en-GB" w:bidi="th-TH"/>
        </w:rPr>
        <w:t>numbers</w:t>
      </w:r>
      <w:r w:rsidR="009B7F00">
        <w:rPr>
          <w:rFonts w:cstheme="minorBidi"/>
          <w:szCs w:val="25"/>
          <w:lang w:val="en-GB" w:bidi="th-TH"/>
        </w:rPr>
        <w:t xml:space="preserve"> of </w:t>
      </w:r>
      <w:r>
        <w:t>QA corpuses created from Wikipedia</w:t>
      </w:r>
      <w:r w:rsidR="00B04339">
        <w:t xml:space="preserve"> contents</w:t>
      </w:r>
      <w:r w:rsidR="009B7F00">
        <w:t xml:space="preserve">, </w:t>
      </w:r>
      <w:proofErr w:type="spellStart"/>
      <w:r w:rsidR="00B04339">
        <w:t>WikiQA</w:t>
      </w:r>
      <w:proofErr w:type="spellEnd"/>
      <w:r w:rsidR="00B04339">
        <w:t xml:space="preserve"> </w:t>
      </w:r>
      <w:sdt>
        <w:sdtPr>
          <w:id w:val="878599529"/>
          <w:citation/>
        </w:sdtPr>
        <w:sdtEndPr/>
        <w:sdtContent>
          <w:r w:rsidR="00B04339">
            <w:fldChar w:fldCharType="begin"/>
          </w:r>
          <w:r w:rsidR="00B04339">
            <w:rPr>
              <w:lang w:val="en-GB"/>
            </w:rPr>
            <w:instrText xml:space="preserve"> CITATION YiY15 \l 2057 </w:instrText>
          </w:r>
          <w:r w:rsidR="00B04339">
            <w:fldChar w:fldCharType="separate"/>
          </w:r>
          <w:r w:rsidR="002D59B5" w:rsidRPr="002D59B5">
            <w:rPr>
              <w:noProof/>
              <w:lang w:val="en-GB"/>
            </w:rPr>
            <w:t>[1]</w:t>
          </w:r>
          <w:r w:rsidR="00B04339">
            <w:fldChar w:fldCharType="end"/>
          </w:r>
        </w:sdtContent>
      </w:sdt>
      <w:r w:rsidR="00B04339">
        <w:t xml:space="preserve">, </w:t>
      </w:r>
      <w:proofErr w:type="spellStart"/>
      <w:r w:rsidR="00B04339" w:rsidRPr="00233F85">
        <w:t>SQuAD</w:t>
      </w:r>
      <w:proofErr w:type="spellEnd"/>
      <w:r w:rsidR="00B04339">
        <w:t xml:space="preserve"> </w:t>
      </w:r>
      <w:sdt>
        <w:sdtPr>
          <w:id w:val="547804198"/>
          <w:citation/>
        </w:sdtPr>
        <w:sdtEndPr/>
        <w:sdtContent>
          <w:r w:rsidR="00B04339">
            <w:fldChar w:fldCharType="begin"/>
          </w:r>
          <w:r w:rsidR="00B04339">
            <w:rPr>
              <w:lang w:val="en-GB"/>
            </w:rPr>
            <w:instrText xml:space="preserve"> CITATION Raj16 \l 2057 </w:instrText>
          </w:r>
          <w:r w:rsidR="00B04339">
            <w:fldChar w:fldCharType="separate"/>
          </w:r>
          <w:r w:rsidR="002D59B5" w:rsidRPr="002D59B5">
            <w:rPr>
              <w:noProof/>
              <w:lang w:val="en-GB"/>
            </w:rPr>
            <w:t>[5]</w:t>
          </w:r>
          <w:r w:rsidR="00B04339">
            <w:fldChar w:fldCharType="end"/>
          </w:r>
        </w:sdtContent>
      </w:sdt>
      <w:r w:rsidR="00B04339">
        <w:t xml:space="preserve"> and </w:t>
      </w:r>
      <w:proofErr w:type="spellStart"/>
      <w:r w:rsidR="00B04339">
        <w:t>TriviaQA</w:t>
      </w:r>
      <w:proofErr w:type="spellEnd"/>
      <w:r w:rsidR="00B04339">
        <w:t xml:space="preserve"> </w:t>
      </w:r>
      <w:sdt>
        <w:sdtPr>
          <w:id w:val="-129164072"/>
          <w:citation/>
        </w:sdtPr>
        <w:sdtEndPr/>
        <w:sdtContent>
          <w:r w:rsidR="00B04339">
            <w:fldChar w:fldCharType="begin"/>
          </w:r>
          <w:r w:rsidR="00B04339">
            <w:rPr>
              <w:lang w:val="en-GB"/>
            </w:rPr>
            <w:instrText xml:space="preserve"> CITATION Man07 \l 2057 </w:instrText>
          </w:r>
          <w:r w:rsidR="00B04339">
            <w:fldChar w:fldCharType="separate"/>
          </w:r>
          <w:r w:rsidR="002D59B5" w:rsidRPr="002D59B5">
            <w:rPr>
              <w:noProof/>
              <w:lang w:val="en-GB"/>
            </w:rPr>
            <w:t>[2]</w:t>
          </w:r>
          <w:r w:rsidR="00B04339">
            <w:fldChar w:fldCharType="end"/>
          </w:r>
        </w:sdtContent>
      </w:sdt>
      <w:r w:rsidR="00B04339">
        <w:t xml:space="preserve"> mentioned in section 1, they also used Wikipedia as one of their major resources. </w:t>
      </w:r>
      <w:proofErr w:type="spellStart"/>
      <w:r>
        <w:t>WikiQA</w:t>
      </w:r>
      <w:proofErr w:type="spellEnd"/>
      <w:r>
        <w:t xml:space="preserve"> from Microsoft research influenced our construction of the very first Thai Wiki-QA set. </w:t>
      </w:r>
    </w:p>
    <w:p w14:paraId="2B7040F2" w14:textId="2C73AF5F" w:rsidR="006E1488" w:rsidRDefault="00B43D0D" w:rsidP="00135371">
      <w:r>
        <w:t xml:space="preserve">Research in Thai information retrieval started in 1996 when Asst. Prof. Somchai </w:t>
      </w:r>
      <w:proofErr w:type="spellStart"/>
      <w:r>
        <w:t>Prasitjutrakul</w:t>
      </w:r>
      <w:proofErr w:type="spellEnd"/>
      <w:r>
        <w:t xml:space="preserve"> and his student </w:t>
      </w:r>
      <w:proofErr w:type="spellStart"/>
      <w:r>
        <w:t>Paramin</w:t>
      </w:r>
      <w:proofErr w:type="spellEnd"/>
      <w:r>
        <w:t xml:space="preserve"> </w:t>
      </w:r>
      <w:proofErr w:type="spellStart"/>
      <w:r>
        <w:t>Jindavimonlert</w:t>
      </w:r>
      <w:proofErr w:type="spellEnd"/>
      <w:r>
        <w:t xml:space="preserve"> established a Thai text retrieval system using PAT trees</w:t>
      </w:r>
      <w:r w:rsidR="002D59B5">
        <w:t xml:space="preserve"> </w:t>
      </w:r>
      <w:sdt>
        <w:sdtPr>
          <w:id w:val="2092041312"/>
          <w:citation/>
        </w:sdtPr>
        <w:sdtEndPr/>
        <w:sdtContent>
          <w:r w:rsidR="002D59B5">
            <w:fldChar w:fldCharType="begin"/>
          </w:r>
          <w:r w:rsidR="002D59B5">
            <w:rPr>
              <w:lang w:val="en-GB"/>
            </w:rPr>
            <w:instrText xml:space="preserve"> CITATION PJi96 \l 2057 </w:instrText>
          </w:r>
          <w:r w:rsidR="002D59B5">
            <w:fldChar w:fldCharType="separate"/>
          </w:r>
          <w:r w:rsidR="002D59B5" w:rsidRPr="002D59B5">
            <w:rPr>
              <w:noProof/>
              <w:lang w:val="en-GB"/>
            </w:rPr>
            <w:t>[4]</w:t>
          </w:r>
          <w:r w:rsidR="002D59B5">
            <w:fldChar w:fldCharType="end"/>
          </w:r>
        </w:sdtContent>
      </w:sdt>
      <w:r>
        <w:t xml:space="preserve">. It used a hashed indexing tree to store and retrieve text. </w:t>
      </w:r>
      <w:r w:rsidR="00971E98">
        <w:t>However, f</w:t>
      </w:r>
      <w:r w:rsidR="006E1488">
        <w:t xml:space="preserve">or the Thai language, Thai Wikipedia has also been a favorite resource for Thai NLP researchers, but Thai QAs corpuses has not been established yet. This work then tagged factoids and formed their corresponding questions, then published them for research use. </w:t>
      </w:r>
    </w:p>
    <w:p w14:paraId="08EBE72C" w14:textId="53B3F443" w:rsidR="00135F03" w:rsidRDefault="00135F03" w:rsidP="00135F03">
      <w:r>
        <w:t xml:space="preserve">A factoid can be a unit of </w:t>
      </w:r>
      <w:r w:rsidR="004D2AA2">
        <w:t xml:space="preserve">a </w:t>
      </w:r>
      <w:r>
        <w:t xml:space="preserve">word or a phrase or a date or a number or even an equation. This work focused on a unit of </w:t>
      </w:r>
      <w:r w:rsidR="004D2AA2">
        <w:t xml:space="preserve">a </w:t>
      </w:r>
      <w:r>
        <w:t xml:space="preserve">single word only, hence </w:t>
      </w:r>
      <w:r w:rsidR="004D2AA2">
        <w:t>single words were</w:t>
      </w:r>
      <w:r>
        <w:t xml:space="preserve"> extracted manually by </w:t>
      </w:r>
      <w:r w:rsidR="00786AEB">
        <w:t>7</w:t>
      </w:r>
      <w:r>
        <w:t xml:space="preserve"> annotator</w:t>
      </w:r>
      <w:r w:rsidR="00786AEB">
        <w:t>s</w:t>
      </w:r>
      <w:r>
        <w:t xml:space="preserve">. </w:t>
      </w:r>
      <w:r w:rsidR="004D2AA2">
        <w:t xml:space="preserve">Although </w:t>
      </w:r>
      <w:r>
        <w:t>the Thai writing system does not show syllables, words, phrases, or punctuation at the end of sentences, this corpus does not provide any of them. Therefore, the information extraction process needs to work automatically without them.</w:t>
      </w:r>
    </w:p>
    <w:p w14:paraId="51AA22AD" w14:textId="68C23038" w:rsidR="00135F03" w:rsidRDefault="00FE00E2" w:rsidP="00FE00E2">
      <w:pPr>
        <w:pStyle w:val="heading1"/>
      </w:pPr>
      <w:r w:rsidRPr="00FE00E2">
        <w:lastRenderedPageBreak/>
        <w:t>Corpus creation</w:t>
      </w:r>
    </w:p>
    <w:p w14:paraId="2C8E6D93" w14:textId="0E9B713F" w:rsidR="00B718D2" w:rsidRDefault="00B718D2" w:rsidP="00B718D2">
      <w:r>
        <w:t xml:space="preserve">This work proposed a set of Thai QAs extracted from Thai Wikipedia. The answers are factoids which are single words extracted from the source. The corresponding question is assembled from words and phrases from the same page with an additional question word. </w:t>
      </w:r>
    </w:p>
    <w:p w14:paraId="6F0E6C3A" w14:textId="77777777" w:rsidR="00B718D2" w:rsidRDefault="00B718D2" w:rsidP="00B718D2">
      <w:r>
        <w:t xml:space="preserve">There are three main components in the corpus creation of this work. They are a resource text which is from Thai Wikipedia, annotators, and an annotation system. Thai Wikipedia, the resource, was downloaded on 12 December 2017. It contained 120,764 articles from 304,693 registered users, some of which were authors. The annotators were 15 native Thai speakers with different kinds of expertise. They were undergraduate students, post-graduate students, and computer scientists. Fourteen of them are female, and one of them is male. They were 25 years of age on average. </w:t>
      </w:r>
    </w:p>
    <w:p w14:paraId="175AE662" w14:textId="39BEBE4B" w:rsidR="00B718D2" w:rsidRDefault="00B718D2" w:rsidP="00B718D2">
      <w:r>
        <w:t xml:space="preserve">The annotation system was a web application written in </w:t>
      </w:r>
      <w:proofErr w:type="spellStart"/>
      <w:r>
        <w:t>Javascript</w:t>
      </w:r>
      <w:proofErr w:type="spellEnd"/>
      <w:r>
        <w:t xml:space="preserve">, </w:t>
      </w:r>
      <w:proofErr w:type="spellStart"/>
      <w:r>
        <w:t>PhP</w:t>
      </w:r>
      <w:proofErr w:type="spellEnd"/>
      <w:r>
        <w:t xml:space="preserve">, and it used MySQL as a database. Three tables in a structure of </w:t>
      </w:r>
      <w:r w:rsidR="004D2AA2">
        <w:t xml:space="preserve">a </w:t>
      </w:r>
      <w:r>
        <w:t>relational database system stored information of: created questions, answers, a character count of the position where the answer begins, a character count of the position where the answer ends, related Wiki content ID, a section of answer</w:t>
      </w:r>
      <w:r w:rsidR="004D2AA2">
        <w:t>s</w:t>
      </w:r>
      <w:r>
        <w:t xml:space="preserve"> in the Wiki content ID, and annotator details. The frontend consisted of two modes, which were for the annotators and for the administrators. </w:t>
      </w:r>
    </w:p>
    <w:p w14:paraId="1544F414" w14:textId="6CF314E0" w:rsidR="00B718D2" w:rsidRDefault="00B718D2" w:rsidP="00B718D2">
      <w:r>
        <w:t xml:space="preserve">When an </w:t>
      </w:r>
      <w:r w:rsidR="0056306F">
        <w:t>annotator login</w:t>
      </w:r>
      <w:r>
        <w:t xml:space="preserve"> to the system, the interface provides a topic search tool for choosing a Wiki article, then the user chooses an article and reads it. Afterwards, the user can annotate an exact answer (as found in the text), then creates a corresponding question. There were 2 types of question which are an exact question and a modified question</w:t>
      </w:r>
      <w:r w:rsidR="004D2AA2">
        <w:t>, respectively</w:t>
      </w:r>
      <w:r>
        <w:t>. An exact question is a question formed by the phrase or sentence that contains the answer, but replace</w:t>
      </w:r>
      <w:r w:rsidR="00094100">
        <w:t>s</w:t>
      </w:r>
      <w:r>
        <w:t xml:space="preserve"> the answer word</w:t>
      </w:r>
      <w:r w:rsidR="00623781">
        <w:t>s</w:t>
      </w:r>
      <w:r>
        <w:t xml:space="preserve"> with a question word</w:t>
      </w:r>
      <w:r w:rsidR="00094100">
        <w:t xml:space="preserve"> and a</w:t>
      </w:r>
      <w:r>
        <w:t xml:space="preserve"> modified question is a question formed by multiple phrases in the text plus an additional question word for the answer. All QA pairs were controlled by a conductor, who was a specialist in charge of setting the scope of the different questions and responsible for issuing annotation guidelines. The guidelines contain a preliminary scope of the Thai question</w:t>
      </w:r>
      <w:r w:rsidR="00094100">
        <w:t>s</w:t>
      </w:r>
      <w:r>
        <w:t xml:space="preserve"> answers system. It was created by an experienced Thai semantics expert who is called a conductor. This corpus has been involved with only basic questions at present, therefore a question has to be appropriate in order to provide an answer. All constraints have to be carefully set. They are shown in the next few paragraphs. </w:t>
      </w:r>
    </w:p>
    <w:p w14:paraId="6BDE2533" w14:textId="68B017B0" w:rsidR="00B718D2" w:rsidRDefault="00B718D2" w:rsidP="00B718D2">
      <w:r>
        <w:t xml:space="preserve">The details of the annotation guidelines are divided into three parts: the definition of a question in this work, the constraints for question creation, and the language restrictions. This work defines the meaning of </w:t>
      </w:r>
      <w:r w:rsidR="00094100">
        <w:t xml:space="preserve">a </w:t>
      </w:r>
      <w:r>
        <w:t xml:space="preserve">question as “The simplest question one can ask for an annotated answer formed using phrases and words </w:t>
      </w:r>
      <w:r w:rsidR="00094100">
        <w:t>on</w:t>
      </w:r>
      <w:r>
        <w:t xml:space="preserve"> the same page plus an additional question word.” The interrogative words used are  </w:t>
      </w:r>
    </w:p>
    <w:p w14:paraId="4446191A" w14:textId="5D0A0635" w:rsidR="00B718D2" w:rsidRDefault="00B718D2" w:rsidP="004163E0">
      <w:pPr>
        <w:pStyle w:val="bulletitem"/>
        <w:numPr>
          <w:ilvl w:val="5"/>
          <w:numId w:val="11"/>
        </w:numPr>
      </w:pPr>
      <w:r>
        <w:t>“</w:t>
      </w:r>
      <w:r w:rsidRPr="003E3BA8">
        <w:rPr>
          <w:rFonts w:cs="Angsana New" w:hint="cs"/>
          <w:cs/>
          <w:lang w:bidi="th-TH"/>
        </w:rPr>
        <w:t>อะไร</w:t>
      </w:r>
      <w:r w:rsidRPr="003E3BA8">
        <w:rPr>
          <w:rFonts w:cs="Angsana New" w:hint="eastAsia"/>
          <w:cs/>
          <w:lang w:bidi="th-TH"/>
        </w:rPr>
        <w:t>”</w:t>
      </w:r>
      <w:r w:rsidRPr="003E3BA8">
        <w:rPr>
          <w:rFonts w:cs="Angsana New"/>
          <w:cs/>
          <w:lang w:bidi="th-TH"/>
        </w:rPr>
        <w:t xml:space="preserve"> </w:t>
      </w:r>
      <w:r w:rsidR="00957397">
        <w:t>(</w:t>
      </w:r>
      <w:r w:rsidR="004D2AA2">
        <w:t>‘</w:t>
      </w:r>
      <w:r>
        <w:t>what</w:t>
      </w:r>
      <w:r w:rsidR="004D2AA2">
        <w:t>’</w:t>
      </w:r>
      <w:r w:rsidR="00957397">
        <w:t>)</w:t>
      </w:r>
    </w:p>
    <w:p w14:paraId="503DD2C9" w14:textId="6FD8E21D" w:rsidR="00B718D2" w:rsidRDefault="00B718D2" w:rsidP="004163E0">
      <w:pPr>
        <w:pStyle w:val="bulletitem"/>
        <w:numPr>
          <w:ilvl w:val="5"/>
          <w:numId w:val="11"/>
        </w:numPr>
      </w:pPr>
      <w:r>
        <w:t>“</w:t>
      </w:r>
      <w:r w:rsidRPr="003E3BA8">
        <w:rPr>
          <w:rFonts w:cs="Angsana New" w:hint="cs"/>
          <w:cs/>
          <w:lang w:bidi="th-TH"/>
        </w:rPr>
        <w:t>ใคร</w:t>
      </w:r>
      <w:r w:rsidRPr="003E3BA8">
        <w:rPr>
          <w:rFonts w:cs="Angsana New" w:hint="eastAsia"/>
          <w:cs/>
          <w:lang w:bidi="th-TH"/>
        </w:rPr>
        <w:t>”</w:t>
      </w:r>
      <w:r w:rsidRPr="003E3BA8">
        <w:rPr>
          <w:rFonts w:cs="Angsana New"/>
          <w:cs/>
          <w:lang w:bidi="th-TH"/>
        </w:rPr>
        <w:t xml:space="preserve"> </w:t>
      </w:r>
      <w:r w:rsidR="00957397">
        <w:t>(</w:t>
      </w:r>
      <w:r w:rsidR="004D2AA2">
        <w:t>‘</w:t>
      </w:r>
      <w:r>
        <w:t>who</w:t>
      </w:r>
      <w:r w:rsidR="004D2AA2">
        <w:t>’</w:t>
      </w:r>
      <w:r w:rsidR="00957397">
        <w:t>)</w:t>
      </w:r>
    </w:p>
    <w:p w14:paraId="6ECC48C6" w14:textId="73BEA25D" w:rsidR="00B718D2" w:rsidRDefault="00B718D2" w:rsidP="004163E0">
      <w:pPr>
        <w:pStyle w:val="bulletitem"/>
        <w:numPr>
          <w:ilvl w:val="5"/>
          <w:numId w:val="11"/>
        </w:numPr>
      </w:pPr>
      <w:r>
        <w:t>“</w:t>
      </w:r>
      <w:r w:rsidRPr="003E3BA8">
        <w:rPr>
          <w:rFonts w:cs="Angsana New" w:hint="cs"/>
          <w:cs/>
          <w:lang w:bidi="th-TH"/>
        </w:rPr>
        <w:t>ไหน</w:t>
      </w:r>
      <w:r w:rsidRPr="003E3BA8">
        <w:rPr>
          <w:rFonts w:cs="Angsana New" w:hint="eastAsia"/>
          <w:cs/>
          <w:lang w:bidi="th-TH"/>
        </w:rPr>
        <w:t>”</w:t>
      </w:r>
      <w:r w:rsidRPr="003E3BA8">
        <w:rPr>
          <w:rFonts w:cs="Angsana New"/>
          <w:cs/>
          <w:lang w:bidi="th-TH"/>
        </w:rPr>
        <w:t xml:space="preserve"> </w:t>
      </w:r>
      <w:r w:rsidR="00957397">
        <w:t>(</w:t>
      </w:r>
      <w:r w:rsidR="004D2AA2">
        <w:t>‘</w:t>
      </w:r>
      <w:r>
        <w:t>which or where</w:t>
      </w:r>
      <w:r w:rsidR="004D2AA2">
        <w:t>’</w:t>
      </w:r>
      <w:r w:rsidR="00957397">
        <w:t>)</w:t>
      </w:r>
    </w:p>
    <w:p w14:paraId="2E10D961" w14:textId="48E080E4" w:rsidR="00B718D2" w:rsidRDefault="00B718D2" w:rsidP="004163E0">
      <w:pPr>
        <w:pStyle w:val="bulletitem"/>
        <w:numPr>
          <w:ilvl w:val="5"/>
          <w:numId w:val="11"/>
        </w:numPr>
      </w:pPr>
      <w:r>
        <w:t>“</w:t>
      </w:r>
      <w:r w:rsidRPr="003E3BA8">
        <w:rPr>
          <w:rFonts w:cs="Angsana New" w:hint="cs"/>
          <w:cs/>
          <w:lang w:bidi="th-TH"/>
        </w:rPr>
        <w:t>เมื่อไหร่</w:t>
      </w:r>
      <w:r w:rsidRPr="003E3BA8">
        <w:rPr>
          <w:rFonts w:cs="Angsana New" w:hint="eastAsia"/>
          <w:cs/>
          <w:lang w:bidi="th-TH"/>
        </w:rPr>
        <w:t>”</w:t>
      </w:r>
      <w:r w:rsidRPr="003E3BA8">
        <w:rPr>
          <w:rFonts w:cs="Angsana New"/>
          <w:cs/>
          <w:lang w:bidi="th-TH"/>
        </w:rPr>
        <w:t xml:space="preserve"> </w:t>
      </w:r>
      <w:r w:rsidR="00957397">
        <w:t>(</w:t>
      </w:r>
      <w:r w:rsidR="004D2AA2">
        <w:t>‘</w:t>
      </w:r>
      <w:r>
        <w:t>when</w:t>
      </w:r>
      <w:r w:rsidR="004D2AA2">
        <w:t>’</w:t>
      </w:r>
      <w:r w:rsidR="00957397">
        <w:t>)</w:t>
      </w:r>
    </w:p>
    <w:p w14:paraId="5770250B" w14:textId="6E17144B" w:rsidR="00B718D2" w:rsidRDefault="00B718D2" w:rsidP="004163E0">
      <w:pPr>
        <w:pStyle w:val="bulletitem"/>
        <w:numPr>
          <w:ilvl w:val="5"/>
          <w:numId w:val="11"/>
        </w:numPr>
      </w:pPr>
      <w:r>
        <w:t>“</w:t>
      </w:r>
      <w:r w:rsidRPr="003E3BA8">
        <w:rPr>
          <w:rFonts w:cs="Angsana New" w:hint="cs"/>
          <w:cs/>
          <w:lang w:bidi="th-TH"/>
        </w:rPr>
        <w:t>ใด</w:t>
      </w:r>
      <w:r w:rsidRPr="003E3BA8">
        <w:rPr>
          <w:rFonts w:cs="Angsana New" w:hint="eastAsia"/>
          <w:cs/>
          <w:lang w:bidi="th-TH"/>
        </w:rPr>
        <w:t>”</w:t>
      </w:r>
      <w:r w:rsidRPr="003E3BA8">
        <w:rPr>
          <w:rFonts w:cs="Angsana New"/>
          <w:cs/>
          <w:lang w:bidi="th-TH"/>
        </w:rPr>
        <w:t xml:space="preserve"> </w:t>
      </w:r>
      <w:r w:rsidR="00957397">
        <w:t>(</w:t>
      </w:r>
      <w:r w:rsidR="004D2AA2">
        <w:t>‘</w:t>
      </w:r>
      <w:r>
        <w:t>which or where</w:t>
      </w:r>
      <w:r w:rsidR="004D2AA2">
        <w:t>’</w:t>
      </w:r>
      <w:r w:rsidR="00957397">
        <w:t>)</w:t>
      </w:r>
    </w:p>
    <w:p w14:paraId="044A09CA" w14:textId="2A42E35E" w:rsidR="00B718D2" w:rsidRDefault="00B718D2" w:rsidP="004163E0">
      <w:pPr>
        <w:pStyle w:val="bulletitem"/>
        <w:numPr>
          <w:ilvl w:val="5"/>
          <w:numId w:val="11"/>
        </w:numPr>
      </w:pPr>
      <w:r>
        <w:lastRenderedPageBreak/>
        <w:t>“</w:t>
      </w:r>
      <w:r w:rsidRPr="003E3BA8">
        <w:rPr>
          <w:rFonts w:cs="Angsana New" w:hint="cs"/>
          <w:cs/>
          <w:lang w:bidi="th-TH"/>
        </w:rPr>
        <w:t>กี่</w:t>
      </w:r>
      <w:r w:rsidRPr="003E3BA8">
        <w:rPr>
          <w:rFonts w:cs="Angsana New" w:hint="eastAsia"/>
          <w:cs/>
          <w:lang w:bidi="th-TH"/>
        </w:rPr>
        <w:t>”</w:t>
      </w:r>
      <w:r w:rsidRPr="003E3BA8">
        <w:rPr>
          <w:rFonts w:cs="Angsana New"/>
          <w:cs/>
          <w:lang w:bidi="th-TH"/>
        </w:rPr>
        <w:t xml:space="preserve"> </w:t>
      </w:r>
      <w:r w:rsidR="00957397">
        <w:t>(</w:t>
      </w:r>
      <w:r w:rsidR="004D2AA2">
        <w:t>‘</w:t>
      </w:r>
      <w:r>
        <w:t>how much/many or when</w:t>
      </w:r>
      <w:r w:rsidR="004D2AA2">
        <w:t>’</w:t>
      </w:r>
      <w:r w:rsidR="00957397">
        <w:t>)</w:t>
      </w:r>
    </w:p>
    <w:p w14:paraId="2766485A" w14:textId="4C26A25B" w:rsidR="00B718D2" w:rsidRDefault="00B718D2" w:rsidP="004163E0">
      <w:pPr>
        <w:pStyle w:val="bulletitem"/>
        <w:numPr>
          <w:ilvl w:val="5"/>
          <w:numId w:val="11"/>
        </w:numPr>
      </w:pPr>
      <w:r>
        <w:t>“</w:t>
      </w:r>
      <w:r w:rsidRPr="003E3BA8">
        <w:rPr>
          <w:rFonts w:cs="Angsana New" w:hint="cs"/>
          <w:cs/>
          <w:lang w:bidi="th-TH"/>
        </w:rPr>
        <w:t>เท่าไร</w:t>
      </w:r>
      <w:r w:rsidRPr="003E3BA8">
        <w:rPr>
          <w:rFonts w:cs="Angsana New" w:hint="eastAsia"/>
          <w:cs/>
          <w:lang w:bidi="th-TH"/>
        </w:rPr>
        <w:t>”</w:t>
      </w:r>
      <w:r w:rsidRPr="003E3BA8">
        <w:rPr>
          <w:rFonts w:cs="Angsana New"/>
          <w:cs/>
          <w:lang w:bidi="th-TH"/>
        </w:rPr>
        <w:t xml:space="preserve"> </w:t>
      </w:r>
      <w:r w:rsidR="00957397" w:rsidRPr="003E3BA8">
        <w:rPr>
          <w:rFonts w:cs="Angsana New"/>
          <w:lang w:bidi="th-TH"/>
        </w:rPr>
        <w:t>(</w:t>
      </w:r>
      <w:r w:rsidR="004D2AA2">
        <w:t>‘</w:t>
      </w:r>
      <w:r>
        <w:t>how much/many</w:t>
      </w:r>
      <w:r w:rsidR="004D2AA2">
        <w:t>’</w:t>
      </w:r>
      <w:r w:rsidR="00957397">
        <w:t>)</w:t>
      </w:r>
    </w:p>
    <w:p w14:paraId="026C734E" w14:textId="77777777" w:rsidR="00B718D2" w:rsidRDefault="00B718D2" w:rsidP="00B718D2">
      <w:r>
        <w:t>This corpus was created under 7 constraints when forming a question which are:</w:t>
      </w:r>
    </w:p>
    <w:p w14:paraId="15902D4A" w14:textId="16BB2191" w:rsidR="00B718D2" w:rsidRDefault="00B718D2" w:rsidP="004163E0">
      <w:pPr>
        <w:pStyle w:val="numitem"/>
        <w:numPr>
          <w:ilvl w:val="3"/>
          <w:numId w:val="13"/>
        </w:numPr>
      </w:pPr>
      <w:r>
        <w:t>It must not form a complex question or use “why” or “how” as the question word.</w:t>
      </w:r>
    </w:p>
    <w:p w14:paraId="57261AF8" w14:textId="77777777" w:rsidR="00B718D2" w:rsidRDefault="00B718D2" w:rsidP="004163E0">
      <w:pPr>
        <w:pStyle w:val="numitem"/>
        <w:numPr>
          <w:ilvl w:val="3"/>
          <w:numId w:val="13"/>
        </w:numPr>
      </w:pPr>
      <w:r>
        <w:t>It must use formal language with a formal question structure which means it must contain a subject + verb + object.</w:t>
      </w:r>
    </w:p>
    <w:p w14:paraId="6BE57794" w14:textId="77777777" w:rsidR="00B718D2" w:rsidRDefault="00B718D2" w:rsidP="004163E0">
      <w:pPr>
        <w:pStyle w:val="numitem"/>
        <w:numPr>
          <w:ilvl w:val="3"/>
          <w:numId w:val="13"/>
        </w:numPr>
      </w:pPr>
      <w:r>
        <w:t>Questions and answers must be semantically clear.</w:t>
      </w:r>
    </w:p>
    <w:p w14:paraId="5D2960A6" w14:textId="77777777" w:rsidR="00B718D2" w:rsidRDefault="00B718D2" w:rsidP="004163E0">
      <w:pPr>
        <w:pStyle w:val="numitem"/>
        <w:numPr>
          <w:ilvl w:val="3"/>
          <w:numId w:val="13"/>
        </w:numPr>
      </w:pPr>
      <w:r>
        <w:t>Every question must contain a question word from the defined set only.</w:t>
      </w:r>
    </w:p>
    <w:p w14:paraId="176DB220" w14:textId="1EBCBCF7" w:rsidR="00B718D2" w:rsidRDefault="00B718D2" w:rsidP="004163E0">
      <w:pPr>
        <w:pStyle w:val="numitem"/>
        <w:numPr>
          <w:ilvl w:val="3"/>
          <w:numId w:val="13"/>
        </w:numPr>
      </w:pPr>
      <w:r>
        <w:t>A question must contain symbols, e.g. “:”, “,”, “;</w:t>
      </w:r>
      <w:r w:rsidR="00485364">
        <w:t>”, which</w:t>
      </w:r>
      <w:r w:rsidR="00094100">
        <w:t xml:space="preserve"> </w:t>
      </w:r>
      <w:r w:rsidR="00485364">
        <w:t xml:space="preserve">they </w:t>
      </w:r>
      <w:r>
        <w:t>must be used precisely as appear</w:t>
      </w:r>
      <w:r w:rsidR="00AB47BE">
        <w:t>s</w:t>
      </w:r>
      <w:r>
        <w:t xml:space="preserve"> in the text</w:t>
      </w:r>
      <w:r w:rsidR="00E513BC">
        <w:t xml:space="preserve">, </w:t>
      </w:r>
      <w:r w:rsidR="000511B3">
        <w:t>not from</w:t>
      </w:r>
      <w:r w:rsidR="0024347F">
        <w:t xml:space="preserve"> </w:t>
      </w:r>
      <w:r w:rsidR="000511B3">
        <w:t>annotator</w:t>
      </w:r>
      <w:r w:rsidR="0024347F">
        <w:t xml:space="preserve"> insertion</w:t>
      </w:r>
      <w:r>
        <w:t>.</w:t>
      </w:r>
    </w:p>
    <w:p w14:paraId="665725BA" w14:textId="36293B30" w:rsidR="00B718D2" w:rsidRDefault="00B718D2" w:rsidP="004163E0">
      <w:pPr>
        <w:pStyle w:val="numitem"/>
        <w:numPr>
          <w:ilvl w:val="3"/>
          <w:numId w:val="13"/>
        </w:numPr>
      </w:pPr>
      <w:r>
        <w:t>The question length must be less than 2 lines.</w:t>
      </w:r>
    </w:p>
    <w:p w14:paraId="384F41F0" w14:textId="77777777" w:rsidR="00B718D2" w:rsidRDefault="00B718D2" w:rsidP="004163E0">
      <w:pPr>
        <w:pStyle w:val="numitem"/>
        <w:numPr>
          <w:ilvl w:val="3"/>
          <w:numId w:val="13"/>
        </w:numPr>
      </w:pPr>
      <w:r>
        <w:t>Typos from Wiki should be avoided in questions and answers.</w:t>
      </w:r>
    </w:p>
    <w:p w14:paraId="53C2756A" w14:textId="675462F0" w:rsidR="00135F03" w:rsidRDefault="00B718D2" w:rsidP="00B718D2">
      <w:r>
        <w:t>In addition, there is a simple language restriction, which is that all questions must be polite</w:t>
      </w:r>
      <w:r w:rsidR="00AB47BE">
        <w:t xml:space="preserve">, although they </w:t>
      </w:r>
      <w:r>
        <w:t>can be in informal language.</w:t>
      </w:r>
    </w:p>
    <w:p w14:paraId="0B48F007" w14:textId="706DFF65" w:rsidR="00FE00E2" w:rsidRDefault="00C46BA8" w:rsidP="00C46BA8">
      <w:pPr>
        <w:pStyle w:val="heading1"/>
      </w:pPr>
      <w:r w:rsidRPr="00C46BA8">
        <w:t>Corpus characteristics</w:t>
      </w:r>
    </w:p>
    <w:p w14:paraId="75FE2F84" w14:textId="171A75A0" w:rsidR="00A02DC9" w:rsidRDefault="00A02DC9" w:rsidP="00A02DC9">
      <w:r>
        <w:t xml:space="preserve">The corpus contains 5,000 QA pairs extracted from 2,923 Thai Wikipedia articles out of 120,764 which were downloaded. Table 4.1 shows </w:t>
      </w:r>
      <w:r w:rsidR="00957397">
        <w:t xml:space="preserve">the </w:t>
      </w:r>
      <w:r>
        <w:t xml:space="preserve">numbers of QA pairs separated by </w:t>
      </w:r>
      <w:r w:rsidR="00957397">
        <w:t>the</w:t>
      </w:r>
      <w:r w:rsidR="00AC2418">
        <w:rPr>
          <w:rFonts w:cstheme="minorBidi" w:hint="cs"/>
          <w:szCs w:val="25"/>
          <w:cs/>
          <w:lang w:bidi="th-TH"/>
        </w:rPr>
        <w:t xml:space="preserve"> </w:t>
      </w:r>
      <w:r w:rsidR="00AC2418">
        <w:rPr>
          <w:rFonts w:cstheme="minorBidi"/>
          <w:szCs w:val="25"/>
          <w:lang w:val="en-GB" w:bidi="th-TH"/>
        </w:rPr>
        <w:t>two</w:t>
      </w:r>
      <w:r w:rsidR="00957397">
        <w:t xml:space="preserve"> </w:t>
      </w:r>
      <w:r>
        <w:t>type</w:t>
      </w:r>
      <w:r w:rsidR="00957397">
        <w:t>s</w:t>
      </w:r>
      <w:r>
        <w:t xml:space="preserve"> of question as described in </w:t>
      </w:r>
      <w:r w:rsidR="00957397">
        <w:t xml:space="preserve">the </w:t>
      </w:r>
      <w:r>
        <w:t>previous section.</w:t>
      </w:r>
    </w:p>
    <w:p w14:paraId="3371DBFB" w14:textId="51E4437F" w:rsidR="00A02DC9" w:rsidRDefault="00A02DC9" w:rsidP="00A02DC9">
      <w:pPr>
        <w:pStyle w:val="tablecaption"/>
      </w:pPr>
      <w:r>
        <w:rPr>
          <w:b/>
        </w:rPr>
        <w:t xml:space="preserve">Table </w:t>
      </w:r>
      <w:r>
        <w:rPr>
          <w:b/>
        </w:rPr>
        <w:fldChar w:fldCharType="begin"/>
      </w:r>
      <w:r>
        <w:rPr>
          <w:b/>
        </w:rPr>
        <w:instrText xml:space="preserve"> SEQ "Table" \* MERGEFORMAT </w:instrText>
      </w:r>
      <w:r>
        <w:rPr>
          <w:b/>
        </w:rPr>
        <w:fldChar w:fldCharType="separate"/>
      </w:r>
      <w:r w:rsidR="00F21CB3">
        <w:rPr>
          <w:b/>
          <w:noProof/>
        </w:rPr>
        <w:t>1</w:t>
      </w:r>
      <w:r>
        <w:rPr>
          <w:b/>
        </w:rPr>
        <w:fldChar w:fldCharType="end"/>
      </w:r>
      <w:r>
        <w:rPr>
          <w:b/>
        </w:rPr>
        <w:t>.</w:t>
      </w:r>
      <w:r>
        <w:t xml:space="preserve"> </w:t>
      </w:r>
      <w:r w:rsidRPr="00A02DC9">
        <w:t>Number</w:t>
      </w:r>
      <w:r>
        <w:t xml:space="preserve"> of QA pairs in Training and Validation sets</w:t>
      </w:r>
    </w:p>
    <w:tbl>
      <w:tblPr>
        <w:tblStyle w:val="TableGrid"/>
        <w:tblW w:w="0" w:type="auto"/>
        <w:tblLook w:val="04A0" w:firstRow="1" w:lastRow="0" w:firstColumn="1" w:lastColumn="0" w:noHBand="0" w:noVBand="1"/>
      </w:tblPr>
      <w:tblGrid>
        <w:gridCol w:w="1727"/>
        <w:gridCol w:w="1727"/>
        <w:gridCol w:w="1727"/>
        <w:gridCol w:w="1727"/>
      </w:tblGrid>
      <w:tr w:rsidR="00B11DD6" w:rsidRPr="00A02DC9" w14:paraId="6258FA62" w14:textId="77777777" w:rsidTr="00286232">
        <w:tc>
          <w:tcPr>
            <w:tcW w:w="1727" w:type="dxa"/>
            <w:vMerge w:val="restart"/>
            <w:shd w:val="clear" w:color="auto" w:fill="D9D9D9" w:themeFill="background1" w:themeFillShade="D9"/>
            <w:vAlign w:val="center"/>
          </w:tcPr>
          <w:p w14:paraId="788A9600" w14:textId="77777777" w:rsidR="00B11DD6" w:rsidRPr="00A02DC9" w:rsidRDefault="00B11DD6" w:rsidP="00B11DD6">
            <w:pPr>
              <w:ind w:firstLine="0"/>
              <w:jc w:val="center"/>
            </w:pPr>
            <w:r w:rsidRPr="00A02DC9">
              <w:t>Set of data</w:t>
            </w:r>
          </w:p>
        </w:tc>
        <w:tc>
          <w:tcPr>
            <w:tcW w:w="1727" w:type="dxa"/>
            <w:vMerge w:val="restart"/>
            <w:shd w:val="clear" w:color="auto" w:fill="D9D9D9" w:themeFill="background1" w:themeFillShade="D9"/>
            <w:vAlign w:val="center"/>
          </w:tcPr>
          <w:p w14:paraId="77A9894A" w14:textId="4092EA57" w:rsidR="00B11DD6" w:rsidRPr="00A02DC9" w:rsidRDefault="00B11DD6" w:rsidP="00B11DD6">
            <w:pPr>
              <w:ind w:firstLine="0"/>
              <w:jc w:val="center"/>
            </w:pPr>
            <w:r w:rsidRPr="00B11DD6">
              <w:t>QA pairs</w:t>
            </w:r>
          </w:p>
        </w:tc>
        <w:tc>
          <w:tcPr>
            <w:tcW w:w="3454" w:type="dxa"/>
            <w:gridSpan w:val="2"/>
            <w:shd w:val="clear" w:color="auto" w:fill="D9D9D9" w:themeFill="background1" w:themeFillShade="D9"/>
            <w:vAlign w:val="center"/>
          </w:tcPr>
          <w:p w14:paraId="59991F77" w14:textId="38C21C90" w:rsidR="00B11DD6" w:rsidRPr="00A02DC9" w:rsidRDefault="00B11DD6" w:rsidP="00B11DD6">
            <w:pPr>
              <w:ind w:firstLine="0"/>
              <w:jc w:val="center"/>
            </w:pPr>
            <w:r w:rsidRPr="00A02DC9">
              <w:t xml:space="preserve">Number of </w:t>
            </w:r>
            <w:r w:rsidRPr="00B11DD6">
              <w:t>Question type</w:t>
            </w:r>
          </w:p>
        </w:tc>
      </w:tr>
      <w:tr w:rsidR="00B11DD6" w:rsidRPr="00A02DC9" w14:paraId="33EE020E" w14:textId="77777777" w:rsidTr="00286232">
        <w:tc>
          <w:tcPr>
            <w:tcW w:w="1727" w:type="dxa"/>
            <w:vMerge/>
            <w:shd w:val="clear" w:color="auto" w:fill="D9D9D9" w:themeFill="background1" w:themeFillShade="D9"/>
          </w:tcPr>
          <w:p w14:paraId="72D10709" w14:textId="77777777" w:rsidR="00B11DD6" w:rsidRPr="00A02DC9" w:rsidRDefault="00B11DD6" w:rsidP="00B11DD6">
            <w:pPr>
              <w:ind w:firstLine="0"/>
            </w:pPr>
          </w:p>
        </w:tc>
        <w:tc>
          <w:tcPr>
            <w:tcW w:w="1727" w:type="dxa"/>
            <w:vMerge/>
            <w:shd w:val="clear" w:color="auto" w:fill="D9D9D9" w:themeFill="background1" w:themeFillShade="D9"/>
          </w:tcPr>
          <w:p w14:paraId="5807E18C" w14:textId="77777777" w:rsidR="00B11DD6" w:rsidRPr="00A02DC9" w:rsidRDefault="00B11DD6" w:rsidP="00B11DD6">
            <w:pPr>
              <w:ind w:firstLine="0"/>
            </w:pPr>
          </w:p>
        </w:tc>
        <w:tc>
          <w:tcPr>
            <w:tcW w:w="1727" w:type="dxa"/>
            <w:shd w:val="clear" w:color="auto" w:fill="D9D9D9" w:themeFill="background1" w:themeFillShade="D9"/>
            <w:vAlign w:val="center"/>
          </w:tcPr>
          <w:p w14:paraId="4164ACAC" w14:textId="77777777" w:rsidR="00B11DD6" w:rsidRPr="00A02DC9" w:rsidRDefault="00B11DD6" w:rsidP="00B11DD6">
            <w:pPr>
              <w:ind w:firstLine="0"/>
              <w:jc w:val="center"/>
            </w:pPr>
            <w:r w:rsidRPr="00A02DC9">
              <w:t>Exact</w:t>
            </w:r>
          </w:p>
        </w:tc>
        <w:tc>
          <w:tcPr>
            <w:tcW w:w="1727" w:type="dxa"/>
            <w:shd w:val="clear" w:color="auto" w:fill="D9D9D9" w:themeFill="background1" w:themeFillShade="D9"/>
            <w:vAlign w:val="center"/>
          </w:tcPr>
          <w:p w14:paraId="4E412324" w14:textId="77777777" w:rsidR="00B11DD6" w:rsidRPr="00A02DC9" w:rsidRDefault="00B11DD6" w:rsidP="00B11DD6">
            <w:pPr>
              <w:ind w:firstLine="0"/>
              <w:jc w:val="center"/>
            </w:pPr>
            <w:r w:rsidRPr="00A02DC9">
              <w:t>Modified</w:t>
            </w:r>
          </w:p>
        </w:tc>
      </w:tr>
      <w:tr w:rsidR="00B11DD6" w:rsidRPr="00A02DC9" w14:paraId="52B18A68" w14:textId="77777777" w:rsidTr="00B11DD6">
        <w:tc>
          <w:tcPr>
            <w:tcW w:w="1727" w:type="dxa"/>
          </w:tcPr>
          <w:p w14:paraId="4CD1B517" w14:textId="77777777" w:rsidR="00B11DD6" w:rsidRPr="00A02DC9" w:rsidRDefault="00B11DD6" w:rsidP="00D32335">
            <w:pPr>
              <w:ind w:firstLine="0"/>
              <w:jc w:val="center"/>
            </w:pPr>
            <w:r w:rsidRPr="00A02DC9">
              <w:t>Train</w:t>
            </w:r>
          </w:p>
        </w:tc>
        <w:tc>
          <w:tcPr>
            <w:tcW w:w="1727" w:type="dxa"/>
          </w:tcPr>
          <w:p w14:paraId="241D23AD" w14:textId="77777777" w:rsidR="00B11DD6" w:rsidRPr="00A02DC9" w:rsidRDefault="00B11DD6" w:rsidP="00D32335">
            <w:pPr>
              <w:ind w:firstLine="0"/>
              <w:jc w:val="center"/>
            </w:pPr>
            <w:r w:rsidRPr="00A02DC9">
              <w:t>4,000</w:t>
            </w:r>
          </w:p>
        </w:tc>
        <w:tc>
          <w:tcPr>
            <w:tcW w:w="1727" w:type="dxa"/>
            <w:vAlign w:val="center"/>
          </w:tcPr>
          <w:p w14:paraId="0CEE620B" w14:textId="77777777" w:rsidR="00B11DD6" w:rsidRPr="00A02DC9" w:rsidRDefault="00B11DD6" w:rsidP="00B11DD6">
            <w:pPr>
              <w:ind w:firstLine="0"/>
              <w:jc w:val="center"/>
            </w:pPr>
            <w:r w:rsidRPr="00A02DC9">
              <w:t>573</w:t>
            </w:r>
          </w:p>
        </w:tc>
        <w:tc>
          <w:tcPr>
            <w:tcW w:w="1727" w:type="dxa"/>
            <w:vAlign w:val="center"/>
          </w:tcPr>
          <w:p w14:paraId="3033EA55" w14:textId="77777777" w:rsidR="00B11DD6" w:rsidRPr="00A02DC9" w:rsidRDefault="00B11DD6" w:rsidP="00B11DD6">
            <w:pPr>
              <w:ind w:firstLine="0"/>
              <w:jc w:val="center"/>
            </w:pPr>
            <w:r w:rsidRPr="00A02DC9">
              <w:t>3,427</w:t>
            </w:r>
          </w:p>
        </w:tc>
      </w:tr>
      <w:tr w:rsidR="00B11DD6" w:rsidRPr="00A02DC9" w14:paraId="5ABCB4AE" w14:textId="77777777" w:rsidTr="00B11DD6">
        <w:tc>
          <w:tcPr>
            <w:tcW w:w="1727" w:type="dxa"/>
          </w:tcPr>
          <w:p w14:paraId="00179539" w14:textId="77777777" w:rsidR="00B11DD6" w:rsidRPr="00A02DC9" w:rsidRDefault="00B11DD6" w:rsidP="00D32335">
            <w:pPr>
              <w:ind w:firstLine="0"/>
              <w:jc w:val="center"/>
            </w:pPr>
            <w:r w:rsidRPr="00A02DC9">
              <w:t>Validation</w:t>
            </w:r>
          </w:p>
        </w:tc>
        <w:tc>
          <w:tcPr>
            <w:tcW w:w="1727" w:type="dxa"/>
          </w:tcPr>
          <w:p w14:paraId="23C44C3A" w14:textId="77777777" w:rsidR="00B11DD6" w:rsidRPr="00A02DC9" w:rsidRDefault="00B11DD6" w:rsidP="00D32335">
            <w:pPr>
              <w:ind w:firstLine="0"/>
              <w:jc w:val="center"/>
            </w:pPr>
            <w:r w:rsidRPr="00A02DC9">
              <w:t>1,000</w:t>
            </w:r>
          </w:p>
        </w:tc>
        <w:tc>
          <w:tcPr>
            <w:tcW w:w="1727" w:type="dxa"/>
            <w:vAlign w:val="center"/>
          </w:tcPr>
          <w:p w14:paraId="3CAD2078" w14:textId="77777777" w:rsidR="00B11DD6" w:rsidRPr="00A02DC9" w:rsidRDefault="00B11DD6" w:rsidP="00B11DD6">
            <w:pPr>
              <w:ind w:firstLine="0"/>
              <w:jc w:val="center"/>
            </w:pPr>
            <w:r w:rsidRPr="00A02DC9">
              <w:t>147</w:t>
            </w:r>
          </w:p>
        </w:tc>
        <w:tc>
          <w:tcPr>
            <w:tcW w:w="1727" w:type="dxa"/>
            <w:vAlign w:val="center"/>
          </w:tcPr>
          <w:p w14:paraId="58C36313" w14:textId="77777777" w:rsidR="00B11DD6" w:rsidRPr="00A02DC9" w:rsidRDefault="00B11DD6" w:rsidP="00B11DD6">
            <w:pPr>
              <w:ind w:firstLine="0"/>
              <w:jc w:val="center"/>
            </w:pPr>
            <w:r w:rsidRPr="00A02DC9">
              <w:t>853</w:t>
            </w:r>
          </w:p>
        </w:tc>
      </w:tr>
    </w:tbl>
    <w:p w14:paraId="4A7AB6BD" w14:textId="77777777" w:rsidR="00A02DC9" w:rsidRDefault="00A02DC9" w:rsidP="00A02DC9"/>
    <w:p w14:paraId="60C14E05" w14:textId="0116559B" w:rsidR="00A02DC9" w:rsidRDefault="00A02DC9" w:rsidP="00A02DC9">
      <w:r>
        <w:t xml:space="preserve">There was no control for balancing the numbers of each question type, because it was not easy to find a well-structured sentence or phrase for forming an “Exact” type of question. Therefore, the figures show that </w:t>
      </w:r>
      <w:r w:rsidR="00957397">
        <w:t xml:space="preserve">the </w:t>
      </w:r>
      <w:r>
        <w:t>annotators synthesized proper questions rather than editing a sentence/phrase.</w:t>
      </w:r>
    </w:p>
    <w:p w14:paraId="3F60F62A" w14:textId="610E21D5" w:rsidR="00FE00E2" w:rsidRDefault="00A02DC9" w:rsidP="00A02DC9">
      <w:r>
        <w:t>The average position of answer</w:t>
      </w:r>
      <w:r w:rsidR="00957397">
        <w:t>s</w:t>
      </w:r>
      <w:r>
        <w:t xml:space="preserve"> </w:t>
      </w:r>
      <w:r w:rsidR="00957397">
        <w:t>on</w:t>
      </w:r>
      <w:r>
        <w:t xml:space="preserve"> a page is 22.06% of page, which was calculated by finding </w:t>
      </w:r>
      <w:r w:rsidR="00957397">
        <w:t xml:space="preserve">the </w:t>
      </w:r>
      <w:r>
        <w:t xml:space="preserve">average location of all </w:t>
      </w:r>
      <w:r w:rsidR="00957397">
        <w:t xml:space="preserve">the </w:t>
      </w:r>
      <w:r>
        <w:t>answers then conver</w:t>
      </w:r>
      <w:r w:rsidR="00957397">
        <w:t>ting them</w:t>
      </w:r>
      <w:r>
        <w:t xml:space="preserve"> to percent</w:t>
      </w:r>
      <w:r w:rsidR="00957397">
        <w:t>ages based on</w:t>
      </w:r>
      <w:r>
        <w:t xml:space="preserve"> overall page lengths, </w:t>
      </w:r>
      <w:r w:rsidR="00957397">
        <w:t xml:space="preserve">which we </w:t>
      </w:r>
      <w:r>
        <w:t xml:space="preserve">call </w:t>
      </w:r>
      <w:r w:rsidR="00957397">
        <w:t xml:space="preserve">a </w:t>
      </w:r>
      <w:r>
        <w:t>normalized location in this paper. Moreover, answer length</w:t>
      </w:r>
      <w:r w:rsidR="00957397">
        <w:t>s</w:t>
      </w:r>
      <w:r>
        <w:t xml:space="preserve"> </w:t>
      </w:r>
      <w:r w:rsidR="00957397">
        <w:t>are</w:t>
      </w:r>
      <w:r>
        <w:t xml:space="preserve"> about 12.56 character</w:t>
      </w:r>
      <w:r w:rsidR="00957397">
        <w:t>s</w:t>
      </w:r>
      <w:r>
        <w:t xml:space="preserve"> </w:t>
      </w:r>
      <w:r w:rsidR="00957397">
        <w:t>on</w:t>
      </w:r>
      <w:r>
        <w:t xml:space="preserve"> average. The distributions of answer</w:t>
      </w:r>
      <w:r w:rsidR="00DB63A1">
        <w:t>s,</w:t>
      </w:r>
      <w:r>
        <w:t xml:space="preserve"> normalized location</w:t>
      </w:r>
      <w:r w:rsidR="00DB63A1">
        <w:t>s</w:t>
      </w:r>
      <w:r>
        <w:t xml:space="preserve"> and length</w:t>
      </w:r>
      <w:r w:rsidR="00DB63A1">
        <w:t>s</w:t>
      </w:r>
      <w:r>
        <w:t xml:space="preserve"> are shown in </w:t>
      </w:r>
      <w:r w:rsidR="00DB63A1">
        <w:t>F</w:t>
      </w:r>
      <w:r>
        <w:t>ig.1.</w:t>
      </w:r>
    </w:p>
    <w:p w14:paraId="3712A462" w14:textId="0E487B7A" w:rsidR="008C699B" w:rsidRDefault="008C699B" w:rsidP="00A02DC9"/>
    <w:p w14:paraId="28852353" w14:textId="16C49DAB" w:rsidR="00FE00E2" w:rsidRDefault="00FE00E2" w:rsidP="0022605F"/>
    <w:p w14:paraId="5AC8AB3D" w14:textId="70A47533" w:rsidR="00135F03" w:rsidRDefault="00135F03" w:rsidP="0022605F"/>
    <w:p w14:paraId="3C1D718C" w14:textId="1CCDD5B7" w:rsidR="00135F03" w:rsidRDefault="00135F03" w:rsidP="0022605F"/>
    <w:p w14:paraId="67310976" w14:textId="0FE15DE0" w:rsidR="008C699B" w:rsidRDefault="007E14EE" w:rsidP="0022605F">
      <w:r w:rsidRPr="008C699B">
        <w:rPr>
          <w:noProof/>
          <w:lang w:eastAsia="en-US" w:bidi="th-TH"/>
        </w:rPr>
        <w:lastRenderedPageBreak/>
        <mc:AlternateContent>
          <mc:Choice Requires="cx1">
            <w:drawing>
              <wp:anchor distT="0" distB="0" distL="114300" distR="114300" simplePos="0" relativeHeight="251659264" behindDoc="0" locked="0" layoutInCell="1" allowOverlap="1" wp14:anchorId="3DF89B9C" wp14:editId="3A37AF2A">
                <wp:simplePos x="0" y="0"/>
                <wp:positionH relativeFrom="column">
                  <wp:posOffset>306876</wp:posOffset>
                </wp:positionH>
                <wp:positionV relativeFrom="paragraph">
                  <wp:posOffset>19903</wp:posOffset>
                </wp:positionV>
                <wp:extent cx="3854290" cy="2322195"/>
                <wp:effectExtent l="0" t="0" r="13335" b="1905"/>
                <wp:wrapNone/>
                <wp:docPr id="1" name="Chart 1">
                  <a:extLst xmlns:a="http://schemas.openxmlformats.org/drawingml/2006/main">
                    <a:ext uri="{FF2B5EF4-FFF2-40B4-BE49-F238E27FC236}">
                      <a16:creationId xmlns:a16="http://schemas.microsoft.com/office/drawing/2014/main" id="{76EC1100-8FB0-461A-B443-01E897272C0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9264" behindDoc="0" locked="0" layoutInCell="1" allowOverlap="1" wp14:anchorId="3DF89B9C" wp14:editId="3A37AF2A">
                <wp:simplePos x="0" y="0"/>
                <wp:positionH relativeFrom="column">
                  <wp:posOffset>306876</wp:posOffset>
                </wp:positionH>
                <wp:positionV relativeFrom="paragraph">
                  <wp:posOffset>19903</wp:posOffset>
                </wp:positionV>
                <wp:extent cx="3854290" cy="2322195"/>
                <wp:effectExtent l="0" t="0" r="13335" b="1905"/>
                <wp:wrapNone/>
                <wp:docPr id="1" name="Chart 1">
                  <a:extLst xmlns:a="http://schemas.openxmlformats.org/drawingml/2006/main">
                    <a:ext uri="{FF2B5EF4-FFF2-40B4-BE49-F238E27FC236}">
                      <a16:creationId xmlns:a16="http://schemas.microsoft.com/office/drawing/2014/main" id="{76EC1100-8FB0-461A-B443-01E897272C0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6EC1100-8FB0-461A-B443-01E897272C07}"/>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853815" cy="232219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7206B736" w14:textId="06AF7DB2" w:rsidR="008C699B" w:rsidRDefault="008C699B" w:rsidP="0022605F"/>
    <w:p w14:paraId="1575B882" w14:textId="60341875" w:rsidR="008C699B" w:rsidRPr="008E1BE1" w:rsidRDefault="008C699B" w:rsidP="0022605F">
      <w:pPr>
        <w:rPr>
          <w:rFonts w:cstheme="minorBidi"/>
          <w:szCs w:val="25"/>
          <w:cs/>
          <w:lang w:bidi="th-TH"/>
        </w:rPr>
      </w:pPr>
    </w:p>
    <w:p w14:paraId="499B3A69" w14:textId="631CBC4A" w:rsidR="008C699B" w:rsidRDefault="008C699B" w:rsidP="0022605F"/>
    <w:p w14:paraId="60703D2B" w14:textId="4CE7961A" w:rsidR="008C699B" w:rsidRDefault="008C699B" w:rsidP="0022605F"/>
    <w:p w14:paraId="6B764A78" w14:textId="3413D46E" w:rsidR="008C699B" w:rsidRDefault="008C699B" w:rsidP="0022605F"/>
    <w:p w14:paraId="77C95D18" w14:textId="72A94F4C" w:rsidR="008C699B" w:rsidRDefault="008C699B" w:rsidP="0022605F"/>
    <w:p w14:paraId="7F459B2B" w14:textId="2D38180A" w:rsidR="008C699B" w:rsidRDefault="008C699B" w:rsidP="0022605F"/>
    <w:p w14:paraId="472A0928" w14:textId="7A4D41AF" w:rsidR="008C699B" w:rsidRDefault="008C699B" w:rsidP="0022605F"/>
    <w:p w14:paraId="5C7E791F" w14:textId="01D7C65A" w:rsidR="008C699B" w:rsidRDefault="008C699B" w:rsidP="0022605F"/>
    <w:p w14:paraId="525A536A" w14:textId="650740D0" w:rsidR="008C699B" w:rsidRDefault="008C699B" w:rsidP="0022605F"/>
    <w:p w14:paraId="7DB5DE39" w14:textId="1DB204EB" w:rsidR="008C699B" w:rsidRDefault="008C699B" w:rsidP="0022605F"/>
    <w:p w14:paraId="14F73E26" w14:textId="265537B6" w:rsidR="007E14EE" w:rsidRDefault="007E14EE" w:rsidP="0022605F"/>
    <w:p w14:paraId="6BE0C3E1" w14:textId="1A6DF109" w:rsidR="007E14EE" w:rsidRDefault="007E14EE" w:rsidP="0022605F"/>
    <w:p w14:paraId="07EF25E4" w14:textId="06C4AC68" w:rsidR="007E14EE" w:rsidRDefault="007E14EE" w:rsidP="0022605F">
      <w:r w:rsidRPr="008C699B">
        <w:rPr>
          <w:noProof/>
          <w:lang w:eastAsia="en-US" w:bidi="th-TH"/>
        </w:rPr>
        <mc:AlternateContent>
          <mc:Choice Requires="cx1">
            <w:drawing>
              <wp:anchor distT="0" distB="0" distL="114300" distR="114300" simplePos="0" relativeHeight="251660288" behindDoc="0" locked="0" layoutInCell="1" allowOverlap="1" wp14:anchorId="2D727030" wp14:editId="2BCCE87A">
                <wp:simplePos x="0" y="0"/>
                <wp:positionH relativeFrom="column">
                  <wp:posOffset>306876</wp:posOffset>
                </wp:positionH>
                <wp:positionV relativeFrom="paragraph">
                  <wp:posOffset>146268</wp:posOffset>
                </wp:positionV>
                <wp:extent cx="3855827" cy="2313496"/>
                <wp:effectExtent l="0" t="0" r="11430" b="10795"/>
                <wp:wrapNone/>
                <wp:docPr id="2" name="Chart 2">
                  <a:extLst xmlns:a="http://schemas.openxmlformats.org/drawingml/2006/main">
                    <a:ext uri="{FF2B5EF4-FFF2-40B4-BE49-F238E27FC236}">
                      <a16:creationId xmlns:a16="http://schemas.microsoft.com/office/drawing/2014/main" id="{31F7C5F7-9B1E-45F3-9FCE-A7E619B4C58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0288" behindDoc="0" locked="0" layoutInCell="1" allowOverlap="1" wp14:anchorId="2D727030" wp14:editId="2BCCE87A">
                <wp:simplePos x="0" y="0"/>
                <wp:positionH relativeFrom="column">
                  <wp:posOffset>306876</wp:posOffset>
                </wp:positionH>
                <wp:positionV relativeFrom="paragraph">
                  <wp:posOffset>146268</wp:posOffset>
                </wp:positionV>
                <wp:extent cx="3855827" cy="2313496"/>
                <wp:effectExtent l="0" t="0" r="11430" b="10795"/>
                <wp:wrapNone/>
                <wp:docPr id="2" name="Chart 2">
                  <a:extLst xmlns:a="http://schemas.openxmlformats.org/drawingml/2006/main">
                    <a:ext uri="{FF2B5EF4-FFF2-40B4-BE49-F238E27FC236}">
                      <a16:creationId xmlns:a16="http://schemas.microsoft.com/office/drawing/2014/main" id="{31F7C5F7-9B1E-45F3-9FCE-A7E619B4C58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31F7C5F7-9B1E-45F3-9FCE-A7E619B4C584}"/>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855720" cy="231330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5589C51A" w14:textId="77777777" w:rsidR="007E14EE" w:rsidRDefault="007E14EE" w:rsidP="0022605F"/>
    <w:p w14:paraId="412A15A1" w14:textId="03ECB0C0" w:rsidR="008C699B" w:rsidRDefault="008C699B" w:rsidP="0022605F"/>
    <w:p w14:paraId="5CB3C5BA" w14:textId="517C5E2D" w:rsidR="008C699B" w:rsidRDefault="008C699B" w:rsidP="0022605F"/>
    <w:p w14:paraId="03C02F9E" w14:textId="4E380D48" w:rsidR="008C699B" w:rsidRDefault="008C699B" w:rsidP="0022605F"/>
    <w:p w14:paraId="44A19A03" w14:textId="069E3258" w:rsidR="008C699B" w:rsidRDefault="008C699B" w:rsidP="0022605F"/>
    <w:p w14:paraId="7DFE17DB" w14:textId="17E62E1D" w:rsidR="008C699B" w:rsidRDefault="008C699B" w:rsidP="0022605F"/>
    <w:p w14:paraId="7483C442" w14:textId="7E0CFAE1" w:rsidR="008C699B" w:rsidRDefault="008C699B" w:rsidP="0022605F"/>
    <w:p w14:paraId="530180F3" w14:textId="7BBCC3D0" w:rsidR="008C699B" w:rsidRDefault="008C699B" w:rsidP="0022605F"/>
    <w:p w14:paraId="39A2FF1E" w14:textId="2CAC67CF" w:rsidR="008C699B" w:rsidRDefault="008C699B" w:rsidP="0022605F"/>
    <w:p w14:paraId="6D1735CE" w14:textId="2E781639" w:rsidR="007E14EE" w:rsidRDefault="007E14EE" w:rsidP="0022605F"/>
    <w:p w14:paraId="4FF9623F" w14:textId="2D3AE70D" w:rsidR="007E14EE" w:rsidRDefault="007E14EE" w:rsidP="0022605F"/>
    <w:p w14:paraId="47BEA13C" w14:textId="77777777" w:rsidR="007E14EE" w:rsidRDefault="007E14EE" w:rsidP="0022605F"/>
    <w:p w14:paraId="24E860F9" w14:textId="01DCFBC4" w:rsidR="007E14EE" w:rsidRDefault="007E14EE" w:rsidP="0022605F"/>
    <w:p w14:paraId="15B33060" w14:textId="16537FC3" w:rsidR="007E14EE" w:rsidRDefault="007E14EE" w:rsidP="0022605F"/>
    <w:p w14:paraId="1C591EC1" w14:textId="77777777" w:rsidR="007E14EE" w:rsidRDefault="007E14EE" w:rsidP="0022605F"/>
    <w:p w14:paraId="433AD8CF" w14:textId="77777777" w:rsidR="00F52AF9" w:rsidRDefault="00F52AF9" w:rsidP="008C699B">
      <w:pPr>
        <w:pStyle w:val="figurecaption"/>
        <w:jc w:val="both"/>
        <w:rPr>
          <w:b/>
        </w:rPr>
      </w:pPr>
    </w:p>
    <w:p w14:paraId="197B3C24" w14:textId="01946CB6" w:rsidR="008C699B" w:rsidRDefault="008C699B" w:rsidP="008C699B">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F21CB3">
        <w:rPr>
          <w:b/>
          <w:noProof/>
        </w:rPr>
        <w:t>1</w:t>
      </w:r>
      <w:r>
        <w:rPr>
          <w:b/>
        </w:rPr>
        <w:fldChar w:fldCharType="end"/>
      </w:r>
      <w:r>
        <w:rPr>
          <w:b/>
        </w:rPr>
        <w:t>.</w:t>
      </w:r>
      <w:r>
        <w:t xml:space="preserve"> </w:t>
      </w:r>
      <w:r w:rsidR="00DB63A1">
        <w:t>H</w:t>
      </w:r>
      <w:r w:rsidRPr="008C699B">
        <w:t>istogram</w:t>
      </w:r>
      <w:r w:rsidR="00DB63A1">
        <w:t>s</w:t>
      </w:r>
      <w:r w:rsidRPr="008C699B">
        <w:t xml:space="preserve"> of answer locations (top) and answer lengths (bottom). Dashed lines represent accumulative percentage</w:t>
      </w:r>
      <w:r w:rsidR="00DB63A1">
        <w:t>s</w:t>
      </w:r>
      <w:r w:rsidRPr="008C699B">
        <w:t xml:space="preserve"> of numbers in each graph.</w:t>
      </w:r>
    </w:p>
    <w:p w14:paraId="403FE56C" w14:textId="7EB24A15" w:rsidR="0092425C" w:rsidRDefault="0092425C" w:rsidP="0092425C">
      <w:r>
        <w:t>The statistic</w:t>
      </w:r>
      <w:r w:rsidR="00DB63A1">
        <w:t>s</w:t>
      </w:r>
      <w:r>
        <w:t xml:space="preserve"> </w:t>
      </w:r>
      <w:r w:rsidR="00DB63A1">
        <w:t>for</w:t>
      </w:r>
      <w:r>
        <w:t xml:space="preserve"> the use of each interrogative word are shown in Table 2. Some of </w:t>
      </w:r>
      <w:r w:rsidR="00DB63A1">
        <w:t>the question words</w:t>
      </w:r>
      <w:r>
        <w:t xml:space="preserve"> have common spelling variations, but they have the same meaning, </w:t>
      </w:r>
      <w:r w:rsidR="00DB63A1">
        <w:t>so</w:t>
      </w:r>
      <w:r>
        <w:t xml:space="preserve"> </w:t>
      </w:r>
      <w:r w:rsidR="00DB63A1">
        <w:t>they are grouped</w:t>
      </w:r>
      <w:r>
        <w:t xml:space="preserve"> in the table.</w:t>
      </w:r>
    </w:p>
    <w:p w14:paraId="6DE4C420" w14:textId="4A519782" w:rsidR="0092425C" w:rsidRDefault="0092425C" w:rsidP="0092425C">
      <w:pPr>
        <w:pStyle w:val="tablecaption"/>
      </w:pPr>
      <w:r>
        <w:rPr>
          <w:b/>
        </w:rPr>
        <w:t xml:space="preserve">Table </w:t>
      </w:r>
      <w:r>
        <w:rPr>
          <w:b/>
        </w:rPr>
        <w:fldChar w:fldCharType="begin"/>
      </w:r>
      <w:r>
        <w:rPr>
          <w:b/>
        </w:rPr>
        <w:instrText xml:space="preserve"> SEQ "Table" \* MERGEFORMAT </w:instrText>
      </w:r>
      <w:r>
        <w:rPr>
          <w:b/>
        </w:rPr>
        <w:fldChar w:fldCharType="separate"/>
      </w:r>
      <w:r w:rsidR="00F21CB3">
        <w:rPr>
          <w:b/>
          <w:noProof/>
        </w:rPr>
        <w:t>2</w:t>
      </w:r>
      <w:r>
        <w:rPr>
          <w:b/>
        </w:rPr>
        <w:fldChar w:fldCharType="end"/>
      </w:r>
      <w:r>
        <w:rPr>
          <w:b/>
        </w:rPr>
        <w:t>.</w:t>
      </w:r>
      <w:r>
        <w:t xml:space="preserve"> </w:t>
      </w:r>
      <w:r w:rsidRPr="0092425C">
        <w:t>Number</w:t>
      </w:r>
      <w:r>
        <w:t xml:space="preserve"> of QA pairs separated by </w:t>
      </w:r>
      <w:r w:rsidR="00DB63A1">
        <w:t xml:space="preserve">an </w:t>
      </w:r>
      <w:r>
        <w:t>interrogative word.</w:t>
      </w:r>
    </w:p>
    <w:tbl>
      <w:tblPr>
        <w:tblStyle w:val="TableGrid"/>
        <w:tblW w:w="0" w:type="auto"/>
        <w:jc w:val="center"/>
        <w:tblLook w:val="04A0" w:firstRow="1" w:lastRow="0" w:firstColumn="1" w:lastColumn="0" w:noHBand="0" w:noVBand="1"/>
      </w:tblPr>
      <w:tblGrid>
        <w:gridCol w:w="1771"/>
        <w:gridCol w:w="1252"/>
        <w:gridCol w:w="2001"/>
      </w:tblGrid>
      <w:tr w:rsidR="00FA43CB" w14:paraId="64FABC99" w14:textId="77777777" w:rsidTr="003E3BA8">
        <w:trPr>
          <w:jc w:val="center"/>
        </w:trPr>
        <w:tc>
          <w:tcPr>
            <w:tcW w:w="3023" w:type="dxa"/>
            <w:gridSpan w:val="2"/>
            <w:shd w:val="clear" w:color="auto" w:fill="D9D9D9" w:themeFill="background1" w:themeFillShade="D9"/>
            <w:vAlign w:val="center"/>
          </w:tcPr>
          <w:p w14:paraId="77FEFB0E" w14:textId="4B1E5300" w:rsidR="00FA43CB" w:rsidRDefault="00FA43CB" w:rsidP="005F43F0">
            <w:pPr>
              <w:ind w:firstLine="0"/>
              <w:jc w:val="center"/>
            </w:pPr>
            <w:r>
              <w:t>Interrogative word</w:t>
            </w:r>
          </w:p>
        </w:tc>
        <w:tc>
          <w:tcPr>
            <w:tcW w:w="2001" w:type="dxa"/>
            <w:vMerge w:val="restart"/>
            <w:shd w:val="clear" w:color="auto" w:fill="D9D9D9" w:themeFill="background1" w:themeFillShade="D9"/>
            <w:vAlign w:val="center"/>
          </w:tcPr>
          <w:p w14:paraId="0BF22ED1" w14:textId="4C2224A4" w:rsidR="00FA43CB" w:rsidRDefault="00FA43CB" w:rsidP="003E3BA8">
            <w:pPr>
              <w:ind w:firstLine="0"/>
              <w:jc w:val="center"/>
            </w:pPr>
            <w:r>
              <w:t>% of usage in corpus</w:t>
            </w:r>
          </w:p>
        </w:tc>
      </w:tr>
      <w:tr w:rsidR="00FA43CB" w14:paraId="3BB43243" w14:textId="77777777" w:rsidTr="00E713C1">
        <w:trPr>
          <w:jc w:val="center"/>
        </w:trPr>
        <w:tc>
          <w:tcPr>
            <w:tcW w:w="1771" w:type="dxa"/>
            <w:shd w:val="clear" w:color="auto" w:fill="D9D9D9" w:themeFill="background1" w:themeFillShade="D9"/>
            <w:vAlign w:val="center"/>
          </w:tcPr>
          <w:p w14:paraId="099CF62F" w14:textId="26A12E75" w:rsidR="00FA43CB" w:rsidRDefault="00FA43CB" w:rsidP="005F43F0">
            <w:pPr>
              <w:ind w:firstLine="0"/>
              <w:jc w:val="center"/>
            </w:pPr>
            <w:r>
              <w:t>Defined</w:t>
            </w:r>
          </w:p>
        </w:tc>
        <w:tc>
          <w:tcPr>
            <w:tcW w:w="1252" w:type="dxa"/>
            <w:shd w:val="clear" w:color="auto" w:fill="D9D9D9" w:themeFill="background1" w:themeFillShade="D9"/>
            <w:vAlign w:val="center"/>
          </w:tcPr>
          <w:p w14:paraId="659D2FF4" w14:textId="397942FD" w:rsidR="00FA43CB" w:rsidRDefault="00FA43CB" w:rsidP="005F43F0">
            <w:pPr>
              <w:ind w:firstLine="0"/>
              <w:jc w:val="center"/>
            </w:pPr>
            <w:r>
              <w:t>Variation</w:t>
            </w:r>
          </w:p>
        </w:tc>
        <w:tc>
          <w:tcPr>
            <w:tcW w:w="2001" w:type="dxa"/>
            <w:vMerge/>
            <w:shd w:val="clear" w:color="auto" w:fill="D9D9D9" w:themeFill="background1" w:themeFillShade="D9"/>
          </w:tcPr>
          <w:p w14:paraId="5A459D66" w14:textId="77777777" w:rsidR="00FA43CB" w:rsidRDefault="00FA43CB" w:rsidP="0092425C">
            <w:pPr>
              <w:ind w:firstLine="0"/>
            </w:pPr>
          </w:p>
        </w:tc>
      </w:tr>
      <w:tr w:rsidR="005F43F0" w14:paraId="36E3612D" w14:textId="77777777" w:rsidTr="00D32335">
        <w:trPr>
          <w:jc w:val="center"/>
        </w:trPr>
        <w:tc>
          <w:tcPr>
            <w:tcW w:w="1771" w:type="dxa"/>
            <w:vMerge w:val="restart"/>
          </w:tcPr>
          <w:p w14:paraId="14EF204D" w14:textId="77777777" w:rsidR="005F43F0" w:rsidRDefault="005F43F0" w:rsidP="005F43F0">
            <w:pPr>
              <w:ind w:firstLine="0"/>
              <w:jc w:val="center"/>
            </w:pPr>
            <w:r>
              <w:rPr>
                <w:rFonts w:cs="Angsana New" w:hint="cs"/>
                <w:cs/>
                <w:lang w:bidi="th-TH"/>
              </w:rPr>
              <w:t>อะไร</w:t>
            </w:r>
          </w:p>
          <w:p w14:paraId="3B5C0194" w14:textId="34B6DA61" w:rsidR="005F43F0" w:rsidRPr="005F43F0" w:rsidRDefault="005F43F0" w:rsidP="005F43F0">
            <w:pPr>
              <w:ind w:firstLine="0"/>
              <w:jc w:val="center"/>
              <w:rPr>
                <w:i/>
                <w:iCs/>
              </w:rPr>
            </w:pPr>
            <w:r w:rsidRPr="005F43F0">
              <w:rPr>
                <w:i/>
                <w:iCs/>
              </w:rPr>
              <w:t>(what)</w:t>
            </w:r>
          </w:p>
        </w:tc>
        <w:tc>
          <w:tcPr>
            <w:tcW w:w="1252" w:type="dxa"/>
          </w:tcPr>
          <w:p w14:paraId="53B5588A" w14:textId="6AA1BE14" w:rsidR="005F43F0" w:rsidRPr="005F43F0" w:rsidRDefault="005F43F0" w:rsidP="005F43F0">
            <w:pPr>
              <w:ind w:firstLine="0"/>
              <w:jc w:val="center"/>
              <w:rPr>
                <w:rFonts w:cs="Angsana New"/>
                <w:lang w:bidi="th-TH"/>
              </w:rPr>
            </w:pPr>
            <w:r>
              <w:rPr>
                <w:rFonts w:cs="Angsana New" w:hint="cs"/>
                <w:cs/>
                <w:lang w:bidi="th-TH"/>
              </w:rPr>
              <w:t>อะไร</w:t>
            </w:r>
          </w:p>
        </w:tc>
        <w:tc>
          <w:tcPr>
            <w:tcW w:w="2001" w:type="dxa"/>
          </w:tcPr>
          <w:p w14:paraId="6F1294CD" w14:textId="42AAB912" w:rsidR="005F43F0" w:rsidRDefault="005F43F0" w:rsidP="005F43F0">
            <w:pPr>
              <w:ind w:firstLine="0"/>
              <w:jc w:val="center"/>
            </w:pPr>
            <w:r>
              <w:t>31.10</w:t>
            </w:r>
          </w:p>
        </w:tc>
      </w:tr>
      <w:tr w:rsidR="005F43F0" w14:paraId="1AC1F284" w14:textId="77777777" w:rsidTr="00D32335">
        <w:trPr>
          <w:jc w:val="center"/>
        </w:trPr>
        <w:tc>
          <w:tcPr>
            <w:tcW w:w="1771" w:type="dxa"/>
            <w:vMerge/>
          </w:tcPr>
          <w:p w14:paraId="4C13D9FB" w14:textId="77777777" w:rsidR="005F43F0" w:rsidRDefault="005F43F0" w:rsidP="0092425C">
            <w:pPr>
              <w:ind w:firstLine="0"/>
            </w:pPr>
          </w:p>
        </w:tc>
        <w:tc>
          <w:tcPr>
            <w:tcW w:w="1252" w:type="dxa"/>
          </w:tcPr>
          <w:p w14:paraId="309E5BD5" w14:textId="591A4450" w:rsidR="005F43F0" w:rsidRPr="005F43F0" w:rsidRDefault="005F43F0" w:rsidP="005F43F0">
            <w:pPr>
              <w:ind w:firstLine="0"/>
              <w:jc w:val="center"/>
              <w:rPr>
                <w:rFonts w:cs="Angsana New"/>
                <w:lang w:bidi="th-TH"/>
              </w:rPr>
            </w:pPr>
            <w:r>
              <w:rPr>
                <w:rFonts w:cs="Angsana New" w:hint="cs"/>
                <w:cs/>
                <w:lang w:bidi="th-TH"/>
              </w:rPr>
              <w:t>ว่าอย่างไร</w:t>
            </w:r>
          </w:p>
        </w:tc>
        <w:tc>
          <w:tcPr>
            <w:tcW w:w="2001" w:type="dxa"/>
          </w:tcPr>
          <w:p w14:paraId="4635D890" w14:textId="3910927E" w:rsidR="005F43F0" w:rsidRDefault="005F43F0" w:rsidP="005F43F0">
            <w:pPr>
              <w:ind w:firstLine="0"/>
              <w:jc w:val="center"/>
            </w:pPr>
            <w:r>
              <w:t>0.04</w:t>
            </w:r>
          </w:p>
        </w:tc>
      </w:tr>
      <w:tr w:rsidR="003A680F" w14:paraId="36B1CB76" w14:textId="77777777" w:rsidTr="003A680F">
        <w:trPr>
          <w:jc w:val="center"/>
        </w:trPr>
        <w:tc>
          <w:tcPr>
            <w:tcW w:w="3023" w:type="dxa"/>
            <w:gridSpan w:val="2"/>
            <w:shd w:val="clear" w:color="auto" w:fill="D9D9D9" w:themeFill="background1" w:themeFillShade="D9"/>
            <w:vAlign w:val="center"/>
          </w:tcPr>
          <w:p w14:paraId="4D8E755A" w14:textId="7E3FBA53" w:rsidR="003A680F" w:rsidRDefault="003A680F" w:rsidP="003A680F">
            <w:pPr>
              <w:ind w:firstLine="0"/>
              <w:jc w:val="center"/>
              <w:rPr>
                <w:rFonts w:cs="Angsana New"/>
                <w:cs/>
                <w:lang w:bidi="th-TH"/>
              </w:rPr>
            </w:pPr>
            <w:r>
              <w:lastRenderedPageBreak/>
              <w:t>Interrogative word</w:t>
            </w:r>
          </w:p>
        </w:tc>
        <w:tc>
          <w:tcPr>
            <w:tcW w:w="2001" w:type="dxa"/>
            <w:vMerge w:val="restart"/>
            <w:shd w:val="clear" w:color="auto" w:fill="D9D9D9" w:themeFill="background1" w:themeFillShade="D9"/>
            <w:vAlign w:val="center"/>
          </w:tcPr>
          <w:p w14:paraId="6D38CA32" w14:textId="52AB7E78" w:rsidR="003A680F" w:rsidRDefault="003A680F" w:rsidP="003A680F">
            <w:pPr>
              <w:ind w:firstLine="0"/>
              <w:jc w:val="center"/>
            </w:pPr>
            <w:r>
              <w:t>% of usage in corpus</w:t>
            </w:r>
          </w:p>
        </w:tc>
      </w:tr>
      <w:tr w:rsidR="003A680F" w14:paraId="29AF2193" w14:textId="77777777" w:rsidTr="003A680F">
        <w:trPr>
          <w:jc w:val="center"/>
        </w:trPr>
        <w:tc>
          <w:tcPr>
            <w:tcW w:w="1771" w:type="dxa"/>
            <w:shd w:val="clear" w:color="auto" w:fill="D9D9D9" w:themeFill="background1" w:themeFillShade="D9"/>
            <w:vAlign w:val="center"/>
          </w:tcPr>
          <w:p w14:paraId="2A47957E" w14:textId="44BBBB65" w:rsidR="003A680F" w:rsidRDefault="003A680F" w:rsidP="003A680F">
            <w:pPr>
              <w:ind w:firstLine="0"/>
              <w:jc w:val="center"/>
            </w:pPr>
            <w:r>
              <w:t>Defined</w:t>
            </w:r>
          </w:p>
        </w:tc>
        <w:tc>
          <w:tcPr>
            <w:tcW w:w="1252" w:type="dxa"/>
            <w:shd w:val="clear" w:color="auto" w:fill="D9D9D9" w:themeFill="background1" w:themeFillShade="D9"/>
            <w:vAlign w:val="center"/>
          </w:tcPr>
          <w:p w14:paraId="173EC922" w14:textId="3F70F6BC" w:rsidR="003A680F" w:rsidRDefault="003A680F" w:rsidP="003A680F">
            <w:pPr>
              <w:ind w:firstLine="0"/>
              <w:jc w:val="center"/>
              <w:rPr>
                <w:rFonts w:cs="Angsana New"/>
                <w:cs/>
                <w:lang w:bidi="th-TH"/>
              </w:rPr>
            </w:pPr>
            <w:r>
              <w:t>Variation</w:t>
            </w:r>
          </w:p>
        </w:tc>
        <w:tc>
          <w:tcPr>
            <w:tcW w:w="2001" w:type="dxa"/>
            <w:vMerge/>
            <w:shd w:val="clear" w:color="auto" w:fill="D9D9D9" w:themeFill="background1" w:themeFillShade="D9"/>
          </w:tcPr>
          <w:p w14:paraId="5EB6E655" w14:textId="77777777" w:rsidR="003A680F" w:rsidRDefault="003A680F" w:rsidP="003A680F">
            <w:pPr>
              <w:ind w:firstLine="0"/>
              <w:jc w:val="center"/>
            </w:pPr>
          </w:p>
        </w:tc>
      </w:tr>
      <w:tr w:rsidR="008E1BE1" w14:paraId="4245B56C" w14:textId="77777777" w:rsidTr="00D32335">
        <w:trPr>
          <w:jc w:val="center"/>
        </w:trPr>
        <w:tc>
          <w:tcPr>
            <w:tcW w:w="1771" w:type="dxa"/>
          </w:tcPr>
          <w:p w14:paraId="50462D5A" w14:textId="77777777" w:rsidR="008E1BE1" w:rsidRPr="005F43F0" w:rsidRDefault="008E1BE1" w:rsidP="005F43F0">
            <w:pPr>
              <w:ind w:firstLine="0"/>
              <w:jc w:val="center"/>
              <w:rPr>
                <w:rFonts w:cs="Angsana New"/>
                <w:lang w:bidi="th-TH"/>
              </w:rPr>
            </w:pPr>
            <w:r>
              <w:rPr>
                <w:rFonts w:cs="Angsana New" w:hint="cs"/>
                <w:cs/>
                <w:lang w:bidi="th-TH"/>
              </w:rPr>
              <w:t>ใคร</w:t>
            </w:r>
          </w:p>
          <w:p w14:paraId="1D818281" w14:textId="2F46C2B8" w:rsidR="008E1BE1" w:rsidRPr="005F43F0" w:rsidRDefault="008E1BE1" w:rsidP="005F43F0">
            <w:pPr>
              <w:ind w:firstLine="0"/>
              <w:jc w:val="center"/>
              <w:rPr>
                <w:rFonts w:cs="Angsana New"/>
                <w:i/>
                <w:iCs/>
                <w:lang w:bidi="th-TH"/>
              </w:rPr>
            </w:pPr>
            <w:r w:rsidRPr="005F43F0">
              <w:rPr>
                <w:rFonts w:cs="Angsana New"/>
                <w:i/>
                <w:iCs/>
                <w:lang w:bidi="th-TH"/>
              </w:rPr>
              <w:t>(who)</w:t>
            </w:r>
          </w:p>
        </w:tc>
        <w:tc>
          <w:tcPr>
            <w:tcW w:w="1252" w:type="dxa"/>
          </w:tcPr>
          <w:p w14:paraId="0C784C75" w14:textId="325E06D8" w:rsidR="008E1BE1" w:rsidRPr="005F43F0" w:rsidRDefault="008E1BE1" w:rsidP="005F43F0">
            <w:pPr>
              <w:ind w:firstLine="0"/>
              <w:jc w:val="center"/>
              <w:rPr>
                <w:rFonts w:cs="Angsana New"/>
                <w:lang w:bidi="th-TH"/>
              </w:rPr>
            </w:pPr>
            <w:r>
              <w:rPr>
                <w:rFonts w:cs="Angsana New" w:hint="cs"/>
                <w:cs/>
                <w:lang w:bidi="th-TH"/>
              </w:rPr>
              <w:t>ใคร</w:t>
            </w:r>
          </w:p>
        </w:tc>
        <w:tc>
          <w:tcPr>
            <w:tcW w:w="2001" w:type="dxa"/>
          </w:tcPr>
          <w:p w14:paraId="7E19E3D1" w14:textId="6E3D2C73" w:rsidR="008E1BE1" w:rsidRDefault="008E1BE1" w:rsidP="005F43F0">
            <w:pPr>
              <w:ind w:firstLine="0"/>
              <w:jc w:val="center"/>
            </w:pPr>
            <w:r>
              <w:t>16.11</w:t>
            </w:r>
          </w:p>
        </w:tc>
      </w:tr>
      <w:tr w:rsidR="008E1BE1" w14:paraId="44398990" w14:textId="77777777" w:rsidTr="00D32335">
        <w:trPr>
          <w:jc w:val="center"/>
        </w:trPr>
        <w:tc>
          <w:tcPr>
            <w:tcW w:w="1771" w:type="dxa"/>
          </w:tcPr>
          <w:p w14:paraId="3BC4CBA1" w14:textId="77777777" w:rsidR="008E1BE1" w:rsidRPr="005F43F0" w:rsidRDefault="008E1BE1" w:rsidP="005F43F0">
            <w:pPr>
              <w:ind w:firstLine="0"/>
              <w:jc w:val="center"/>
              <w:rPr>
                <w:rFonts w:cs="Angsana New"/>
                <w:lang w:bidi="th-TH"/>
              </w:rPr>
            </w:pPr>
            <w:r>
              <w:rPr>
                <w:rFonts w:cs="Angsana New" w:hint="cs"/>
                <w:cs/>
                <w:lang w:bidi="th-TH"/>
              </w:rPr>
              <w:t>ไหน</w:t>
            </w:r>
          </w:p>
          <w:p w14:paraId="0F11B12B" w14:textId="07C4A34D" w:rsidR="008E1BE1" w:rsidRPr="005F43F0" w:rsidRDefault="008E1BE1" w:rsidP="005F43F0">
            <w:pPr>
              <w:ind w:firstLine="0"/>
              <w:jc w:val="center"/>
              <w:rPr>
                <w:rFonts w:cs="Angsana New"/>
                <w:i/>
                <w:iCs/>
                <w:lang w:bidi="th-TH"/>
              </w:rPr>
            </w:pPr>
            <w:r w:rsidRPr="005F43F0">
              <w:rPr>
                <w:rFonts w:cs="Angsana New"/>
                <w:i/>
                <w:iCs/>
                <w:lang w:bidi="th-TH"/>
              </w:rPr>
              <w:t>(which or where)</w:t>
            </w:r>
          </w:p>
        </w:tc>
        <w:tc>
          <w:tcPr>
            <w:tcW w:w="1252" w:type="dxa"/>
          </w:tcPr>
          <w:p w14:paraId="34C66B34" w14:textId="456373DA" w:rsidR="008E1BE1" w:rsidRPr="005F43F0" w:rsidRDefault="008E1BE1" w:rsidP="005F43F0">
            <w:pPr>
              <w:ind w:firstLine="0"/>
              <w:jc w:val="center"/>
              <w:rPr>
                <w:rFonts w:cs="Angsana New"/>
                <w:lang w:bidi="th-TH"/>
              </w:rPr>
            </w:pPr>
            <w:r>
              <w:rPr>
                <w:rFonts w:cs="Angsana New" w:hint="cs"/>
                <w:cs/>
                <w:lang w:bidi="th-TH"/>
              </w:rPr>
              <w:t>ไหน</w:t>
            </w:r>
          </w:p>
        </w:tc>
        <w:tc>
          <w:tcPr>
            <w:tcW w:w="2001" w:type="dxa"/>
          </w:tcPr>
          <w:p w14:paraId="3B0B86A7" w14:textId="69FA6588" w:rsidR="008E1BE1" w:rsidRDefault="008E1BE1" w:rsidP="005F43F0">
            <w:pPr>
              <w:ind w:firstLine="0"/>
              <w:jc w:val="center"/>
            </w:pPr>
            <w:r>
              <w:t>0.58</w:t>
            </w:r>
          </w:p>
        </w:tc>
      </w:tr>
      <w:tr w:rsidR="005F43F0" w14:paraId="75393E83" w14:textId="77777777" w:rsidTr="00D32335">
        <w:trPr>
          <w:jc w:val="center"/>
        </w:trPr>
        <w:tc>
          <w:tcPr>
            <w:tcW w:w="1771" w:type="dxa"/>
            <w:vMerge w:val="restart"/>
          </w:tcPr>
          <w:p w14:paraId="3CD9F978" w14:textId="77777777" w:rsidR="005F43F0" w:rsidRPr="005F43F0" w:rsidRDefault="005F43F0" w:rsidP="005F43F0">
            <w:pPr>
              <w:ind w:firstLine="0"/>
              <w:jc w:val="center"/>
              <w:rPr>
                <w:rFonts w:cs="Angsana New"/>
                <w:lang w:bidi="th-TH"/>
              </w:rPr>
            </w:pPr>
            <w:r>
              <w:rPr>
                <w:rFonts w:cs="Angsana New" w:hint="cs"/>
                <w:cs/>
                <w:lang w:bidi="th-TH"/>
              </w:rPr>
              <w:t>เมื่อไร</w:t>
            </w:r>
          </w:p>
          <w:p w14:paraId="07734E5A" w14:textId="1144462A" w:rsidR="005F43F0" w:rsidRPr="005F43F0" w:rsidRDefault="005F43F0" w:rsidP="005F43F0">
            <w:pPr>
              <w:ind w:firstLine="0"/>
              <w:jc w:val="center"/>
              <w:rPr>
                <w:rFonts w:cs="Angsana New"/>
                <w:i/>
                <w:iCs/>
                <w:lang w:bidi="th-TH"/>
              </w:rPr>
            </w:pPr>
            <w:r w:rsidRPr="005F43F0">
              <w:rPr>
                <w:rFonts w:cs="Angsana New"/>
                <w:i/>
                <w:iCs/>
                <w:lang w:bidi="th-TH"/>
              </w:rPr>
              <w:t>(when)</w:t>
            </w:r>
          </w:p>
        </w:tc>
        <w:tc>
          <w:tcPr>
            <w:tcW w:w="1252" w:type="dxa"/>
          </w:tcPr>
          <w:p w14:paraId="6D91856B" w14:textId="07E856E5" w:rsidR="005F43F0" w:rsidRPr="005F43F0" w:rsidRDefault="005F43F0" w:rsidP="005F43F0">
            <w:pPr>
              <w:ind w:firstLine="0"/>
              <w:jc w:val="center"/>
              <w:rPr>
                <w:rFonts w:cs="Angsana New"/>
                <w:lang w:bidi="th-TH"/>
              </w:rPr>
            </w:pPr>
            <w:r>
              <w:rPr>
                <w:rFonts w:cs="Angsana New" w:hint="cs"/>
                <w:cs/>
                <w:lang w:bidi="th-TH"/>
              </w:rPr>
              <w:t>เมื่อไหร่</w:t>
            </w:r>
          </w:p>
        </w:tc>
        <w:tc>
          <w:tcPr>
            <w:tcW w:w="2001" w:type="dxa"/>
          </w:tcPr>
          <w:p w14:paraId="02B858F4" w14:textId="46AB1A8E" w:rsidR="005F43F0" w:rsidRDefault="005F43F0" w:rsidP="005F43F0">
            <w:pPr>
              <w:ind w:firstLine="0"/>
              <w:jc w:val="center"/>
            </w:pPr>
            <w:r>
              <w:t>n/a</w:t>
            </w:r>
          </w:p>
        </w:tc>
      </w:tr>
      <w:tr w:rsidR="005F43F0" w14:paraId="7B2D7A96" w14:textId="77777777" w:rsidTr="00D32335">
        <w:trPr>
          <w:jc w:val="center"/>
        </w:trPr>
        <w:tc>
          <w:tcPr>
            <w:tcW w:w="1771" w:type="dxa"/>
            <w:vMerge/>
          </w:tcPr>
          <w:p w14:paraId="3ED0C753" w14:textId="77777777" w:rsidR="005F43F0" w:rsidRDefault="005F43F0" w:rsidP="0092425C">
            <w:pPr>
              <w:ind w:firstLine="0"/>
            </w:pPr>
          </w:p>
        </w:tc>
        <w:tc>
          <w:tcPr>
            <w:tcW w:w="1252" w:type="dxa"/>
          </w:tcPr>
          <w:p w14:paraId="6A7B803C" w14:textId="15ECEE8B" w:rsidR="005F43F0" w:rsidRPr="005F43F0" w:rsidRDefault="005F43F0" w:rsidP="005F43F0">
            <w:pPr>
              <w:ind w:firstLine="0"/>
              <w:jc w:val="center"/>
              <w:rPr>
                <w:rFonts w:cs="Angsana New"/>
                <w:lang w:bidi="th-TH"/>
              </w:rPr>
            </w:pPr>
            <w:r>
              <w:rPr>
                <w:rFonts w:cs="Angsana New" w:hint="cs"/>
                <w:cs/>
                <w:lang w:bidi="th-TH"/>
              </w:rPr>
              <w:t>เมื่อไร</w:t>
            </w:r>
          </w:p>
        </w:tc>
        <w:tc>
          <w:tcPr>
            <w:tcW w:w="2001" w:type="dxa"/>
          </w:tcPr>
          <w:p w14:paraId="1EF369C5" w14:textId="5D5E22BD" w:rsidR="005F43F0" w:rsidRDefault="005F43F0" w:rsidP="005F43F0">
            <w:pPr>
              <w:ind w:firstLine="0"/>
              <w:jc w:val="center"/>
            </w:pPr>
            <w:r>
              <w:t>0.52</w:t>
            </w:r>
          </w:p>
        </w:tc>
      </w:tr>
      <w:tr w:rsidR="005F43F0" w14:paraId="3BE8E7EB" w14:textId="77777777" w:rsidTr="00D32335">
        <w:trPr>
          <w:jc w:val="center"/>
        </w:trPr>
        <w:tc>
          <w:tcPr>
            <w:tcW w:w="1771" w:type="dxa"/>
            <w:vMerge/>
          </w:tcPr>
          <w:p w14:paraId="0BBB7429" w14:textId="77777777" w:rsidR="005F43F0" w:rsidRDefault="005F43F0" w:rsidP="0092425C">
            <w:pPr>
              <w:ind w:firstLine="0"/>
            </w:pPr>
          </w:p>
        </w:tc>
        <w:tc>
          <w:tcPr>
            <w:tcW w:w="1252" w:type="dxa"/>
          </w:tcPr>
          <w:p w14:paraId="3163FCBF" w14:textId="06042436" w:rsidR="005F43F0" w:rsidRDefault="005F43F0" w:rsidP="005F43F0">
            <w:pPr>
              <w:ind w:firstLine="0"/>
              <w:jc w:val="center"/>
            </w:pPr>
            <w:r>
              <w:rPr>
                <w:rFonts w:cs="Angsana New" w:hint="cs"/>
                <w:cs/>
                <w:lang w:bidi="th-TH"/>
              </w:rPr>
              <w:t>เมื่อใด</w:t>
            </w:r>
          </w:p>
        </w:tc>
        <w:tc>
          <w:tcPr>
            <w:tcW w:w="2001" w:type="dxa"/>
          </w:tcPr>
          <w:p w14:paraId="63E3F989" w14:textId="2583C949" w:rsidR="005F43F0" w:rsidRDefault="005F43F0" w:rsidP="005F43F0">
            <w:pPr>
              <w:ind w:firstLine="0"/>
              <w:jc w:val="center"/>
            </w:pPr>
            <w:r>
              <w:t>0.92</w:t>
            </w:r>
          </w:p>
        </w:tc>
      </w:tr>
      <w:tr w:rsidR="008E1BE1" w14:paraId="26BB0563" w14:textId="77777777" w:rsidTr="00D32335">
        <w:trPr>
          <w:jc w:val="center"/>
        </w:trPr>
        <w:tc>
          <w:tcPr>
            <w:tcW w:w="1771" w:type="dxa"/>
          </w:tcPr>
          <w:p w14:paraId="453818D9" w14:textId="77777777" w:rsidR="008E1BE1" w:rsidRPr="005F43F0" w:rsidRDefault="008E1BE1" w:rsidP="005F43F0">
            <w:pPr>
              <w:ind w:firstLine="0"/>
              <w:jc w:val="center"/>
              <w:rPr>
                <w:rFonts w:cs="Angsana New"/>
                <w:lang w:bidi="th-TH"/>
              </w:rPr>
            </w:pPr>
            <w:r>
              <w:rPr>
                <w:rFonts w:cs="Angsana New" w:hint="cs"/>
                <w:cs/>
                <w:lang w:bidi="th-TH"/>
              </w:rPr>
              <w:t>กี่</w:t>
            </w:r>
          </w:p>
          <w:p w14:paraId="74669E5E" w14:textId="28B8294C" w:rsidR="008E1BE1" w:rsidRPr="005F43F0" w:rsidRDefault="008E1BE1" w:rsidP="005F43F0">
            <w:pPr>
              <w:ind w:firstLine="0"/>
              <w:jc w:val="center"/>
              <w:rPr>
                <w:rFonts w:cs="Angsana New"/>
                <w:i/>
                <w:iCs/>
                <w:lang w:bidi="th-TH"/>
              </w:rPr>
            </w:pPr>
            <w:r w:rsidRPr="005F43F0">
              <w:rPr>
                <w:rFonts w:cs="Angsana New"/>
                <w:i/>
                <w:iCs/>
                <w:lang w:bidi="th-TH"/>
              </w:rPr>
              <w:t xml:space="preserve">(how much/many </w:t>
            </w:r>
            <w:r w:rsidR="005F43F0" w:rsidRPr="005F43F0">
              <w:rPr>
                <w:rFonts w:cs="Angsana New"/>
                <w:i/>
                <w:iCs/>
                <w:cs/>
                <w:lang w:bidi="th-TH"/>
              </w:rPr>
              <w:br/>
            </w:r>
            <w:r w:rsidRPr="005F43F0">
              <w:rPr>
                <w:rFonts w:cs="Angsana New"/>
                <w:i/>
                <w:iCs/>
                <w:lang w:bidi="th-TH"/>
              </w:rPr>
              <w:t>or when)</w:t>
            </w:r>
          </w:p>
        </w:tc>
        <w:tc>
          <w:tcPr>
            <w:tcW w:w="1252" w:type="dxa"/>
          </w:tcPr>
          <w:p w14:paraId="1FD672B0" w14:textId="023C8389" w:rsidR="008E1BE1" w:rsidRPr="005F43F0" w:rsidRDefault="008E1BE1" w:rsidP="005F43F0">
            <w:pPr>
              <w:ind w:firstLine="0"/>
              <w:jc w:val="center"/>
              <w:rPr>
                <w:rFonts w:cs="Angsana New"/>
                <w:lang w:bidi="th-TH"/>
              </w:rPr>
            </w:pPr>
            <w:r>
              <w:rPr>
                <w:rFonts w:cs="Angsana New" w:hint="cs"/>
                <w:cs/>
                <w:lang w:bidi="th-TH"/>
              </w:rPr>
              <w:t>กี่</w:t>
            </w:r>
          </w:p>
        </w:tc>
        <w:tc>
          <w:tcPr>
            <w:tcW w:w="2001" w:type="dxa"/>
          </w:tcPr>
          <w:p w14:paraId="00FA8B34" w14:textId="01675350" w:rsidR="008E1BE1" w:rsidRDefault="007972EF" w:rsidP="005F43F0">
            <w:pPr>
              <w:ind w:firstLine="0"/>
              <w:jc w:val="center"/>
            </w:pPr>
            <w:r>
              <w:t>4.83</w:t>
            </w:r>
          </w:p>
        </w:tc>
      </w:tr>
      <w:tr w:rsidR="005F43F0" w14:paraId="44A5C8B6" w14:textId="77777777" w:rsidTr="00D32335">
        <w:trPr>
          <w:jc w:val="center"/>
        </w:trPr>
        <w:tc>
          <w:tcPr>
            <w:tcW w:w="1771" w:type="dxa"/>
            <w:vMerge w:val="restart"/>
          </w:tcPr>
          <w:p w14:paraId="02B5299F" w14:textId="77777777" w:rsidR="005F43F0" w:rsidRPr="005F43F0" w:rsidRDefault="005F43F0" w:rsidP="005F43F0">
            <w:pPr>
              <w:ind w:firstLine="0"/>
              <w:jc w:val="center"/>
              <w:rPr>
                <w:rFonts w:cs="Angsana New"/>
                <w:lang w:bidi="th-TH"/>
              </w:rPr>
            </w:pPr>
            <w:r>
              <w:rPr>
                <w:rFonts w:cs="Angsana New" w:hint="cs"/>
                <w:cs/>
                <w:lang w:bidi="th-TH"/>
              </w:rPr>
              <w:t>เท่าไร</w:t>
            </w:r>
          </w:p>
          <w:p w14:paraId="0A21ED14" w14:textId="7B0A6FC1" w:rsidR="005F43F0" w:rsidRPr="005F43F0" w:rsidRDefault="005F43F0" w:rsidP="005F43F0">
            <w:pPr>
              <w:ind w:firstLine="0"/>
              <w:jc w:val="center"/>
              <w:rPr>
                <w:rFonts w:cs="Angsana New"/>
                <w:i/>
                <w:iCs/>
                <w:lang w:bidi="th-TH"/>
              </w:rPr>
            </w:pPr>
            <w:r w:rsidRPr="005F43F0">
              <w:rPr>
                <w:rFonts w:cs="Angsana New"/>
                <w:i/>
                <w:iCs/>
                <w:lang w:bidi="th-TH"/>
              </w:rPr>
              <w:t>(how much/many)</w:t>
            </w:r>
          </w:p>
        </w:tc>
        <w:tc>
          <w:tcPr>
            <w:tcW w:w="1252" w:type="dxa"/>
          </w:tcPr>
          <w:p w14:paraId="5290D016" w14:textId="62BCC47B" w:rsidR="005F43F0" w:rsidRDefault="005F43F0" w:rsidP="005F43F0">
            <w:pPr>
              <w:ind w:firstLine="0"/>
              <w:jc w:val="center"/>
            </w:pPr>
            <w:r>
              <w:rPr>
                <w:rFonts w:cs="Angsana New" w:hint="cs"/>
                <w:cs/>
                <w:lang w:bidi="th-TH"/>
              </w:rPr>
              <w:t>เท่าไหร่</w:t>
            </w:r>
          </w:p>
        </w:tc>
        <w:tc>
          <w:tcPr>
            <w:tcW w:w="2001" w:type="dxa"/>
          </w:tcPr>
          <w:p w14:paraId="188BC232" w14:textId="47EC753B" w:rsidR="005F43F0" w:rsidRDefault="005F43F0" w:rsidP="005F43F0">
            <w:pPr>
              <w:ind w:firstLine="0"/>
              <w:jc w:val="center"/>
            </w:pPr>
            <w:r>
              <w:t>0.12</w:t>
            </w:r>
          </w:p>
        </w:tc>
      </w:tr>
      <w:tr w:rsidR="005F43F0" w14:paraId="7540F405" w14:textId="77777777" w:rsidTr="00D32335">
        <w:trPr>
          <w:jc w:val="center"/>
        </w:trPr>
        <w:tc>
          <w:tcPr>
            <w:tcW w:w="1771" w:type="dxa"/>
            <w:vMerge/>
          </w:tcPr>
          <w:p w14:paraId="05EAD6C3" w14:textId="77777777" w:rsidR="005F43F0" w:rsidRDefault="005F43F0" w:rsidP="0092425C">
            <w:pPr>
              <w:ind w:firstLine="0"/>
            </w:pPr>
          </w:p>
        </w:tc>
        <w:tc>
          <w:tcPr>
            <w:tcW w:w="1252" w:type="dxa"/>
          </w:tcPr>
          <w:p w14:paraId="1D3DB389" w14:textId="4B7E0E17" w:rsidR="005F43F0" w:rsidRDefault="005F43F0" w:rsidP="005F43F0">
            <w:pPr>
              <w:ind w:firstLine="0"/>
              <w:jc w:val="center"/>
            </w:pPr>
            <w:r>
              <w:rPr>
                <w:rFonts w:cs="Angsana New" w:hint="cs"/>
                <w:cs/>
                <w:lang w:bidi="th-TH"/>
              </w:rPr>
              <w:t>เท่าไร</w:t>
            </w:r>
          </w:p>
        </w:tc>
        <w:tc>
          <w:tcPr>
            <w:tcW w:w="2001" w:type="dxa"/>
          </w:tcPr>
          <w:p w14:paraId="631D4730" w14:textId="6E3EF2A0" w:rsidR="005F43F0" w:rsidRDefault="005F43F0" w:rsidP="005F43F0">
            <w:pPr>
              <w:ind w:firstLine="0"/>
              <w:jc w:val="center"/>
            </w:pPr>
            <w:r>
              <w:t>8.13</w:t>
            </w:r>
          </w:p>
        </w:tc>
      </w:tr>
      <w:tr w:rsidR="005F43F0" w14:paraId="03545E62" w14:textId="77777777" w:rsidTr="00D32335">
        <w:trPr>
          <w:jc w:val="center"/>
        </w:trPr>
        <w:tc>
          <w:tcPr>
            <w:tcW w:w="1771" w:type="dxa"/>
            <w:vMerge/>
          </w:tcPr>
          <w:p w14:paraId="52D59563" w14:textId="77777777" w:rsidR="005F43F0" w:rsidRDefault="005F43F0" w:rsidP="0092425C">
            <w:pPr>
              <w:ind w:firstLine="0"/>
            </w:pPr>
          </w:p>
        </w:tc>
        <w:tc>
          <w:tcPr>
            <w:tcW w:w="1252" w:type="dxa"/>
          </w:tcPr>
          <w:p w14:paraId="66D0CD0F" w14:textId="54C03DB7" w:rsidR="005F43F0" w:rsidRDefault="005F43F0" w:rsidP="005F43F0">
            <w:pPr>
              <w:ind w:firstLine="0"/>
              <w:jc w:val="center"/>
            </w:pPr>
            <w:r>
              <w:rPr>
                <w:rFonts w:cs="Angsana New" w:hint="cs"/>
                <w:cs/>
                <w:lang w:bidi="th-TH"/>
              </w:rPr>
              <w:t>เท่าใด</w:t>
            </w:r>
          </w:p>
        </w:tc>
        <w:tc>
          <w:tcPr>
            <w:tcW w:w="2001" w:type="dxa"/>
          </w:tcPr>
          <w:p w14:paraId="73579DF9" w14:textId="096ED3ED" w:rsidR="005F43F0" w:rsidRDefault="005F43F0" w:rsidP="005F43F0">
            <w:pPr>
              <w:ind w:firstLine="0"/>
              <w:jc w:val="center"/>
            </w:pPr>
            <w:r>
              <w:t>1.04</w:t>
            </w:r>
          </w:p>
        </w:tc>
      </w:tr>
      <w:tr w:rsidR="007972EF" w14:paraId="6EEE0403" w14:textId="77777777" w:rsidTr="00D32335">
        <w:trPr>
          <w:jc w:val="center"/>
        </w:trPr>
        <w:tc>
          <w:tcPr>
            <w:tcW w:w="1771" w:type="dxa"/>
          </w:tcPr>
          <w:p w14:paraId="7B3033C2" w14:textId="77777777" w:rsidR="007972EF" w:rsidRPr="005F43F0" w:rsidRDefault="007972EF" w:rsidP="005F43F0">
            <w:pPr>
              <w:ind w:firstLine="0"/>
              <w:jc w:val="center"/>
              <w:rPr>
                <w:rFonts w:cs="Angsana New"/>
                <w:lang w:bidi="th-TH"/>
              </w:rPr>
            </w:pPr>
            <w:r>
              <w:rPr>
                <w:rFonts w:cs="Angsana New" w:hint="cs"/>
                <w:cs/>
                <w:lang w:bidi="th-TH"/>
              </w:rPr>
              <w:t>ใด</w:t>
            </w:r>
          </w:p>
          <w:p w14:paraId="5584999E" w14:textId="033E93B0" w:rsidR="007972EF" w:rsidRPr="005F43F0" w:rsidRDefault="007972EF" w:rsidP="005F43F0">
            <w:pPr>
              <w:ind w:firstLine="0"/>
              <w:jc w:val="center"/>
              <w:rPr>
                <w:rFonts w:cs="Angsana New"/>
                <w:i/>
                <w:iCs/>
                <w:lang w:bidi="th-TH"/>
              </w:rPr>
            </w:pPr>
            <w:r w:rsidRPr="005F43F0">
              <w:rPr>
                <w:rFonts w:cs="Angsana New"/>
                <w:i/>
                <w:iCs/>
                <w:lang w:bidi="th-TH"/>
              </w:rPr>
              <w:t>(which or where)</w:t>
            </w:r>
          </w:p>
        </w:tc>
        <w:tc>
          <w:tcPr>
            <w:tcW w:w="1252" w:type="dxa"/>
          </w:tcPr>
          <w:p w14:paraId="5B0634BD" w14:textId="0D88E681" w:rsidR="007972EF" w:rsidRDefault="007972EF" w:rsidP="005F43F0">
            <w:pPr>
              <w:ind w:firstLine="0"/>
              <w:jc w:val="center"/>
            </w:pPr>
            <w:r>
              <w:rPr>
                <w:rFonts w:cs="Angsana New" w:hint="cs"/>
                <w:cs/>
                <w:lang w:bidi="th-TH"/>
              </w:rPr>
              <w:t>ใด</w:t>
            </w:r>
          </w:p>
        </w:tc>
        <w:tc>
          <w:tcPr>
            <w:tcW w:w="2001" w:type="dxa"/>
          </w:tcPr>
          <w:p w14:paraId="1822178C" w14:textId="3E85B941" w:rsidR="007972EF" w:rsidRDefault="007972EF" w:rsidP="005F43F0">
            <w:pPr>
              <w:ind w:firstLine="0"/>
              <w:jc w:val="center"/>
            </w:pPr>
            <w:r>
              <w:t>36.65</w:t>
            </w:r>
          </w:p>
        </w:tc>
      </w:tr>
    </w:tbl>
    <w:p w14:paraId="05FB1A90" w14:textId="77777777" w:rsidR="0092425C" w:rsidRDefault="0092425C" w:rsidP="0092425C"/>
    <w:p w14:paraId="0D97FDF9" w14:textId="611E3824" w:rsidR="008C699B" w:rsidRDefault="0092425C" w:rsidP="0092425C">
      <w:r>
        <w:t>A total of 5,000 factoids were annotated from the pages.  The answers corresponding to the questions tended to be straightforward. However, this corpus contains noise data. Seven questions are noise. They contain typos</w:t>
      </w:r>
      <w:r w:rsidR="004F6333">
        <w:t xml:space="preserve"> or</w:t>
      </w:r>
      <w:r>
        <w:t xml:space="preserve"> no question word, or neither. The questions with feigned noise are listed in Table 3.</w:t>
      </w:r>
    </w:p>
    <w:p w14:paraId="6ECC7267" w14:textId="0150155A" w:rsidR="0092425C" w:rsidRDefault="0092425C" w:rsidP="0092425C">
      <w:pPr>
        <w:pStyle w:val="tablecaption"/>
      </w:pPr>
      <w:r>
        <w:rPr>
          <w:b/>
        </w:rPr>
        <w:t xml:space="preserve">Table </w:t>
      </w:r>
      <w:r>
        <w:rPr>
          <w:b/>
        </w:rPr>
        <w:fldChar w:fldCharType="begin"/>
      </w:r>
      <w:r>
        <w:rPr>
          <w:b/>
        </w:rPr>
        <w:instrText xml:space="preserve"> SEQ "Table" \* MERGEFORMAT </w:instrText>
      </w:r>
      <w:r>
        <w:rPr>
          <w:b/>
        </w:rPr>
        <w:fldChar w:fldCharType="separate"/>
      </w:r>
      <w:r w:rsidR="00F21CB3">
        <w:rPr>
          <w:b/>
          <w:noProof/>
        </w:rPr>
        <w:t>3</w:t>
      </w:r>
      <w:r>
        <w:rPr>
          <w:b/>
        </w:rPr>
        <w:fldChar w:fldCharType="end"/>
      </w:r>
      <w:r>
        <w:rPr>
          <w:b/>
        </w:rPr>
        <w:t>.</w:t>
      </w:r>
      <w:r>
        <w:t xml:space="preserve"> </w:t>
      </w:r>
      <w:r w:rsidRPr="0092425C">
        <w:t>Seven</w:t>
      </w:r>
      <w:r>
        <w:t xml:space="preserve"> </w:t>
      </w:r>
      <w:r w:rsidR="00630DFA">
        <w:t>noise</w:t>
      </w:r>
      <w:r>
        <w:t xml:space="preserve"> question</w:t>
      </w:r>
      <w:r w:rsidR="004F6333">
        <w:t>s</w:t>
      </w:r>
      <w:r>
        <w:t xml:space="preserve"> in the corpus.</w:t>
      </w:r>
    </w:p>
    <w:tbl>
      <w:tblPr>
        <w:tblStyle w:val="TableGrid"/>
        <w:tblW w:w="0" w:type="auto"/>
        <w:jc w:val="center"/>
        <w:tblLook w:val="04A0" w:firstRow="1" w:lastRow="0" w:firstColumn="1" w:lastColumn="0" w:noHBand="0" w:noVBand="1"/>
      </w:tblPr>
      <w:tblGrid>
        <w:gridCol w:w="5240"/>
        <w:gridCol w:w="1668"/>
      </w:tblGrid>
      <w:tr w:rsidR="004662F9" w14:paraId="5E64912B" w14:textId="77777777" w:rsidTr="007A6305">
        <w:trPr>
          <w:cantSplit/>
          <w:jc w:val="center"/>
        </w:trPr>
        <w:tc>
          <w:tcPr>
            <w:tcW w:w="5240" w:type="dxa"/>
            <w:shd w:val="clear" w:color="auto" w:fill="D9D9D9" w:themeFill="background1" w:themeFillShade="D9"/>
          </w:tcPr>
          <w:p w14:paraId="799634AC" w14:textId="59993E10" w:rsidR="004662F9" w:rsidRDefault="004662F9" w:rsidP="003C49AC">
            <w:pPr>
              <w:ind w:firstLine="0"/>
              <w:jc w:val="center"/>
              <w:rPr>
                <w:lang w:val="de-DE"/>
              </w:rPr>
            </w:pPr>
            <w:r w:rsidRPr="00E52E65">
              <w:t>Question</w:t>
            </w:r>
          </w:p>
        </w:tc>
        <w:tc>
          <w:tcPr>
            <w:tcW w:w="1668" w:type="dxa"/>
            <w:shd w:val="clear" w:color="auto" w:fill="D9D9D9" w:themeFill="background1" w:themeFillShade="D9"/>
          </w:tcPr>
          <w:p w14:paraId="126F999B" w14:textId="66EEDFE0" w:rsidR="004662F9" w:rsidRDefault="004662F9" w:rsidP="003C49AC">
            <w:pPr>
              <w:ind w:firstLine="0"/>
              <w:jc w:val="center"/>
              <w:rPr>
                <w:lang w:val="de-DE"/>
              </w:rPr>
            </w:pPr>
            <w:r w:rsidRPr="00E52E65">
              <w:t>Error type(s)</w:t>
            </w:r>
          </w:p>
        </w:tc>
      </w:tr>
      <w:tr w:rsidR="004662F9" w14:paraId="6537F875" w14:textId="77777777" w:rsidTr="007A6305">
        <w:trPr>
          <w:cantSplit/>
          <w:jc w:val="center"/>
        </w:trPr>
        <w:tc>
          <w:tcPr>
            <w:tcW w:w="5240" w:type="dxa"/>
          </w:tcPr>
          <w:p w14:paraId="488249FC" w14:textId="77777777" w:rsidR="006441DD" w:rsidRDefault="006441DD" w:rsidP="003C49AC">
            <w:pPr>
              <w:ind w:firstLine="0"/>
            </w:pPr>
            <w:r>
              <w:rPr>
                <w:rFonts w:cs="Angsana New" w:hint="cs"/>
                <w:cs/>
                <w:lang w:bidi="th-TH"/>
              </w:rPr>
              <w:t>ซิริล</w:t>
            </w:r>
            <w:r>
              <w:rPr>
                <w:rFonts w:cs="Angsana New"/>
                <w:cs/>
                <w:lang w:bidi="th-TH"/>
              </w:rPr>
              <w:t xml:space="preserve"> </w:t>
            </w:r>
            <w:r>
              <w:rPr>
                <w:rFonts w:cs="Angsana New" w:hint="cs"/>
                <w:cs/>
                <w:lang w:bidi="th-TH"/>
              </w:rPr>
              <w:t>เฮย์คอค</w:t>
            </w:r>
            <w:r>
              <w:rPr>
                <w:rFonts w:cs="Angsana New"/>
                <w:cs/>
                <w:lang w:bidi="th-TH"/>
              </w:rPr>
              <w:t xml:space="preserve"> </w:t>
            </w:r>
            <w:r>
              <w:rPr>
                <w:rFonts w:cs="Angsana New" w:hint="cs"/>
                <w:cs/>
                <w:lang w:bidi="th-TH"/>
              </w:rPr>
              <w:t>เกิดในตระกูลที่มีบิดาสืบเชื้อสายมาจากขุนนางเก่าแก่</w:t>
            </w:r>
            <w:r>
              <w:rPr>
                <w:rFonts w:cs="Angsana New"/>
                <w:cs/>
                <w:lang w:bidi="th-TH"/>
              </w:rPr>
              <w:t xml:space="preserve"> </w:t>
            </w:r>
            <w:r>
              <w:rPr>
                <w:rFonts w:cs="Angsana New" w:hint="cs"/>
                <w:cs/>
                <w:lang w:bidi="th-TH"/>
              </w:rPr>
              <w:t>บิดามีชื่อเรียกว่า</w:t>
            </w:r>
            <w:r w:rsidRPr="00775844">
              <w:rPr>
                <w:rFonts w:cs="Angsana New" w:hint="cs"/>
                <w:highlight w:val="yellow"/>
                <w:cs/>
                <w:lang w:bidi="th-TH"/>
              </w:rPr>
              <w:t>อะไ</w:t>
            </w:r>
          </w:p>
          <w:p w14:paraId="532211DC" w14:textId="495D1460" w:rsidR="004662F9" w:rsidRDefault="006441DD" w:rsidP="006441DD">
            <w:pPr>
              <w:ind w:firstLine="0"/>
              <w:rPr>
                <w:lang w:val="de-DE"/>
              </w:rPr>
            </w:pPr>
            <w:proofErr w:type="spellStart"/>
            <w:r w:rsidRPr="00775844">
              <w:rPr>
                <w:highlight w:val="yellow"/>
              </w:rPr>
              <w:t>Wha</w:t>
            </w:r>
            <w:proofErr w:type="spellEnd"/>
            <w:r>
              <w:t xml:space="preserve"> was </w:t>
            </w:r>
            <w:proofErr w:type="spellStart"/>
            <w:r>
              <w:t>Ceril</w:t>
            </w:r>
            <w:proofErr w:type="spellEnd"/>
            <w:r>
              <w:t xml:space="preserve"> </w:t>
            </w:r>
            <w:proofErr w:type="spellStart"/>
            <w:r>
              <w:t>Heycock's</w:t>
            </w:r>
            <w:proofErr w:type="spellEnd"/>
            <w:r>
              <w:t xml:space="preserve"> father name who was born under old hierarchies of nobility?</w:t>
            </w:r>
          </w:p>
        </w:tc>
        <w:tc>
          <w:tcPr>
            <w:tcW w:w="1668" w:type="dxa"/>
          </w:tcPr>
          <w:p w14:paraId="5D140CB2" w14:textId="6993F9B6" w:rsidR="004662F9" w:rsidRDefault="006441DD" w:rsidP="0092425C">
            <w:pPr>
              <w:ind w:firstLine="0"/>
              <w:rPr>
                <w:lang w:val="de-DE"/>
              </w:rPr>
            </w:pPr>
            <w:r>
              <w:t>Spelling mistake</w:t>
            </w:r>
          </w:p>
        </w:tc>
      </w:tr>
      <w:tr w:rsidR="004662F9" w14:paraId="7BE43B87" w14:textId="77777777" w:rsidTr="007A6305">
        <w:trPr>
          <w:cantSplit/>
          <w:jc w:val="center"/>
        </w:trPr>
        <w:tc>
          <w:tcPr>
            <w:tcW w:w="5240" w:type="dxa"/>
          </w:tcPr>
          <w:p w14:paraId="0CB86534" w14:textId="77777777" w:rsidR="006441DD" w:rsidRPr="003C49AC" w:rsidRDefault="006441DD" w:rsidP="003C49AC">
            <w:pPr>
              <w:ind w:firstLine="0"/>
              <w:rPr>
                <w:rFonts w:cs="Angsana New"/>
                <w:lang w:bidi="th-TH"/>
              </w:rPr>
            </w:pPr>
            <w:r>
              <w:rPr>
                <w:rFonts w:cs="Angsana New" w:hint="cs"/>
                <w:cs/>
                <w:lang w:bidi="th-TH"/>
              </w:rPr>
              <w:t>เอ</w:t>
            </w:r>
            <w:r>
              <w:rPr>
                <w:rFonts w:cs="Angsana New"/>
                <w:cs/>
                <w:lang w:bidi="th-TH"/>
              </w:rPr>
              <w:t xml:space="preserve"> </w:t>
            </w:r>
            <w:r>
              <w:rPr>
                <w:rFonts w:cs="Angsana New" w:hint="cs"/>
                <w:cs/>
                <w:lang w:bidi="th-TH"/>
              </w:rPr>
              <w:t>ศุภชัย</w:t>
            </w:r>
            <w:r>
              <w:rPr>
                <w:rFonts w:cs="Angsana New"/>
                <w:cs/>
                <w:lang w:bidi="th-TH"/>
              </w:rPr>
              <w:t xml:space="preserve"> </w:t>
            </w:r>
            <w:r>
              <w:rPr>
                <w:rFonts w:cs="Angsana New" w:hint="cs"/>
                <w:cs/>
                <w:lang w:bidi="th-TH"/>
              </w:rPr>
              <w:t>ได้ชักชวน</w:t>
            </w:r>
            <w:r>
              <w:rPr>
                <w:rFonts w:cs="Angsana New"/>
                <w:cs/>
                <w:lang w:bidi="th-TH"/>
              </w:rPr>
              <w:t xml:space="preserve"> </w:t>
            </w:r>
            <w:r>
              <w:rPr>
                <w:rFonts w:cs="Angsana New" w:hint="cs"/>
                <w:cs/>
                <w:lang w:bidi="th-TH"/>
              </w:rPr>
              <w:t>เจมส์</w:t>
            </w:r>
            <w:r>
              <w:rPr>
                <w:rFonts w:cs="Angsana New"/>
                <w:cs/>
                <w:lang w:bidi="th-TH"/>
              </w:rPr>
              <w:t xml:space="preserve"> </w:t>
            </w:r>
            <w:r>
              <w:rPr>
                <w:rFonts w:cs="Angsana New" w:hint="cs"/>
                <w:cs/>
                <w:lang w:bidi="th-TH"/>
              </w:rPr>
              <w:t>มาร์</w:t>
            </w:r>
            <w:r>
              <w:rPr>
                <w:rFonts w:cs="Angsana New"/>
                <w:cs/>
                <w:lang w:bidi="th-TH"/>
              </w:rPr>
              <w:t xml:space="preserve"> </w:t>
            </w:r>
            <w:r>
              <w:rPr>
                <w:rFonts w:cs="Angsana New" w:hint="cs"/>
                <w:cs/>
                <w:lang w:bidi="th-TH"/>
              </w:rPr>
              <w:t>เข้าสู่วงการ</w:t>
            </w:r>
            <w:r>
              <w:rPr>
                <w:rFonts w:cs="Angsana New"/>
                <w:cs/>
                <w:lang w:bidi="th-TH"/>
              </w:rPr>
              <w:t xml:space="preserve"> </w:t>
            </w:r>
            <w:r>
              <w:rPr>
                <w:rFonts w:cs="Angsana New" w:hint="cs"/>
                <w:cs/>
                <w:lang w:bidi="th-TH"/>
              </w:rPr>
              <w:t>ด้วยการเจอกัน</w:t>
            </w:r>
            <w:r w:rsidRPr="003C49AC">
              <w:rPr>
                <w:rFonts w:cs="Angsana New" w:hint="cs"/>
                <w:cs/>
                <w:lang w:bidi="th-TH"/>
              </w:rPr>
              <w:t>ที่ได</w:t>
            </w:r>
          </w:p>
          <w:p w14:paraId="190F3A9C" w14:textId="4BA940BE" w:rsidR="006441DD" w:rsidRPr="003C49AC" w:rsidRDefault="006441DD" w:rsidP="003C49AC">
            <w:pPr>
              <w:ind w:firstLine="0"/>
              <w:rPr>
                <w:rFonts w:cs="Angsana New"/>
                <w:lang w:bidi="th-TH"/>
              </w:rPr>
            </w:pPr>
            <w:proofErr w:type="spellStart"/>
            <w:r w:rsidRPr="00854BD7">
              <w:rPr>
                <w:rFonts w:cs="Angsana New"/>
                <w:highlight w:val="yellow"/>
                <w:lang w:bidi="th-TH"/>
              </w:rPr>
              <w:t>Whare</w:t>
            </w:r>
            <w:proofErr w:type="spellEnd"/>
            <w:r w:rsidRPr="003C49AC">
              <w:rPr>
                <w:rFonts w:cs="Angsana New"/>
                <w:lang w:bidi="th-TH"/>
              </w:rPr>
              <w:t xml:space="preserve"> did A </w:t>
            </w:r>
            <w:proofErr w:type="spellStart"/>
            <w:r w:rsidRPr="003C49AC">
              <w:rPr>
                <w:rFonts w:cs="Angsana New"/>
                <w:lang w:bidi="th-TH"/>
              </w:rPr>
              <w:t>Supphachai</w:t>
            </w:r>
            <w:proofErr w:type="spellEnd"/>
            <w:r w:rsidRPr="003C49AC">
              <w:rPr>
                <w:rFonts w:cs="Angsana New"/>
                <w:lang w:bidi="th-TH"/>
              </w:rPr>
              <w:t xml:space="preserve"> </w:t>
            </w:r>
            <w:proofErr w:type="spellStart"/>
            <w:r w:rsidRPr="003C49AC">
              <w:rPr>
                <w:rFonts w:cs="Angsana New"/>
                <w:lang w:bidi="th-TH"/>
              </w:rPr>
              <w:t>persuate</w:t>
            </w:r>
            <w:proofErr w:type="spellEnd"/>
            <w:r w:rsidRPr="003C49AC">
              <w:rPr>
                <w:rFonts w:cs="Angsana New"/>
                <w:lang w:bidi="th-TH"/>
              </w:rPr>
              <w:t xml:space="preserve"> James Mars to join his </w:t>
            </w:r>
            <w:proofErr w:type="spellStart"/>
            <w:r w:rsidRPr="003C49AC">
              <w:rPr>
                <w:rFonts w:cs="Angsana New"/>
                <w:lang w:bidi="th-TH"/>
              </w:rPr>
              <w:t>angency</w:t>
            </w:r>
            <w:proofErr w:type="spellEnd"/>
            <w:r w:rsidRPr="003C49AC">
              <w:rPr>
                <w:rFonts w:cs="Angsana New"/>
                <w:lang w:bidi="th-TH"/>
              </w:rPr>
              <w:t>?</w:t>
            </w:r>
            <w:r w:rsidRPr="003C49AC">
              <w:rPr>
                <w:rFonts w:cs="Angsana New"/>
                <w:lang w:bidi="th-TH"/>
              </w:rPr>
              <w:tab/>
            </w:r>
          </w:p>
          <w:p w14:paraId="2F437AA5" w14:textId="77777777" w:rsidR="004662F9" w:rsidRPr="003C49AC" w:rsidRDefault="004662F9" w:rsidP="003C49AC">
            <w:pPr>
              <w:ind w:firstLine="0"/>
              <w:rPr>
                <w:rFonts w:cs="Angsana New"/>
                <w:lang w:bidi="th-TH"/>
              </w:rPr>
            </w:pPr>
          </w:p>
        </w:tc>
        <w:tc>
          <w:tcPr>
            <w:tcW w:w="1668" w:type="dxa"/>
          </w:tcPr>
          <w:p w14:paraId="4AC4D31F" w14:textId="37259B41" w:rsidR="004662F9" w:rsidRDefault="006441DD" w:rsidP="0092425C">
            <w:pPr>
              <w:ind w:firstLine="0"/>
              <w:rPr>
                <w:lang w:val="de-DE"/>
              </w:rPr>
            </w:pPr>
            <w:r>
              <w:t>Spelling mistake</w:t>
            </w:r>
          </w:p>
        </w:tc>
      </w:tr>
      <w:tr w:rsidR="004662F9" w14:paraId="4E15E42C" w14:textId="77777777" w:rsidTr="007A6305">
        <w:trPr>
          <w:cantSplit/>
          <w:jc w:val="center"/>
        </w:trPr>
        <w:tc>
          <w:tcPr>
            <w:tcW w:w="5240" w:type="dxa"/>
          </w:tcPr>
          <w:p w14:paraId="7C56DB0A" w14:textId="77777777" w:rsidR="006441DD" w:rsidRPr="003C49AC" w:rsidRDefault="006441DD" w:rsidP="003C49AC">
            <w:pPr>
              <w:ind w:firstLine="0"/>
              <w:rPr>
                <w:rFonts w:cs="Angsana New"/>
                <w:lang w:bidi="th-TH"/>
              </w:rPr>
            </w:pPr>
            <w:r>
              <w:rPr>
                <w:rFonts w:cs="Angsana New" w:hint="cs"/>
                <w:cs/>
                <w:lang w:bidi="th-TH"/>
              </w:rPr>
              <w:t>นุติ</w:t>
            </w:r>
            <w:r>
              <w:rPr>
                <w:rFonts w:cs="Angsana New"/>
                <w:cs/>
                <w:lang w:bidi="th-TH"/>
              </w:rPr>
              <w:t xml:space="preserve"> </w:t>
            </w:r>
            <w:r>
              <w:rPr>
                <w:rFonts w:cs="Angsana New" w:hint="cs"/>
                <w:cs/>
                <w:lang w:bidi="th-TH"/>
              </w:rPr>
              <w:t>เขมะโยธิน</w:t>
            </w:r>
            <w:r>
              <w:rPr>
                <w:rFonts w:cs="Angsana New"/>
                <w:cs/>
                <w:lang w:bidi="th-TH"/>
              </w:rPr>
              <w:t xml:space="preserve"> </w:t>
            </w:r>
            <w:r>
              <w:rPr>
                <w:rFonts w:cs="Angsana New" w:hint="cs"/>
                <w:cs/>
                <w:lang w:bidi="th-TH"/>
              </w:rPr>
              <w:t>เกิดเมื่อวันที่</w:t>
            </w:r>
          </w:p>
          <w:p w14:paraId="7DCCA020" w14:textId="2B1E0B77" w:rsidR="004662F9" w:rsidRPr="003C49AC" w:rsidRDefault="006441DD" w:rsidP="003C49AC">
            <w:pPr>
              <w:ind w:firstLine="0"/>
              <w:rPr>
                <w:rFonts w:cs="Angsana New"/>
                <w:lang w:bidi="th-TH"/>
              </w:rPr>
            </w:pPr>
            <w:r w:rsidRPr="00854BD7">
              <w:rPr>
                <w:rFonts w:cs="Angsana New"/>
                <w:strike/>
                <w:highlight w:val="yellow"/>
                <w:lang w:bidi="th-TH"/>
              </w:rPr>
              <w:t>When</w:t>
            </w:r>
            <w:r w:rsidRPr="003C49AC">
              <w:rPr>
                <w:rFonts w:cs="Angsana New"/>
                <w:lang w:bidi="th-TH"/>
              </w:rPr>
              <w:t xml:space="preserve"> was </w:t>
            </w:r>
            <w:proofErr w:type="spellStart"/>
            <w:r w:rsidRPr="003C49AC">
              <w:rPr>
                <w:rFonts w:cs="Angsana New"/>
                <w:lang w:bidi="th-TH"/>
              </w:rPr>
              <w:t>Nuti</w:t>
            </w:r>
            <w:proofErr w:type="spellEnd"/>
            <w:r w:rsidRPr="003C49AC">
              <w:rPr>
                <w:rFonts w:cs="Angsana New"/>
                <w:lang w:bidi="th-TH"/>
              </w:rPr>
              <w:t xml:space="preserve"> </w:t>
            </w:r>
            <w:proofErr w:type="spellStart"/>
            <w:r w:rsidRPr="003C49AC">
              <w:rPr>
                <w:rFonts w:cs="Angsana New"/>
                <w:lang w:bidi="th-TH"/>
              </w:rPr>
              <w:t>Khemayothin</w:t>
            </w:r>
            <w:proofErr w:type="spellEnd"/>
            <w:r w:rsidRPr="003C49AC">
              <w:rPr>
                <w:rFonts w:cs="Angsana New"/>
                <w:lang w:bidi="th-TH"/>
              </w:rPr>
              <w:t xml:space="preserve"> born?</w:t>
            </w:r>
          </w:p>
        </w:tc>
        <w:tc>
          <w:tcPr>
            <w:tcW w:w="1668" w:type="dxa"/>
          </w:tcPr>
          <w:p w14:paraId="2E27F605" w14:textId="1BB1C724" w:rsidR="004662F9" w:rsidRDefault="006441DD" w:rsidP="0092425C">
            <w:pPr>
              <w:ind w:firstLine="0"/>
              <w:rPr>
                <w:lang w:val="de-DE"/>
              </w:rPr>
            </w:pPr>
            <w:proofErr w:type="spellStart"/>
            <w:r>
              <w:t>NoQword</w:t>
            </w:r>
            <w:proofErr w:type="spellEnd"/>
          </w:p>
        </w:tc>
      </w:tr>
      <w:tr w:rsidR="006441DD" w14:paraId="558B7691" w14:textId="77777777" w:rsidTr="007A6305">
        <w:trPr>
          <w:cantSplit/>
          <w:jc w:val="center"/>
        </w:trPr>
        <w:tc>
          <w:tcPr>
            <w:tcW w:w="5240" w:type="dxa"/>
          </w:tcPr>
          <w:p w14:paraId="19041AF0" w14:textId="77777777" w:rsidR="006441DD" w:rsidRPr="003C49AC" w:rsidRDefault="006441DD" w:rsidP="003C49AC">
            <w:pPr>
              <w:ind w:firstLine="0"/>
              <w:rPr>
                <w:rFonts w:cs="Angsana New"/>
                <w:lang w:bidi="th-TH"/>
              </w:rPr>
            </w:pPr>
            <w:r>
              <w:rPr>
                <w:rFonts w:cs="Angsana New" w:hint="cs"/>
                <w:cs/>
                <w:lang w:bidi="th-TH"/>
              </w:rPr>
              <w:t>ชลาศัย</w:t>
            </w:r>
            <w:r>
              <w:rPr>
                <w:rFonts w:cs="Angsana New"/>
                <w:cs/>
                <w:lang w:bidi="th-TH"/>
              </w:rPr>
              <w:t xml:space="preserve"> </w:t>
            </w:r>
            <w:r>
              <w:rPr>
                <w:rFonts w:cs="Angsana New" w:hint="cs"/>
                <w:cs/>
                <w:lang w:bidi="th-TH"/>
              </w:rPr>
              <w:t>ขวัญฐิติ</w:t>
            </w:r>
            <w:r>
              <w:rPr>
                <w:rFonts w:cs="Angsana New"/>
                <w:cs/>
                <w:lang w:bidi="th-TH"/>
              </w:rPr>
              <w:t xml:space="preserve"> </w:t>
            </w:r>
            <w:r>
              <w:rPr>
                <w:rFonts w:cs="Angsana New" w:hint="cs"/>
                <w:cs/>
                <w:lang w:bidi="th-TH"/>
              </w:rPr>
              <w:t>หรือหม่อมลูกปลา</w:t>
            </w:r>
            <w:r>
              <w:rPr>
                <w:rFonts w:cs="Angsana New"/>
                <w:cs/>
                <w:lang w:bidi="th-TH"/>
              </w:rPr>
              <w:t xml:space="preserve"> </w:t>
            </w:r>
            <w:r>
              <w:rPr>
                <w:rFonts w:cs="Angsana New" w:hint="cs"/>
                <w:cs/>
                <w:lang w:bidi="th-TH"/>
              </w:rPr>
              <w:t>เกิดเมื่อวันที่</w:t>
            </w:r>
          </w:p>
          <w:p w14:paraId="41070092" w14:textId="4D8A2BCC" w:rsidR="006441DD" w:rsidRDefault="006441DD" w:rsidP="003C49AC">
            <w:pPr>
              <w:ind w:firstLine="0"/>
              <w:rPr>
                <w:rFonts w:cs="Angsana New"/>
                <w:cs/>
                <w:lang w:bidi="th-TH"/>
              </w:rPr>
            </w:pPr>
            <w:r w:rsidRPr="003C1484">
              <w:rPr>
                <w:rFonts w:cs="Angsana New"/>
                <w:strike/>
                <w:highlight w:val="yellow"/>
                <w:lang w:bidi="th-TH"/>
              </w:rPr>
              <w:t>What</w:t>
            </w:r>
            <w:r w:rsidRPr="003C49AC">
              <w:rPr>
                <w:rFonts w:cs="Angsana New"/>
                <w:lang w:bidi="th-TH"/>
              </w:rPr>
              <w:t xml:space="preserve"> was </w:t>
            </w:r>
            <w:proofErr w:type="spellStart"/>
            <w:r w:rsidRPr="003C49AC">
              <w:rPr>
                <w:rFonts w:cs="Angsana New"/>
                <w:lang w:bidi="th-TH"/>
              </w:rPr>
              <w:t>Chalasai</w:t>
            </w:r>
            <w:proofErr w:type="spellEnd"/>
            <w:r w:rsidRPr="003C49AC">
              <w:rPr>
                <w:rFonts w:cs="Angsana New"/>
                <w:lang w:bidi="th-TH"/>
              </w:rPr>
              <w:t xml:space="preserve"> </w:t>
            </w:r>
            <w:proofErr w:type="spellStart"/>
            <w:r w:rsidRPr="003C49AC">
              <w:rPr>
                <w:rFonts w:cs="Angsana New"/>
                <w:lang w:bidi="th-TH"/>
              </w:rPr>
              <w:t>Kwanthiti</w:t>
            </w:r>
            <w:proofErr w:type="spellEnd"/>
            <w:r w:rsidRPr="003C49AC">
              <w:rPr>
                <w:rFonts w:cs="Angsana New"/>
                <w:lang w:bidi="th-TH"/>
              </w:rPr>
              <w:t xml:space="preserve">, called </w:t>
            </w:r>
            <w:proofErr w:type="spellStart"/>
            <w:r w:rsidRPr="003C49AC">
              <w:rPr>
                <w:rFonts w:cs="Angsana New"/>
                <w:lang w:bidi="th-TH"/>
              </w:rPr>
              <w:t>Mhom</w:t>
            </w:r>
            <w:proofErr w:type="spellEnd"/>
            <w:r w:rsidRPr="003C49AC">
              <w:rPr>
                <w:rFonts w:cs="Angsana New"/>
                <w:lang w:bidi="th-TH"/>
              </w:rPr>
              <w:t xml:space="preserve"> </w:t>
            </w:r>
            <w:proofErr w:type="spellStart"/>
            <w:r w:rsidRPr="003C49AC">
              <w:rPr>
                <w:rFonts w:cs="Angsana New"/>
                <w:lang w:bidi="th-TH"/>
              </w:rPr>
              <w:t>Lookpla</w:t>
            </w:r>
            <w:proofErr w:type="spellEnd"/>
            <w:r w:rsidRPr="003C49AC">
              <w:rPr>
                <w:rFonts w:cs="Angsana New"/>
                <w:lang w:bidi="th-TH"/>
              </w:rPr>
              <w:t>, birth date?</w:t>
            </w:r>
          </w:p>
        </w:tc>
        <w:tc>
          <w:tcPr>
            <w:tcW w:w="1668" w:type="dxa"/>
          </w:tcPr>
          <w:p w14:paraId="44ADAB25" w14:textId="60EDB870" w:rsidR="006441DD" w:rsidRDefault="006441DD" w:rsidP="0092425C">
            <w:pPr>
              <w:ind w:firstLine="0"/>
            </w:pPr>
            <w:proofErr w:type="spellStart"/>
            <w:r>
              <w:t>NoQword</w:t>
            </w:r>
            <w:proofErr w:type="spellEnd"/>
          </w:p>
        </w:tc>
      </w:tr>
      <w:tr w:rsidR="006441DD" w14:paraId="748077C8" w14:textId="77777777" w:rsidTr="007A6305">
        <w:trPr>
          <w:cantSplit/>
          <w:jc w:val="center"/>
        </w:trPr>
        <w:tc>
          <w:tcPr>
            <w:tcW w:w="5240" w:type="dxa"/>
          </w:tcPr>
          <w:p w14:paraId="3DE5C2BF" w14:textId="77777777" w:rsidR="006441DD" w:rsidRPr="003C49AC" w:rsidRDefault="006441DD" w:rsidP="003C49AC">
            <w:pPr>
              <w:ind w:firstLine="0"/>
              <w:rPr>
                <w:rFonts w:cs="Angsana New"/>
                <w:lang w:bidi="th-TH"/>
              </w:rPr>
            </w:pPr>
            <w:r>
              <w:rPr>
                <w:rFonts w:cs="Angsana New" w:hint="cs"/>
                <w:cs/>
                <w:lang w:bidi="th-TH"/>
              </w:rPr>
              <w:t>ในปี</w:t>
            </w:r>
            <w:r>
              <w:rPr>
                <w:rFonts w:cs="Angsana New"/>
                <w:cs/>
                <w:lang w:bidi="th-TH"/>
              </w:rPr>
              <w:t xml:space="preserve"> </w:t>
            </w:r>
            <w:r w:rsidRPr="003C49AC">
              <w:rPr>
                <w:rFonts w:cs="Angsana New"/>
                <w:lang w:bidi="th-TH"/>
              </w:rPr>
              <w:t>2012</w:t>
            </w:r>
            <w:r>
              <w:rPr>
                <w:rFonts w:cs="Angsana New"/>
                <w:cs/>
                <w:lang w:bidi="th-TH"/>
              </w:rPr>
              <w:t xml:space="preserve"> </w:t>
            </w:r>
            <w:r>
              <w:rPr>
                <w:rFonts w:cs="Angsana New" w:hint="cs"/>
                <w:cs/>
                <w:lang w:bidi="th-TH"/>
              </w:rPr>
              <w:t>เด็กอายุต่ำกว่า</w:t>
            </w:r>
            <w:r>
              <w:rPr>
                <w:rFonts w:cs="Angsana New"/>
                <w:cs/>
                <w:lang w:bidi="th-TH"/>
              </w:rPr>
              <w:t xml:space="preserve"> </w:t>
            </w:r>
            <w:r w:rsidRPr="003C49AC">
              <w:rPr>
                <w:rFonts w:cs="Angsana New"/>
                <w:lang w:bidi="th-TH"/>
              </w:rPr>
              <w:t>15</w:t>
            </w:r>
            <w:r>
              <w:rPr>
                <w:rFonts w:cs="Angsana New"/>
                <w:cs/>
                <w:lang w:bidi="th-TH"/>
              </w:rPr>
              <w:t xml:space="preserve"> </w:t>
            </w:r>
            <w:r>
              <w:rPr>
                <w:rFonts w:cs="Angsana New" w:hint="cs"/>
                <w:cs/>
                <w:lang w:bidi="th-TH"/>
              </w:rPr>
              <w:t>ปี</w:t>
            </w:r>
            <w:r>
              <w:rPr>
                <w:rFonts w:cs="Angsana New"/>
                <w:cs/>
                <w:lang w:bidi="th-TH"/>
              </w:rPr>
              <w:t xml:space="preserve"> </w:t>
            </w:r>
            <w:r>
              <w:rPr>
                <w:rFonts w:cs="Angsana New" w:hint="cs"/>
                <w:cs/>
                <w:lang w:bidi="th-TH"/>
              </w:rPr>
              <w:t>ที่ได้รับการวินิจฉัยว่า</w:t>
            </w:r>
            <w:r w:rsidRPr="00D663A7">
              <w:rPr>
                <w:rFonts w:cs="Angsana New" w:hint="cs"/>
                <w:highlight w:val="yellow"/>
                <w:cs/>
                <w:lang w:bidi="th-TH"/>
              </w:rPr>
              <w:t>เ</w:t>
            </w:r>
          </w:p>
          <w:p w14:paraId="0D09BBE7" w14:textId="326CF480" w:rsidR="006441DD" w:rsidRDefault="006441DD" w:rsidP="003C49AC">
            <w:pPr>
              <w:ind w:firstLine="0"/>
              <w:rPr>
                <w:rFonts w:cs="Angsana New"/>
                <w:cs/>
                <w:lang w:bidi="th-TH"/>
              </w:rPr>
            </w:pPr>
            <w:r w:rsidRPr="003C49AC">
              <w:rPr>
                <w:rFonts w:cs="Angsana New"/>
                <w:lang w:bidi="th-TH"/>
              </w:rPr>
              <w:t xml:space="preserve">In 2012, Children who was under the age of 15 and diagnosed as having </w:t>
            </w:r>
            <w:r w:rsidRPr="00D663A7">
              <w:rPr>
                <w:rFonts w:cs="Angsana New"/>
                <w:highlight w:val="yellow"/>
                <w:lang w:bidi="th-TH"/>
              </w:rPr>
              <w:t>....</w:t>
            </w:r>
            <w:r w:rsidRPr="003C49AC">
              <w:rPr>
                <w:rFonts w:cs="Angsana New"/>
                <w:lang w:bidi="th-TH"/>
              </w:rPr>
              <w:t xml:space="preserve"> disease</w:t>
            </w:r>
          </w:p>
        </w:tc>
        <w:tc>
          <w:tcPr>
            <w:tcW w:w="1668" w:type="dxa"/>
          </w:tcPr>
          <w:p w14:paraId="497A50F4" w14:textId="26CE6CB2" w:rsidR="006441DD" w:rsidRDefault="006441DD" w:rsidP="0092425C">
            <w:pPr>
              <w:ind w:firstLine="0"/>
            </w:pPr>
            <w:proofErr w:type="spellStart"/>
            <w:r>
              <w:t>NoQword</w:t>
            </w:r>
            <w:proofErr w:type="spellEnd"/>
            <w:r>
              <w:t xml:space="preserve"> + Spelling mistake</w:t>
            </w:r>
          </w:p>
        </w:tc>
      </w:tr>
      <w:tr w:rsidR="006441DD" w14:paraId="535A2E69" w14:textId="77777777" w:rsidTr="007A6305">
        <w:trPr>
          <w:cantSplit/>
          <w:jc w:val="center"/>
        </w:trPr>
        <w:tc>
          <w:tcPr>
            <w:tcW w:w="5240" w:type="dxa"/>
          </w:tcPr>
          <w:p w14:paraId="6EDC7ED3" w14:textId="77777777" w:rsidR="006441DD" w:rsidRPr="003C49AC" w:rsidRDefault="006441DD" w:rsidP="003C49AC">
            <w:pPr>
              <w:ind w:firstLine="0"/>
              <w:rPr>
                <w:rFonts w:cs="Angsana New"/>
                <w:lang w:bidi="th-TH"/>
              </w:rPr>
            </w:pPr>
            <w:r>
              <w:rPr>
                <w:rFonts w:cs="Angsana New" w:hint="cs"/>
                <w:cs/>
                <w:lang w:bidi="th-TH"/>
              </w:rPr>
              <w:t>นวนิยายแนวลึกลับและสืบสวนชื่อเรื่องว่า</w:t>
            </w:r>
            <w:r>
              <w:rPr>
                <w:rFonts w:cs="Angsana New"/>
                <w:cs/>
                <w:lang w:bidi="th-TH"/>
              </w:rPr>
              <w:t xml:space="preserve"> </w:t>
            </w:r>
            <w:r>
              <w:rPr>
                <w:rFonts w:cs="Angsana New" w:hint="cs"/>
                <w:cs/>
                <w:lang w:bidi="th-TH"/>
              </w:rPr>
              <w:t>รหัสลับดาวินชี</w:t>
            </w:r>
            <w:r>
              <w:rPr>
                <w:rFonts w:cs="Angsana New"/>
                <w:cs/>
                <w:lang w:bidi="th-TH"/>
              </w:rPr>
              <w:t xml:space="preserve"> </w:t>
            </w:r>
            <w:r w:rsidRPr="00222562">
              <w:rPr>
                <w:rFonts w:cs="Angsana New" w:hint="cs"/>
                <w:highlight w:val="yellow"/>
                <w:cs/>
                <w:lang w:bidi="th-TH"/>
              </w:rPr>
              <w:t>ประพันธ</w:t>
            </w:r>
          </w:p>
          <w:p w14:paraId="3D0B3085" w14:textId="06ED90F1" w:rsidR="006441DD" w:rsidRDefault="006441DD" w:rsidP="003C49AC">
            <w:pPr>
              <w:ind w:firstLine="0"/>
              <w:rPr>
                <w:rFonts w:cs="Angsana New"/>
                <w:cs/>
                <w:lang w:bidi="th-TH"/>
              </w:rPr>
            </w:pPr>
            <w:r w:rsidRPr="00222562">
              <w:rPr>
                <w:rFonts w:cs="Angsana New"/>
                <w:strike/>
                <w:highlight w:val="yellow"/>
                <w:lang w:bidi="th-TH"/>
              </w:rPr>
              <w:t>Who</w:t>
            </w:r>
            <w:r w:rsidRPr="00222562">
              <w:rPr>
                <w:rFonts w:cs="Angsana New"/>
                <w:highlight w:val="yellow"/>
                <w:lang w:bidi="th-TH"/>
              </w:rPr>
              <w:t xml:space="preserve"> </w:t>
            </w:r>
            <w:proofErr w:type="spellStart"/>
            <w:r w:rsidRPr="00222562">
              <w:rPr>
                <w:rFonts w:cs="Angsana New"/>
                <w:highlight w:val="yellow"/>
                <w:lang w:bidi="th-TH"/>
              </w:rPr>
              <w:t>wrot</w:t>
            </w:r>
            <w:proofErr w:type="spellEnd"/>
            <w:r w:rsidRPr="003C49AC">
              <w:rPr>
                <w:rFonts w:cs="Angsana New"/>
                <w:lang w:bidi="th-TH"/>
              </w:rPr>
              <w:t xml:space="preserve"> the Da Vinci Code, a mystery thriller novel?</w:t>
            </w:r>
          </w:p>
        </w:tc>
        <w:tc>
          <w:tcPr>
            <w:tcW w:w="1668" w:type="dxa"/>
          </w:tcPr>
          <w:p w14:paraId="7151348E" w14:textId="3913D3BF" w:rsidR="006441DD" w:rsidRDefault="006441DD" w:rsidP="0092425C">
            <w:pPr>
              <w:ind w:firstLine="0"/>
            </w:pPr>
            <w:proofErr w:type="spellStart"/>
            <w:r>
              <w:t>NoQword</w:t>
            </w:r>
            <w:proofErr w:type="spellEnd"/>
            <w:r>
              <w:t xml:space="preserve"> + Spelling mistake</w:t>
            </w:r>
          </w:p>
        </w:tc>
      </w:tr>
      <w:tr w:rsidR="007A6305" w14:paraId="3FE83FEF" w14:textId="77777777" w:rsidTr="00523ED8">
        <w:trPr>
          <w:cantSplit/>
          <w:jc w:val="center"/>
        </w:trPr>
        <w:tc>
          <w:tcPr>
            <w:tcW w:w="5240" w:type="dxa"/>
            <w:shd w:val="clear" w:color="auto" w:fill="D9D9D9" w:themeFill="background1" w:themeFillShade="D9"/>
          </w:tcPr>
          <w:p w14:paraId="12922552" w14:textId="77777777" w:rsidR="007A6305" w:rsidRDefault="007A6305" w:rsidP="00523ED8">
            <w:pPr>
              <w:ind w:firstLine="0"/>
              <w:jc w:val="center"/>
              <w:rPr>
                <w:lang w:val="de-DE"/>
              </w:rPr>
            </w:pPr>
            <w:r w:rsidRPr="00E52E65">
              <w:lastRenderedPageBreak/>
              <w:t>Question</w:t>
            </w:r>
          </w:p>
        </w:tc>
        <w:tc>
          <w:tcPr>
            <w:tcW w:w="1668" w:type="dxa"/>
            <w:shd w:val="clear" w:color="auto" w:fill="D9D9D9" w:themeFill="background1" w:themeFillShade="D9"/>
          </w:tcPr>
          <w:p w14:paraId="0BAE7C6E" w14:textId="77777777" w:rsidR="007A6305" w:rsidRDefault="007A6305" w:rsidP="00523ED8">
            <w:pPr>
              <w:ind w:firstLine="0"/>
              <w:jc w:val="center"/>
              <w:rPr>
                <w:lang w:val="de-DE"/>
              </w:rPr>
            </w:pPr>
            <w:r w:rsidRPr="00E52E65">
              <w:t>Error type(s)</w:t>
            </w:r>
          </w:p>
        </w:tc>
      </w:tr>
      <w:tr w:rsidR="006441DD" w14:paraId="4087AB7A" w14:textId="77777777" w:rsidTr="007A6305">
        <w:trPr>
          <w:cantSplit/>
          <w:jc w:val="center"/>
        </w:trPr>
        <w:tc>
          <w:tcPr>
            <w:tcW w:w="5240" w:type="dxa"/>
          </w:tcPr>
          <w:p w14:paraId="7CCC586A" w14:textId="77777777" w:rsidR="006441DD" w:rsidRPr="003C49AC" w:rsidRDefault="006441DD" w:rsidP="003C49AC">
            <w:pPr>
              <w:ind w:firstLine="0"/>
              <w:rPr>
                <w:rFonts w:cs="Angsana New"/>
                <w:lang w:bidi="th-TH"/>
              </w:rPr>
            </w:pPr>
            <w:r w:rsidRPr="00CB6553">
              <w:rPr>
                <w:rFonts w:cs="Angsana New" w:hint="cs"/>
                <w:highlight w:val="yellow"/>
                <w:cs/>
                <w:lang w:bidi="th-TH"/>
              </w:rPr>
              <w:t>ใตร</w:t>
            </w:r>
            <w:r>
              <w:rPr>
                <w:rFonts w:cs="Angsana New" w:hint="cs"/>
                <w:cs/>
                <w:lang w:bidi="th-TH"/>
              </w:rPr>
              <w:t>เป็นผู้ชนะเลิศการแข่งขันรายการเอเชียเน็กซต์ท็อปโมเดล</w:t>
            </w:r>
            <w:r>
              <w:rPr>
                <w:rFonts w:cs="Angsana New"/>
                <w:cs/>
                <w:lang w:bidi="th-TH"/>
              </w:rPr>
              <w:t xml:space="preserve"> </w:t>
            </w:r>
            <w:r>
              <w:rPr>
                <w:rFonts w:cs="Angsana New" w:hint="cs"/>
                <w:cs/>
                <w:lang w:bidi="th-TH"/>
              </w:rPr>
              <w:t>ฤดูกาลที่</w:t>
            </w:r>
            <w:r>
              <w:rPr>
                <w:rFonts w:cs="Angsana New"/>
                <w:cs/>
                <w:lang w:bidi="th-TH"/>
              </w:rPr>
              <w:t xml:space="preserve"> </w:t>
            </w:r>
            <w:r w:rsidRPr="003C49AC">
              <w:rPr>
                <w:rFonts w:cs="Angsana New"/>
                <w:lang w:bidi="th-TH"/>
              </w:rPr>
              <w:t>3</w:t>
            </w:r>
          </w:p>
          <w:p w14:paraId="489FB16C" w14:textId="4668D517" w:rsidR="006441DD" w:rsidRDefault="006441DD" w:rsidP="003C49AC">
            <w:pPr>
              <w:ind w:firstLine="0"/>
              <w:rPr>
                <w:rFonts w:cs="Angsana New"/>
                <w:cs/>
                <w:lang w:bidi="th-TH"/>
              </w:rPr>
            </w:pPr>
            <w:proofErr w:type="spellStart"/>
            <w:r w:rsidRPr="00222562">
              <w:rPr>
                <w:rFonts w:cs="Angsana New"/>
                <w:highlight w:val="yellow"/>
                <w:lang w:bidi="th-TH"/>
              </w:rPr>
              <w:t>Wno</w:t>
            </w:r>
            <w:proofErr w:type="spellEnd"/>
            <w:r w:rsidRPr="003C49AC">
              <w:rPr>
                <w:rFonts w:cs="Angsana New"/>
                <w:lang w:bidi="th-TH"/>
              </w:rPr>
              <w:t xml:space="preserve"> was the winner of Asian Next Top Model competition in season 3?</w:t>
            </w:r>
          </w:p>
        </w:tc>
        <w:tc>
          <w:tcPr>
            <w:tcW w:w="1668" w:type="dxa"/>
          </w:tcPr>
          <w:p w14:paraId="316666EF" w14:textId="1847535C" w:rsidR="006441DD" w:rsidRDefault="006441DD" w:rsidP="0092425C">
            <w:pPr>
              <w:ind w:firstLine="0"/>
            </w:pPr>
            <w:r>
              <w:t>Spelling mistake</w:t>
            </w:r>
          </w:p>
        </w:tc>
      </w:tr>
    </w:tbl>
    <w:p w14:paraId="1810D0B5" w14:textId="55C12287" w:rsidR="0092425C" w:rsidRDefault="0092425C" w:rsidP="0092425C">
      <w:pPr>
        <w:pStyle w:val="heading1"/>
      </w:pPr>
      <w:r>
        <w:t>Baseline accuracy</w:t>
      </w:r>
    </w:p>
    <w:p w14:paraId="582379B5" w14:textId="5DABA9C9" w:rsidR="0092425C" w:rsidRDefault="0092425C" w:rsidP="0092425C">
      <w:r>
        <w:t xml:space="preserve">This research evaluated the corpus using a baseline system. The test flow is as shown in </w:t>
      </w:r>
      <w:r w:rsidRPr="00DF46DE">
        <w:t>Fig</w:t>
      </w:r>
      <w:r w:rsidR="00DF46DE">
        <w:t>.</w:t>
      </w:r>
      <w:r w:rsidRPr="00DF46DE">
        <w:t xml:space="preserve"> </w:t>
      </w:r>
      <w:r w:rsidR="00DF46DE">
        <w:t>2.</w:t>
      </w:r>
    </w:p>
    <w:p w14:paraId="15C54508" w14:textId="77777777" w:rsidR="006A0475" w:rsidRDefault="006A0475" w:rsidP="0092425C"/>
    <w:p w14:paraId="6400F94E" w14:textId="71453B7F" w:rsidR="0092425C" w:rsidRDefault="0092425C" w:rsidP="0092425C">
      <w:r>
        <w:rPr>
          <w:rStyle w:val="None"/>
          <w:rFonts w:ascii="Arial" w:hAnsi="Arial"/>
          <w:noProof/>
          <w:sz w:val="28"/>
          <w:szCs w:val="28"/>
          <w:lang w:eastAsia="en-US" w:bidi="th-TH"/>
        </w:rPr>
        <w:drawing>
          <wp:inline distT="0" distB="0" distL="0" distR="0" wp14:anchorId="08086429" wp14:editId="595643DE">
            <wp:extent cx="4392930" cy="178588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92930" cy="1785886"/>
                    </a:xfrm>
                    <a:prstGeom prst="rect">
                      <a:avLst/>
                    </a:prstGeom>
                    <a:noFill/>
                  </pic:spPr>
                </pic:pic>
              </a:graphicData>
            </a:graphic>
          </wp:inline>
        </w:drawing>
      </w:r>
    </w:p>
    <w:p w14:paraId="23817191" w14:textId="2A5A482D" w:rsidR="0092425C" w:rsidRDefault="0092425C" w:rsidP="0092425C">
      <w:pPr>
        <w:pStyle w:val="figurecaption"/>
        <w:jc w:val="both"/>
      </w:pPr>
      <w:r w:rsidRPr="008A3B20">
        <w:rPr>
          <w:b/>
        </w:rPr>
        <w:t xml:space="preserve">Fig. </w:t>
      </w:r>
      <w:r w:rsidRPr="008A3B20">
        <w:rPr>
          <w:b/>
        </w:rPr>
        <w:fldChar w:fldCharType="begin"/>
      </w:r>
      <w:r w:rsidRPr="008A3B20">
        <w:rPr>
          <w:b/>
        </w:rPr>
        <w:instrText xml:space="preserve"> SEQ "Figure" \* MERGEFORMAT </w:instrText>
      </w:r>
      <w:r w:rsidRPr="008A3B20">
        <w:rPr>
          <w:b/>
        </w:rPr>
        <w:fldChar w:fldCharType="separate"/>
      </w:r>
      <w:r w:rsidR="00F21CB3">
        <w:rPr>
          <w:b/>
          <w:noProof/>
        </w:rPr>
        <w:t>2</w:t>
      </w:r>
      <w:r w:rsidRPr="008A3B20">
        <w:rPr>
          <w:b/>
        </w:rPr>
        <w:fldChar w:fldCharType="end"/>
      </w:r>
      <w:r w:rsidRPr="008A3B20">
        <w:rPr>
          <w:b/>
        </w:rPr>
        <w:t>.</w:t>
      </w:r>
      <w:r>
        <w:t xml:space="preserve"> </w:t>
      </w:r>
      <w:r w:rsidRPr="0092425C">
        <w:t>Baseline</w:t>
      </w:r>
      <w:r>
        <w:t xml:space="preserve"> system </w:t>
      </w:r>
      <w:r w:rsidR="00891F82">
        <w:t>used for</w:t>
      </w:r>
      <w:r w:rsidR="00CD64EB">
        <w:t xml:space="preserve"> finding a</w:t>
      </w:r>
      <w:r>
        <w:t xml:space="preserve"> </w:t>
      </w:r>
      <w:r w:rsidR="00EE0273">
        <w:t xml:space="preserve">preliminary </w:t>
      </w:r>
      <w:r>
        <w:t>accuracy</w:t>
      </w:r>
      <w:r w:rsidR="0009732A">
        <w:t xml:space="preserve"> one can implement using</w:t>
      </w:r>
      <w:r w:rsidR="00891F82">
        <w:t xml:space="preserve"> the proposed corpus</w:t>
      </w:r>
    </w:p>
    <w:p w14:paraId="55DFD758" w14:textId="68159EDE" w:rsidR="0092425C" w:rsidRDefault="00891F82" w:rsidP="0092425C">
      <w:r>
        <w:t>T</w:t>
      </w:r>
      <w:r w:rsidR="0092425C">
        <w:t xml:space="preserve">he objective of a QA system </w:t>
      </w:r>
      <w:r>
        <w:t xml:space="preserve">is to </w:t>
      </w:r>
      <w:r w:rsidR="0092425C">
        <w:t xml:space="preserve">automatically generate a correct answer </w:t>
      </w:r>
      <w:r>
        <w:t>to</w:t>
      </w:r>
      <w:r w:rsidR="0092425C">
        <w:t xml:space="preserve"> a question by finding</w:t>
      </w:r>
      <w:r>
        <w:t xml:space="preserve"> </w:t>
      </w:r>
      <w:r w:rsidR="005B79CC">
        <w:t>the relevant</w:t>
      </w:r>
      <w:r w:rsidR="0092425C">
        <w:t xml:space="preserve"> documents containing </w:t>
      </w:r>
      <w:r>
        <w:t xml:space="preserve">the </w:t>
      </w:r>
      <w:r w:rsidR="0092425C">
        <w:t xml:space="preserve">answer strings. The baseline system consists of three main components: (1) question processing (2) passage retrieval, and (3) answer processing. </w:t>
      </w:r>
    </w:p>
    <w:p w14:paraId="69663FE0" w14:textId="5864B0FE" w:rsidR="0092425C" w:rsidRDefault="0092425C" w:rsidP="0092425C">
      <w:r>
        <w:t xml:space="preserve">Question processing is the first process </w:t>
      </w:r>
      <w:r w:rsidR="00891F82">
        <w:t xml:space="preserve">as shown </w:t>
      </w:r>
      <w:r>
        <w:t>on the left</w:t>
      </w:r>
      <w:r w:rsidR="00891F82">
        <w:t xml:space="preserve"> of Fig</w:t>
      </w:r>
      <w:r>
        <w:t>.</w:t>
      </w:r>
      <w:r w:rsidR="00891F82">
        <w:t>2.</w:t>
      </w:r>
      <w:r>
        <w:t xml:space="preserve"> It detects a question type, a question answer type, and a question focus word/phrase, then uses the components as query constraints. The second process in the middle </w:t>
      </w:r>
      <w:r w:rsidR="00891F82">
        <w:t xml:space="preserve">of the figure </w:t>
      </w:r>
      <w:r>
        <w:t>is the passage retrieval. It aim</w:t>
      </w:r>
      <w:r w:rsidR="00D9075B">
        <w:t>s</w:t>
      </w:r>
      <w:r>
        <w:t xml:space="preserve"> to retrieve a set of text passages that might contain answer strings, so it tries to match a query with documents in </w:t>
      </w:r>
      <w:r w:rsidR="00D9075B">
        <w:t xml:space="preserve">the </w:t>
      </w:r>
      <w:r>
        <w:t xml:space="preserve">corpus and retrieves/selects only </w:t>
      </w:r>
      <w:r w:rsidR="00D9075B">
        <w:t xml:space="preserve">the </w:t>
      </w:r>
      <w:r>
        <w:t>top 5 passages which ha</w:t>
      </w:r>
      <w:r w:rsidR="00D9075B">
        <w:t>ve</w:t>
      </w:r>
      <w:r>
        <w:t xml:space="preserve"> the highest matched scores. Then the passages are passed to the answer processing</w:t>
      </w:r>
      <w:r w:rsidR="00D9075B">
        <w:t xml:space="preserve"> as shown on the </w:t>
      </w:r>
      <w:r>
        <w:t xml:space="preserve">right </w:t>
      </w:r>
      <w:r w:rsidR="00D9075B">
        <w:t>of</w:t>
      </w:r>
      <w:r>
        <w:t xml:space="preserve"> Figure 5.1, which extract an answer by parsing all </w:t>
      </w:r>
      <w:r w:rsidR="00D9075B">
        <w:t xml:space="preserve">the </w:t>
      </w:r>
      <w:r>
        <w:t xml:space="preserve">passages to a name-entity tagger using a pattern extraction approach. Finally, the system returns an answer that </w:t>
      </w:r>
      <w:r w:rsidR="00D9075B">
        <w:t>matches</w:t>
      </w:r>
      <w:r>
        <w:t xml:space="preserve"> the answer type detected </w:t>
      </w:r>
      <w:r w:rsidR="00D9075B">
        <w:t>at the beginning of</w:t>
      </w:r>
      <w:r>
        <w:t xml:space="preserve"> the process. </w:t>
      </w:r>
    </w:p>
    <w:p w14:paraId="12AD6F1C" w14:textId="75665005" w:rsidR="0092425C" w:rsidRDefault="0092425C" w:rsidP="0092425C">
      <w:r>
        <w:t xml:space="preserve">The corpus was evaluated using the baseline system. The experimental setting was conducted for two tasks: (1) document retrieval task and (2) document reader task. For the task of document retrieval, we used </w:t>
      </w:r>
      <w:r w:rsidR="00D9075B">
        <w:t xml:space="preserve">an </w:t>
      </w:r>
      <w:r>
        <w:t xml:space="preserve">F-measure that is commonly used to evaluate performance in information retrieval. </w:t>
      </w:r>
      <w:r w:rsidR="00D9075B">
        <w:t>T</w:t>
      </w:r>
      <w:r>
        <w:t xml:space="preserve">he experimental result shows that our technique </w:t>
      </w:r>
      <w:r w:rsidR="00D9075B">
        <w:t>for</w:t>
      </w:r>
      <w:r>
        <w:t xml:space="preserve"> the </w:t>
      </w:r>
      <w:r w:rsidR="007C0340">
        <w:t>document retrieval task</w:t>
      </w:r>
      <w:r>
        <w:t xml:space="preserve"> achieved </w:t>
      </w:r>
      <w:r w:rsidR="006A0811">
        <w:t>71.24</w:t>
      </w:r>
      <w:r>
        <w:t xml:space="preserve">% </w:t>
      </w:r>
      <w:r w:rsidR="0096378B" w:rsidRPr="00C418A5">
        <w:t>at</w:t>
      </w:r>
      <w:r w:rsidRPr="00C418A5">
        <w:t xml:space="preserve"> 1-best accuracy</w:t>
      </w:r>
      <w:r>
        <w:t xml:space="preserve">. For the task of the </w:t>
      </w:r>
      <w:r>
        <w:lastRenderedPageBreak/>
        <w:t>document reader, we use the exact match (EM) metric that computes common substring</w:t>
      </w:r>
      <w:r w:rsidR="00D9075B">
        <w:t>s</w:t>
      </w:r>
      <w:r>
        <w:t xml:space="preserve"> </w:t>
      </w:r>
      <w:r w:rsidR="00D9075B">
        <w:t>at</w:t>
      </w:r>
      <w:r>
        <w:t xml:space="preserve"> word level between the predicted answers and the gold answers. </w:t>
      </w:r>
      <w:r w:rsidR="00D9075B">
        <w:t xml:space="preserve">We can </w:t>
      </w:r>
      <w:r>
        <w:t xml:space="preserve">achieve 25.92% </w:t>
      </w:r>
      <w:r w:rsidR="00873625">
        <w:t xml:space="preserve">of F1 scores </w:t>
      </w:r>
      <w:r w:rsidR="007B1DFB">
        <w:t>at</w:t>
      </w:r>
      <w:r w:rsidRPr="00873625">
        <w:t xml:space="preserve"> 1-best accuracy</w:t>
      </w:r>
      <w:r>
        <w:t>.</w:t>
      </w:r>
    </w:p>
    <w:p w14:paraId="7B6E270E" w14:textId="2C7830AA" w:rsidR="0092425C" w:rsidRDefault="0092425C" w:rsidP="0092425C">
      <w:pPr>
        <w:pStyle w:val="heading1"/>
      </w:pPr>
      <w:r>
        <w:t>Summary</w:t>
      </w:r>
    </w:p>
    <w:p w14:paraId="4BDD43B0" w14:textId="3D59B539" w:rsidR="0092425C" w:rsidRPr="001E19BA" w:rsidRDefault="0092425C" w:rsidP="0092425C">
      <w:pPr>
        <w:rPr>
          <w:rFonts w:cstheme="minorBidi"/>
          <w:szCs w:val="25"/>
          <w:lang w:val="en-GB" w:bidi="th-TH"/>
        </w:rPr>
      </w:pPr>
      <w:r>
        <w:t>This paper presents a Thai Wikipedia QA Corpus wh</w:t>
      </w:r>
      <w:r w:rsidR="00825D3F">
        <w:t>ose</w:t>
      </w:r>
      <w:r>
        <w:t xml:space="preserve"> answers are factoids extracted from Thai Wikipedia articles. There are 2 types of questions, which are </w:t>
      </w:r>
      <w:r w:rsidRPr="00AB4CAA">
        <w:rPr>
          <w:i/>
          <w:iCs/>
        </w:rPr>
        <w:t>Exact</w:t>
      </w:r>
      <w:r>
        <w:t xml:space="preserve"> </w:t>
      </w:r>
      <w:r w:rsidR="00825D3F">
        <w:t>or</w:t>
      </w:r>
      <w:r>
        <w:t xml:space="preserve"> </w:t>
      </w:r>
      <w:r w:rsidRPr="00AB4CAA">
        <w:rPr>
          <w:i/>
          <w:iCs/>
        </w:rPr>
        <w:t>Modified</w:t>
      </w:r>
      <w:r>
        <w:t xml:space="preserve">. </w:t>
      </w:r>
      <w:r w:rsidRPr="00AB4CAA">
        <w:rPr>
          <w:i/>
          <w:iCs/>
        </w:rPr>
        <w:t>Exact</w:t>
      </w:r>
      <w:r>
        <w:t xml:space="preserve"> is a type of question that is formed by replacing the answer with a question word. </w:t>
      </w:r>
      <w:r w:rsidRPr="00AB4CAA">
        <w:rPr>
          <w:i/>
          <w:iCs/>
        </w:rPr>
        <w:t>Modified</w:t>
      </w:r>
      <w:r>
        <w:t xml:space="preserve"> is a type that is synthesized from phrases around the answer plus a question word. In total, the corpus contains 4,000 training QA pairs, and 1,000 validation pairs. </w:t>
      </w:r>
      <w:r w:rsidR="00825D3F">
        <w:t>It should be noted</w:t>
      </w:r>
      <w:r>
        <w:t xml:space="preserve"> that</w:t>
      </w:r>
      <w:r w:rsidR="00825D3F">
        <w:t xml:space="preserve"> </w:t>
      </w:r>
      <w:r>
        <w:t>they can be mixed together and divided in different proportion</w:t>
      </w:r>
      <w:r w:rsidR="00825D3F">
        <w:t>s</w:t>
      </w:r>
      <w:r>
        <w:t xml:space="preserve"> </w:t>
      </w:r>
      <w:r w:rsidR="00825D3F">
        <w:t>for use</w:t>
      </w:r>
      <w:r>
        <w:t xml:space="preserve"> as </w:t>
      </w:r>
      <w:r w:rsidR="00825D3F">
        <w:t xml:space="preserve">a </w:t>
      </w:r>
      <w:r>
        <w:t xml:space="preserve">training set, </w:t>
      </w:r>
      <w:r w:rsidR="00825D3F">
        <w:t xml:space="preserve">a </w:t>
      </w:r>
      <w:r>
        <w:t xml:space="preserve">validation set, or </w:t>
      </w:r>
      <w:r w:rsidR="00825D3F">
        <w:t xml:space="preserve">a </w:t>
      </w:r>
      <w:r>
        <w:t xml:space="preserve">testing set. A baseline system gives a preliminary baseline performance </w:t>
      </w:r>
      <w:r w:rsidR="00825D3F">
        <w:t xml:space="preserve">which can be applied to </w:t>
      </w:r>
      <w:r>
        <w:t xml:space="preserve">the proposed corpus. The experiment was </w:t>
      </w:r>
      <w:r w:rsidR="00825D3F">
        <w:t>conducted</w:t>
      </w:r>
      <w:r>
        <w:t xml:space="preserve"> using </w:t>
      </w:r>
      <w:r w:rsidR="00867D86">
        <w:t xml:space="preserve">another set of </w:t>
      </w:r>
      <w:r>
        <w:t xml:space="preserve">sequestered test data.  The F1 score achieved 25.92% </w:t>
      </w:r>
      <w:r w:rsidR="008801E1" w:rsidRPr="008801E1">
        <w:t>at</w:t>
      </w:r>
      <w:r w:rsidRPr="008801E1">
        <w:t xml:space="preserve"> 1-best accuracy</w:t>
      </w:r>
      <w:r>
        <w:t xml:space="preserve">. </w:t>
      </w:r>
      <w:r w:rsidR="003668D9">
        <w:t>T</w:t>
      </w:r>
      <w:r w:rsidR="00760241">
        <w:t>he corpus is free for research use at http://</w:t>
      </w:r>
      <w:r w:rsidR="001E19BA">
        <w:rPr>
          <w:rFonts w:cstheme="minorBidi"/>
          <w:szCs w:val="25"/>
          <w:lang w:val="en-GB" w:bidi="th-TH"/>
        </w:rPr>
        <w:t>aiforthai.in.th/corpus</w:t>
      </w:r>
      <w:r w:rsidR="001803C8">
        <w:rPr>
          <w:rFonts w:cstheme="minorBidi"/>
          <w:szCs w:val="25"/>
          <w:lang w:val="en-GB" w:bidi="th-TH"/>
        </w:rPr>
        <w:t>.</w:t>
      </w:r>
    </w:p>
    <w:p w14:paraId="027A9DAB" w14:textId="1D21626A" w:rsidR="0092425C" w:rsidRDefault="0092425C" w:rsidP="0092425C">
      <w:pPr>
        <w:pStyle w:val="heading1"/>
      </w:pPr>
      <w:r>
        <w:t>Acknowledgements</w:t>
      </w:r>
    </w:p>
    <w:p w14:paraId="144AF986" w14:textId="2F993CFF" w:rsidR="008C699B" w:rsidRDefault="0092425C" w:rsidP="0092425C">
      <w:r>
        <w:t xml:space="preserve">The authors would like to thank </w:t>
      </w:r>
      <w:r w:rsidR="00825D3F">
        <w:t xml:space="preserve">all Thai Wikipedia authors and </w:t>
      </w:r>
      <w:r>
        <w:t xml:space="preserve">the Wikimedia Foundation, Inc. for supporting </w:t>
      </w:r>
      <w:r w:rsidR="00825D3F">
        <w:t xml:space="preserve">the </w:t>
      </w:r>
      <w:r>
        <w:t xml:space="preserve">Wikipedia platform in </w:t>
      </w:r>
      <w:r w:rsidR="005B1B5A">
        <w:t>many</w:t>
      </w:r>
      <w:r>
        <w:t xml:space="preserve"> languages.</w:t>
      </w:r>
    </w:p>
    <w:sdt>
      <w:sdtPr>
        <w:rPr>
          <w:b w:val="0"/>
          <w:bCs w:val="0"/>
          <w:sz w:val="20"/>
        </w:rPr>
        <w:id w:val="-188070452"/>
        <w:docPartObj>
          <w:docPartGallery w:val="Bibliographies"/>
          <w:docPartUnique/>
        </w:docPartObj>
      </w:sdtPr>
      <w:sdtEndPr/>
      <w:sdtContent>
        <w:p w14:paraId="3F37DAED" w14:textId="3DB6E648" w:rsidR="00D46779" w:rsidRDefault="00D46779" w:rsidP="00467C13">
          <w:pPr>
            <w:pStyle w:val="heading1"/>
          </w:pPr>
          <w:r>
            <w:t>References</w:t>
          </w:r>
        </w:p>
        <w:sdt>
          <w:sdtPr>
            <w:id w:val="-573587230"/>
            <w:bibliography/>
          </w:sdtPr>
          <w:sdtEndPr/>
          <w:sdtContent>
            <w:p w14:paraId="03068868" w14:textId="77777777" w:rsidR="002D59B5" w:rsidRDefault="00D46779">
              <w:pPr>
                <w:rPr>
                  <w:rFonts w:asciiTheme="minorHAnsi" w:eastAsiaTheme="minorEastAsia" w:hAnsiTheme="minorHAnsi"/>
                  <w:noProof/>
                  <w:sz w:val="22"/>
                  <w:szCs w:val="22"/>
                  <w:lang w:eastAsia="en-US" w:bidi="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
                <w:gridCol w:w="6480"/>
              </w:tblGrid>
              <w:tr w:rsidR="002D59B5" w:rsidRPr="00D27845" w14:paraId="36C85230" w14:textId="77777777">
                <w:trPr>
                  <w:divId w:val="1328484445"/>
                  <w:tblCellSpacing w:w="15" w:type="dxa"/>
                </w:trPr>
                <w:tc>
                  <w:tcPr>
                    <w:tcW w:w="50" w:type="pct"/>
                    <w:hideMark/>
                  </w:tcPr>
                  <w:p w14:paraId="52DAAC18" w14:textId="79E59106" w:rsidR="002D59B5" w:rsidRPr="00D27845" w:rsidRDefault="002D59B5">
                    <w:pPr>
                      <w:pStyle w:val="Bibliography"/>
                      <w:rPr>
                        <w:noProof/>
                        <w:sz w:val="18"/>
                        <w:szCs w:val="18"/>
                      </w:rPr>
                    </w:pPr>
                    <w:r w:rsidRPr="00D27845">
                      <w:rPr>
                        <w:noProof/>
                        <w:sz w:val="18"/>
                        <w:szCs w:val="18"/>
                      </w:rPr>
                      <w:t xml:space="preserve">1. </w:t>
                    </w:r>
                  </w:p>
                </w:tc>
                <w:tc>
                  <w:tcPr>
                    <w:tcW w:w="0" w:type="auto"/>
                    <w:hideMark/>
                  </w:tcPr>
                  <w:p w14:paraId="2A090317" w14:textId="77777777" w:rsidR="002D59B5" w:rsidRPr="00D27845" w:rsidRDefault="002D59B5" w:rsidP="004259A9">
                    <w:pPr>
                      <w:pStyle w:val="Bibliography"/>
                      <w:ind w:left="243" w:firstLine="0"/>
                      <w:rPr>
                        <w:noProof/>
                        <w:sz w:val="18"/>
                        <w:szCs w:val="18"/>
                      </w:rPr>
                    </w:pPr>
                    <w:r w:rsidRPr="00D27845">
                      <w:rPr>
                        <w:noProof/>
                        <w:sz w:val="18"/>
                        <w:szCs w:val="18"/>
                      </w:rPr>
                      <w:t xml:space="preserve">Y. Yang, W.-t. Yih and C. Meek, "WikiQA: A challenge dataset for open-domain question answering," in </w:t>
                    </w:r>
                    <w:r w:rsidRPr="00D27845">
                      <w:rPr>
                        <w:i/>
                        <w:iCs/>
                        <w:noProof/>
                        <w:sz w:val="18"/>
                        <w:szCs w:val="18"/>
                      </w:rPr>
                      <w:t>Conference on Empirical Methods in Natural Language Processing</w:t>
                    </w:r>
                    <w:r w:rsidRPr="00D27845">
                      <w:rPr>
                        <w:noProof/>
                        <w:sz w:val="18"/>
                        <w:szCs w:val="18"/>
                      </w:rPr>
                      <w:t xml:space="preserve">, Lisbon, 2015. </w:t>
                    </w:r>
                  </w:p>
                </w:tc>
              </w:tr>
              <w:tr w:rsidR="002D59B5" w:rsidRPr="00D27845" w14:paraId="23211D8D" w14:textId="77777777">
                <w:trPr>
                  <w:divId w:val="1328484445"/>
                  <w:tblCellSpacing w:w="15" w:type="dxa"/>
                </w:trPr>
                <w:tc>
                  <w:tcPr>
                    <w:tcW w:w="50" w:type="pct"/>
                    <w:hideMark/>
                  </w:tcPr>
                  <w:p w14:paraId="3E05C431" w14:textId="6FDEBC4D" w:rsidR="002D59B5" w:rsidRPr="00D27845" w:rsidRDefault="00636FAD">
                    <w:pPr>
                      <w:pStyle w:val="Bibliography"/>
                      <w:rPr>
                        <w:noProof/>
                        <w:sz w:val="18"/>
                        <w:szCs w:val="18"/>
                      </w:rPr>
                    </w:pPr>
                    <w:r>
                      <w:rPr>
                        <w:noProof/>
                        <w:sz w:val="18"/>
                        <w:szCs w:val="18"/>
                      </w:rPr>
                      <w:t>2.</w:t>
                    </w:r>
                    <w:r w:rsidR="002D59B5" w:rsidRPr="00D27845">
                      <w:rPr>
                        <w:noProof/>
                        <w:sz w:val="18"/>
                        <w:szCs w:val="18"/>
                      </w:rPr>
                      <w:t xml:space="preserve"> </w:t>
                    </w:r>
                  </w:p>
                </w:tc>
                <w:tc>
                  <w:tcPr>
                    <w:tcW w:w="0" w:type="auto"/>
                    <w:hideMark/>
                  </w:tcPr>
                  <w:p w14:paraId="7E4473F3" w14:textId="77777777" w:rsidR="002D59B5" w:rsidRPr="00D27845" w:rsidRDefault="002D59B5" w:rsidP="00467C13">
                    <w:pPr>
                      <w:pStyle w:val="Bibliography"/>
                      <w:ind w:left="243" w:firstLine="0"/>
                      <w:rPr>
                        <w:noProof/>
                        <w:sz w:val="18"/>
                        <w:szCs w:val="18"/>
                      </w:rPr>
                    </w:pPr>
                    <w:r w:rsidRPr="00D27845">
                      <w:rPr>
                        <w:noProof/>
                        <w:sz w:val="18"/>
                        <w:szCs w:val="18"/>
                      </w:rPr>
                      <w:t xml:space="preserve">M. Joshi, E. Choi, D. Weld and L. Zettlemoyer, "Triviaqa: A large scale distantly supervised challenge dataset for reading comprehension," in </w:t>
                    </w:r>
                    <w:r w:rsidRPr="00D27845">
                      <w:rPr>
                        <w:i/>
                        <w:iCs/>
                        <w:noProof/>
                        <w:sz w:val="18"/>
                        <w:szCs w:val="18"/>
                      </w:rPr>
                      <w:t>Proceedings of the 55th Annual Meeting of the Association for Compuational Linguistics (Volume 1: Long Papers)</w:t>
                    </w:r>
                    <w:r w:rsidRPr="00D27845">
                      <w:rPr>
                        <w:noProof/>
                        <w:sz w:val="18"/>
                        <w:szCs w:val="18"/>
                      </w:rPr>
                      <w:t xml:space="preserve">, Vancouver, 207. </w:t>
                    </w:r>
                  </w:p>
                </w:tc>
              </w:tr>
              <w:tr w:rsidR="002D59B5" w:rsidRPr="00D27845" w14:paraId="01D75EF6" w14:textId="77777777">
                <w:trPr>
                  <w:divId w:val="1328484445"/>
                  <w:tblCellSpacing w:w="15" w:type="dxa"/>
                </w:trPr>
                <w:tc>
                  <w:tcPr>
                    <w:tcW w:w="50" w:type="pct"/>
                    <w:hideMark/>
                  </w:tcPr>
                  <w:p w14:paraId="48776FD5" w14:textId="54E921FC" w:rsidR="002D59B5" w:rsidRPr="00D27845" w:rsidRDefault="00636FAD">
                    <w:pPr>
                      <w:pStyle w:val="Bibliography"/>
                      <w:rPr>
                        <w:noProof/>
                        <w:sz w:val="18"/>
                        <w:szCs w:val="18"/>
                      </w:rPr>
                    </w:pPr>
                    <w:r>
                      <w:rPr>
                        <w:noProof/>
                        <w:sz w:val="18"/>
                        <w:szCs w:val="18"/>
                      </w:rPr>
                      <w:t>3.</w:t>
                    </w:r>
                    <w:r w:rsidR="002D59B5" w:rsidRPr="00D27845">
                      <w:rPr>
                        <w:noProof/>
                        <w:sz w:val="18"/>
                        <w:szCs w:val="18"/>
                      </w:rPr>
                      <w:t xml:space="preserve"> </w:t>
                    </w:r>
                  </w:p>
                </w:tc>
                <w:tc>
                  <w:tcPr>
                    <w:tcW w:w="0" w:type="auto"/>
                    <w:hideMark/>
                  </w:tcPr>
                  <w:p w14:paraId="290A0E67" w14:textId="77777777" w:rsidR="002D59B5" w:rsidRPr="00D27845" w:rsidRDefault="002D59B5" w:rsidP="00467C13">
                    <w:pPr>
                      <w:pStyle w:val="Bibliography"/>
                      <w:ind w:left="243" w:firstLine="0"/>
                      <w:rPr>
                        <w:noProof/>
                        <w:sz w:val="18"/>
                        <w:szCs w:val="18"/>
                      </w:rPr>
                    </w:pPr>
                    <w:r w:rsidRPr="00D27845">
                      <w:rPr>
                        <w:noProof/>
                        <w:sz w:val="18"/>
                        <w:szCs w:val="18"/>
                      </w:rPr>
                      <w:t xml:space="preserve">T. Kwiatkowski, J. Palomaki, O. Redfield, M. Collins, A. Parikh, C. Alberti, D. Epstein, I. </w:t>
                    </w:r>
                    <w:r w:rsidRPr="00467C13">
                      <w:rPr>
                        <w:i/>
                        <w:iCs/>
                        <w:noProof/>
                        <w:sz w:val="18"/>
                        <w:szCs w:val="18"/>
                      </w:rPr>
                      <w:t>Polosukhin</w:t>
                    </w:r>
                    <w:r w:rsidRPr="00D27845">
                      <w:rPr>
                        <w:noProof/>
                        <w:sz w:val="18"/>
                        <w:szCs w:val="18"/>
                      </w:rPr>
                      <w:t xml:space="preserve">, M. Kelcey, J. Devlin, K. Lee, K. N. Toutanova and L. J. a. M, "Natural Questions: a Benchmark for Question Answering Research," </w:t>
                    </w:r>
                    <w:r w:rsidRPr="00D27845">
                      <w:rPr>
                        <w:i/>
                        <w:iCs/>
                        <w:noProof/>
                        <w:sz w:val="18"/>
                        <w:szCs w:val="18"/>
                      </w:rPr>
                      <w:t xml:space="preserve">Transactions of the Association of Computational Linguistics, </w:t>
                    </w:r>
                    <w:r w:rsidRPr="00D27845">
                      <w:rPr>
                        <w:noProof/>
                        <w:sz w:val="18"/>
                        <w:szCs w:val="18"/>
                      </w:rPr>
                      <w:t xml:space="preserve">2019. </w:t>
                    </w:r>
                  </w:p>
                </w:tc>
              </w:tr>
              <w:tr w:rsidR="002D59B5" w:rsidRPr="00D27845" w14:paraId="30027E15" w14:textId="77777777">
                <w:trPr>
                  <w:divId w:val="1328484445"/>
                  <w:tblCellSpacing w:w="15" w:type="dxa"/>
                </w:trPr>
                <w:tc>
                  <w:tcPr>
                    <w:tcW w:w="50" w:type="pct"/>
                    <w:hideMark/>
                  </w:tcPr>
                  <w:p w14:paraId="3E62B92B" w14:textId="668C80CA" w:rsidR="002D59B5" w:rsidRPr="00D27845" w:rsidRDefault="00636FAD">
                    <w:pPr>
                      <w:pStyle w:val="Bibliography"/>
                      <w:rPr>
                        <w:noProof/>
                        <w:sz w:val="18"/>
                        <w:szCs w:val="18"/>
                      </w:rPr>
                    </w:pPr>
                    <w:r>
                      <w:rPr>
                        <w:noProof/>
                        <w:sz w:val="18"/>
                        <w:szCs w:val="18"/>
                      </w:rPr>
                      <w:t>4.</w:t>
                    </w:r>
                    <w:r w:rsidR="002D59B5" w:rsidRPr="00D27845">
                      <w:rPr>
                        <w:noProof/>
                        <w:sz w:val="18"/>
                        <w:szCs w:val="18"/>
                      </w:rPr>
                      <w:t xml:space="preserve"> </w:t>
                    </w:r>
                  </w:p>
                </w:tc>
                <w:tc>
                  <w:tcPr>
                    <w:tcW w:w="0" w:type="auto"/>
                    <w:hideMark/>
                  </w:tcPr>
                  <w:p w14:paraId="6C666A22" w14:textId="77777777" w:rsidR="002D59B5" w:rsidRPr="00D27845" w:rsidRDefault="002D59B5" w:rsidP="00467C13">
                    <w:pPr>
                      <w:pStyle w:val="Bibliography"/>
                      <w:ind w:left="243" w:firstLine="0"/>
                      <w:rPr>
                        <w:noProof/>
                        <w:sz w:val="18"/>
                        <w:szCs w:val="18"/>
                      </w:rPr>
                    </w:pPr>
                    <w:r w:rsidRPr="00D27845">
                      <w:rPr>
                        <w:noProof/>
                        <w:sz w:val="18"/>
                        <w:szCs w:val="18"/>
                      </w:rPr>
                      <w:t>P. Jindavimonlert, "A Thai Text Retrieval System using the PAT tree: M.Sc. Thesis," Department of Computer Engineering Chulalongkorn University, 1996, 1996.</w:t>
                    </w:r>
                  </w:p>
                </w:tc>
              </w:tr>
              <w:tr w:rsidR="002D59B5" w:rsidRPr="00D27845" w14:paraId="63028D36" w14:textId="77777777">
                <w:trPr>
                  <w:divId w:val="1328484445"/>
                  <w:tblCellSpacing w:w="15" w:type="dxa"/>
                </w:trPr>
                <w:tc>
                  <w:tcPr>
                    <w:tcW w:w="50" w:type="pct"/>
                    <w:hideMark/>
                  </w:tcPr>
                  <w:p w14:paraId="6AABBC79" w14:textId="2BF26DE4" w:rsidR="002D59B5" w:rsidRPr="00D27845" w:rsidRDefault="00636FAD">
                    <w:pPr>
                      <w:pStyle w:val="Bibliography"/>
                      <w:rPr>
                        <w:noProof/>
                        <w:sz w:val="18"/>
                        <w:szCs w:val="18"/>
                      </w:rPr>
                    </w:pPr>
                    <w:r>
                      <w:rPr>
                        <w:noProof/>
                        <w:sz w:val="18"/>
                        <w:szCs w:val="18"/>
                      </w:rPr>
                      <w:lastRenderedPageBreak/>
                      <w:t>5.</w:t>
                    </w:r>
                    <w:r w:rsidR="002D59B5" w:rsidRPr="00D27845">
                      <w:rPr>
                        <w:noProof/>
                        <w:sz w:val="18"/>
                        <w:szCs w:val="18"/>
                      </w:rPr>
                      <w:t xml:space="preserve"> </w:t>
                    </w:r>
                  </w:p>
                </w:tc>
                <w:tc>
                  <w:tcPr>
                    <w:tcW w:w="0" w:type="auto"/>
                    <w:hideMark/>
                  </w:tcPr>
                  <w:p w14:paraId="596A6DC9" w14:textId="77777777" w:rsidR="002D59B5" w:rsidRPr="00D27845" w:rsidRDefault="002D59B5" w:rsidP="00467C13">
                    <w:pPr>
                      <w:pStyle w:val="Bibliography"/>
                      <w:ind w:left="243" w:firstLine="0"/>
                      <w:rPr>
                        <w:noProof/>
                        <w:sz w:val="18"/>
                        <w:szCs w:val="18"/>
                      </w:rPr>
                    </w:pPr>
                    <w:r w:rsidRPr="00D27845">
                      <w:rPr>
                        <w:noProof/>
                        <w:sz w:val="18"/>
                        <w:szCs w:val="18"/>
                      </w:rPr>
                      <w:t xml:space="preserve">P. Rajpurkar, J. Zhang, K. Lopyrev and P. Liang, "SQuAD: 100,000+ Questions for Machine </w:t>
                    </w:r>
                    <w:r w:rsidRPr="00467C13">
                      <w:rPr>
                        <w:i/>
                        <w:iCs/>
                        <w:noProof/>
                        <w:sz w:val="18"/>
                        <w:szCs w:val="18"/>
                      </w:rPr>
                      <w:t>Comprehension</w:t>
                    </w:r>
                    <w:r w:rsidRPr="00D27845">
                      <w:rPr>
                        <w:noProof/>
                        <w:sz w:val="18"/>
                        <w:szCs w:val="18"/>
                      </w:rPr>
                      <w:t xml:space="preserve"> of Text," in </w:t>
                    </w:r>
                    <w:r w:rsidRPr="00D27845">
                      <w:rPr>
                        <w:i/>
                        <w:iCs/>
                        <w:noProof/>
                        <w:sz w:val="18"/>
                        <w:szCs w:val="18"/>
                      </w:rPr>
                      <w:t>Proceedings of the 2016 Conference on Empirical Methods in Natural Language Processing</w:t>
                    </w:r>
                    <w:r w:rsidRPr="00D27845">
                      <w:rPr>
                        <w:noProof/>
                        <w:sz w:val="18"/>
                        <w:szCs w:val="18"/>
                      </w:rPr>
                      <w:t xml:space="preserve">, Austin, 2016. </w:t>
                    </w:r>
                  </w:p>
                </w:tc>
              </w:tr>
            </w:tbl>
            <w:p w14:paraId="7ADCE149" w14:textId="52587A4A" w:rsidR="008C699B" w:rsidRPr="0022605F" w:rsidRDefault="00D46779" w:rsidP="002D59B5">
              <w:pPr>
                <w:ind w:firstLine="0"/>
              </w:pPr>
              <w:r>
                <w:rPr>
                  <w:b/>
                  <w:bCs/>
                  <w:noProof/>
                </w:rPr>
                <w:fldChar w:fldCharType="end"/>
              </w:r>
            </w:p>
          </w:sdtContent>
        </w:sdt>
      </w:sdtContent>
    </w:sdt>
    <w:sectPr w:rsidR="008C699B" w:rsidRPr="0022605F" w:rsidSect="00CE7667">
      <w:footerReference w:type="first" r:id="rId1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9AA79" w14:textId="77777777" w:rsidR="005700F3" w:rsidRDefault="005700F3">
      <w:r>
        <w:separator/>
      </w:r>
    </w:p>
  </w:endnote>
  <w:endnote w:type="continuationSeparator" w:id="0">
    <w:p w14:paraId="1945A20D" w14:textId="77777777" w:rsidR="005700F3" w:rsidRDefault="0057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6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95E2F" w14:textId="77777777"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825D3F">
      <w:rPr>
        <w:noProof/>
        <w:lang w:val="de-DE"/>
      </w:rPr>
      <w:t>1</w:t>
    </w:r>
    <w:r>
      <w:fldChar w:fldCharType="end"/>
    </w:r>
    <w:r w:rsidRPr="00CE7667">
      <w:rPr>
        <w:lang w:val="de-DE"/>
      </w:rPr>
      <w:t>, 2011.</w:t>
    </w:r>
  </w:p>
  <w:p w14:paraId="097EF124"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23560" w14:textId="77777777" w:rsidR="005700F3" w:rsidRDefault="005700F3" w:rsidP="00895F20">
      <w:pPr>
        <w:ind w:firstLine="0"/>
      </w:pPr>
      <w:r>
        <w:separator/>
      </w:r>
    </w:p>
  </w:footnote>
  <w:footnote w:type="continuationSeparator" w:id="0">
    <w:p w14:paraId="6C0B8D3C" w14:textId="77777777" w:rsidR="005700F3" w:rsidRDefault="005700F3"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448C6AA5"/>
    <w:multiLevelType w:val="hybridMultilevel"/>
    <w:tmpl w:val="03BCC3A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15:restartNumberingAfterBreak="0">
    <w:nsid w:val="50AF0E7C"/>
    <w:multiLevelType w:val="hybridMultilevel"/>
    <w:tmpl w:val="B46AD812"/>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4" w15:restartNumberingAfterBreak="0">
    <w:nsid w:val="649C7773"/>
    <w:multiLevelType w:val="hybridMultilevel"/>
    <w:tmpl w:val="F34C6AD2"/>
    <w:lvl w:ilvl="0" w:tplc="CC54475C">
      <w:numFmt w:val="bullet"/>
      <w:lvlText w:val="-"/>
      <w:lvlJc w:val="left"/>
      <w:pPr>
        <w:ind w:left="716" w:hanging="489"/>
      </w:pPr>
      <w:rPr>
        <w:rFonts w:ascii="Times New Roman" w:eastAsia="Times New Roman" w:hAnsi="Times New Roman"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5"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8"/>
  </w:num>
  <w:num w:numId="2">
    <w:abstractNumId w:val="10"/>
  </w:num>
  <w:num w:numId="3">
    <w:abstractNumId w:val="16"/>
  </w:num>
  <w:num w:numId="4">
    <w:abstractNumId w:val="17"/>
  </w:num>
  <w:num w:numId="5">
    <w:abstractNumId w:val="19"/>
  </w:num>
  <w:num w:numId="6">
    <w:abstractNumId w:val="15"/>
  </w:num>
  <w:num w:numId="7">
    <w:abstractNumId w:val="9"/>
  </w:num>
  <w:num w:numId="8">
    <w:abstractNumId w:val="17"/>
  </w:num>
  <w:num w:numId="9">
    <w:abstractNumId w:val="8"/>
  </w:num>
  <w:num w:numId="10">
    <w:abstractNumId w:val="19"/>
  </w:num>
  <w:num w:numId="11">
    <w:abstractNumId w:val="10"/>
  </w:num>
  <w:num w:numId="12">
    <w:abstractNumId w:val="16"/>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12"/>
  </w:num>
  <w:num w:numId="24">
    <w:abstractNumId w:val="14"/>
  </w:num>
  <w:num w:numId="2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83"/>
    <w:rsid w:val="0000056A"/>
    <w:rsid w:val="00001D94"/>
    <w:rsid w:val="000058CD"/>
    <w:rsid w:val="00005F91"/>
    <w:rsid w:val="00006405"/>
    <w:rsid w:val="00007F40"/>
    <w:rsid w:val="00015441"/>
    <w:rsid w:val="0002597B"/>
    <w:rsid w:val="00025D8F"/>
    <w:rsid w:val="000309B7"/>
    <w:rsid w:val="00030E3E"/>
    <w:rsid w:val="0003135A"/>
    <w:rsid w:val="00034555"/>
    <w:rsid w:val="000364B1"/>
    <w:rsid w:val="00040402"/>
    <w:rsid w:val="0004696A"/>
    <w:rsid w:val="000511B3"/>
    <w:rsid w:val="00055C8F"/>
    <w:rsid w:val="0005696A"/>
    <w:rsid w:val="000569E7"/>
    <w:rsid w:val="0006644F"/>
    <w:rsid w:val="000740BE"/>
    <w:rsid w:val="0007498B"/>
    <w:rsid w:val="0007593C"/>
    <w:rsid w:val="0008374A"/>
    <w:rsid w:val="00090710"/>
    <w:rsid w:val="00090731"/>
    <w:rsid w:val="000927C5"/>
    <w:rsid w:val="00092FA6"/>
    <w:rsid w:val="000934BA"/>
    <w:rsid w:val="00093AD6"/>
    <w:rsid w:val="00094100"/>
    <w:rsid w:val="00094656"/>
    <w:rsid w:val="00096639"/>
    <w:rsid w:val="0009732A"/>
    <w:rsid w:val="00097EC8"/>
    <w:rsid w:val="000A1999"/>
    <w:rsid w:val="000A2E55"/>
    <w:rsid w:val="000B1E82"/>
    <w:rsid w:val="000B2266"/>
    <w:rsid w:val="000B7E4C"/>
    <w:rsid w:val="000C006D"/>
    <w:rsid w:val="000C04F0"/>
    <w:rsid w:val="000C4C8F"/>
    <w:rsid w:val="000C6704"/>
    <w:rsid w:val="000D16FA"/>
    <w:rsid w:val="000D3597"/>
    <w:rsid w:val="000D6D27"/>
    <w:rsid w:val="000E071F"/>
    <w:rsid w:val="000F0DC5"/>
    <w:rsid w:val="000F1F28"/>
    <w:rsid w:val="000F4747"/>
    <w:rsid w:val="000F782C"/>
    <w:rsid w:val="00100B82"/>
    <w:rsid w:val="001023B4"/>
    <w:rsid w:val="00117CC9"/>
    <w:rsid w:val="00120D79"/>
    <w:rsid w:val="0013193E"/>
    <w:rsid w:val="00135371"/>
    <w:rsid w:val="00135F03"/>
    <w:rsid w:val="001362F0"/>
    <w:rsid w:val="0013666A"/>
    <w:rsid w:val="00145AF7"/>
    <w:rsid w:val="00162CC8"/>
    <w:rsid w:val="00163AF4"/>
    <w:rsid w:val="00164D7E"/>
    <w:rsid w:val="0016678D"/>
    <w:rsid w:val="00172752"/>
    <w:rsid w:val="00172A1B"/>
    <w:rsid w:val="0017661B"/>
    <w:rsid w:val="001803C8"/>
    <w:rsid w:val="00185973"/>
    <w:rsid w:val="00187E43"/>
    <w:rsid w:val="00190935"/>
    <w:rsid w:val="00195A61"/>
    <w:rsid w:val="00197686"/>
    <w:rsid w:val="001A0E09"/>
    <w:rsid w:val="001B0C28"/>
    <w:rsid w:val="001B255B"/>
    <w:rsid w:val="001B3097"/>
    <w:rsid w:val="001B4547"/>
    <w:rsid w:val="001B4A7C"/>
    <w:rsid w:val="001C64F8"/>
    <w:rsid w:val="001D3E27"/>
    <w:rsid w:val="001D53EB"/>
    <w:rsid w:val="001E19BA"/>
    <w:rsid w:val="001E21AD"/>
    <w:rsid w:val="001E3A57"/>
    <w:rsid w:val="001F5439"/>
    <w:rsid w:val="00201DDB"/>
    <w:rsid w:val="00204E89"/>
    <w:rsid w:val="00210248"/>
    <w:rsid w:val="00210DB8"/>
    <w:rsid w:val="0021134D"/>
    <w:rsid w:val="002124F3"/>
    <w:rsid w:val="00212511"/>
    <w:rsid w:val="00213A7D"/>
    <w:rsid w:val="00214AC2"/>
    <w:rsid w:val="00221B6F"/>
    <w:rsid w:val="002224E1"/>
    <w:rsid w:val="00222562"/>
    <w:rsid w:val="0022605F"/>
    <w:rsid w:val="00226E54"/>
    <w:rsid w:val="00227960"/>
    <w:rsid w:val="0023086D"/>
    <w:rsid w:val="00230C00"/>
    <w:rsid w:val="0023104F"/>
    <w:rsid w:val="00231803"/>
    <w:rsid w:val="002319E8"/>
    <w:rsid w:val="00233F85"/>
    <w:rsid w:val="002354AE"/>
    <w:rsid w:val="00235635"/>
    <w:rsid w:val="0024075B"/>
    <w:rsid w:val="00240D33"/>
    <w:rsid w:val="0024347F"/>
    <w:rsid w:val="0024529B"/>
    <w:rsid w:val="00250068"/>
    <w:rsid w:val="002542EE"/>
    <w:rsid w:val="00255088"/>
    <w:rsid w:val="00262528"/>
    <w:rsid w:val="002639D9"/>
    <w:rsid w:val="00264407"/>
    <w:rsid w:val="00270386"/>
    <w:rsid w:val="0027411A"/>
    <w:rsid w:val="0027506C"/>
    <w:rsid w:val="002823FC"/>
    <w:rsid w:val="00285C45"/>
    <w:rsid w:val="00285C62"/>
    <w:rsid w:val="00286232"/>
    <w:rsid w:val="00294093"/>
    <w:rsid w:val="002A0991"/>
    <w:rsid w:val="002A33F5"/>
    <w:rsid w:val="002A4602"/>
    <w:rsid w:val="002A4A69"/>
    <w:rsid w:val="002A4B86"/>
    <w:rsid w:val="002A56B5"/>
    <w:rsid w:val="002B406E"/>
    <w:rsid w:val="002B53C3"/>
    <w:rsid w:val="002B56AF"/>
    <w:rsid w:val="002B66F5"/>
    <w:rsid w:val="002B7863"/>
    <w:rsid w:val="002C110C"/>
    <w:rsid w:val="002D34CD"/>
    <w:rsid w:val="002D3D9A"/>
    <w:rsid w:val="002D59B5"/>
    <w:rsid w:val="002E323E"/>
    <w:rsid w:val="002E36AF"/>
    <w:rsid w:val="002E4623"/>
    <w:rsid w:val="002E5AD3"/>
    <w:rsid w:val="002E6BA4"/>
    <w:rsid w:val="002F09A8"/>
    <w:rsid w:val="002F3CD1"/>
    <w:rsid w:val="002F3D2A"/>
    <w:rsid w:val="003025D3"/>
    <w:rsid w:val="00305345"/>
    <w:rsid w:val="00306713"/>
    <w:rsid w:val="00307282"/>
    <w:rsid w:val="00307D1B"/>
    <w:rsid w:val="0031122C"/>
    <w:rsid w:val="00312F45"/>
    <w:rsid w:val="0031466D"/>
    <w:rsid w:val="00316E8F"/>
    <w:rsid w:val="00320F80"/>
    <w:rsid w:val="00332947"/>
    <w:rsid w:val="00334C04"/>
    <w:rsid w:val="00336943"/>
    <w:rsid w:val="00341AEA"/>
    <w:rsid w:val="00341F67"/>
    <w:rsid w:val="0034663B"/>
    <w:rsid w:val="0035112D"/>
    <w:rsid w:val="0035513F"/>
    <w:rsid w:val="003606CA"/>
    <w:rsid w:val="0036104B"/>
    <w:rsid w:val="00362269"/>
    <w:rsid w:val="00362A85"/>
    <w:rsid w:val="003633D4"/>
    <w:rsid w:val="00364275"/>
    <w:rsid w:val="003655E1"/>
    <w:rsid w:val="003668D9"/>
    <w:rsid w:val="00371063"/>
    <w:rsid w:val="003723B4"/>
    <w:rsid w:val="00372CA7"/>
    <w:rsid w:val="00376180"/>
    <w:rsid w:val="00377276"/>
    <w:rsid w:val="00377424"/>
    <w:rsid w:val="00392B13"/>
    <w:rsid w:val="00394942"/>
    <w:rsid w:val="003949F3"/>
    <w:rsid w:val="003A3A01"/>
    <w:rsid w:val="003A680F"/>
    <w:rsid w:val="003B0216"/>
    <w:rsid w:val="003B13D1"/>
    <w:rsid w:val="003B2F07"/>
    <w:rsid w:val="003B33F7"/>
    <w:rsid w:val="003B7599"/>
    <w:rsid w:val="003C1484"/>
    <w:rsid w:val="003C1A34"/>
    <w:rsid w:val="003C3B83"/>
    <w:rsid w:val="003C4911"/>
    <w:rsid w:val="003C49AC"/>
    <w:rsid w:val="003C5BCA"/>
    <w:rsid w:val="003C6176"/>
    <w:rsid w:val="003D5A40"/>
    <w:rsid w:val="003D6CE6"/>
    <w:rsid w:val="003D6DAC"/>
    <w:rsid w:val="003E2A5E"/>
    <w:rsid w:val="003E3032"/>
    <w:rsid w:val="003E3BA8"/>
    <w:rsid w:val="003E3C2F"/>
    <w:rsid w:val="003E5A23"/>
    <w:rsid w:val="003F185F"/>
    <w:rsid w:val="003F1DCF"/>
    <w:rsid w:val="003F4765"/>
    <w:rsid w:val="003F65A6"/>
    <w:rsid w:val="00406D0F"/>
    <w:rsid w:val="00414563"/>
    <w:rsid w:val="0041626B"/>
    <w:rsid w:val="004163E0"/>
    <w:rsid w:val="00423551"/>
    <w:rsid w:val="00423F1B"/>
    <w:rsid w:val="004259A9"/>
    <w:rsid w:val="00426C62"/>
    <w:rsid w:val="0042772B"/>
    <w:rsid w:val="004328A0"/>
    <w:rsid w:val="00433441"/>
    <w:rsid w:val="00435214"/>
    <w:rsid w:val="00435D07"/>
    <w:rsid w:val="00436948"/>
    <w:rsid w:val="0043737C"/>
    <w:rsid w:val="0044009C"/>
    <w:rsid w:val="00442A6C"/>
    <w:rsid w:val="004435BA"/>
    <w:rsid w:val="00444190"/>
    <w:rsid w:val="00446FF0"/>
    <w:rsid w:val="00453C76"/>
    <w:rsid w:val="00454DD4"/>
    <w:rsid w:val="00456287"/>
    <w:rsid w:val="004653D3"/>
    <w:rsid w:val="004662F9"/>
    <w:rsid w:val="00467C13"/>
    <w:rsid w:val="004705AF"/>
    <w:rsid w:val="00471B63"/>
    <w:rsid w:val="0047305E"/>
    <w:rsid w:val="00473617"/>
    <w:rsid w:val="004752A9"/>
    <w:rsid w:val="00476386"/>
    <w:rsid w:val="00477C52"/>
    <w:rsid w:val="00477F90"/>
    <w:rsid w:val="00482E0F"/>
    <w:rsid w:val="0048344D"/>
    <w:rsid w:val="00484DD3"/>
    <w:rsid w:val="00485364"/>
    <w:rsid w:val="00486D71"/>
    <w:rsid w:val="004918B5"/>
    <w:rsid w:val="004956C3"/>
    <w:rsid w:val="00495761"/>
    <w:rsid w:val="00497AD6"/>
    <w:rsid w:val="004C20E7"/>
    <w:rsid w:val="004C2656"/>
    <w:rsid w:val="004C2812"/>
    <w:rsid w:val="004C6889"/>
    <w:rsid w:val="004D189F"/>
    <w:rsid w:val="004D2AA2"/>
    <w:rsid w:val="004D49E8"/>
    <w:rsid w:val="004D4E83"/>
    <w:rsid w:val="004D6665"/>
    <w:rsid w:val="004D7C52"/>
    <w:rsid w:val="004E0C9D"/>
    <w:rsid w:val="004F16B4"/>
    <w:rsid w:val="004F6333"/>
    <w:rsid w:val="004F6474"/>
    <w:rsid w:val="00500895"/>
    <w:rsid w:val="005010B4"/>
    <w:rsid w:val="00501B8C"/>
    <w:rsid w:val="00502C5A"/>
    <w:rsid w:val="0050369B"/>
    <w:rsid w:val="00504743"/>
    <w:rsid w:val="005054B9"/>
    <w:rsid w:val="00511908"/>
    <w:rsid w:val="00512421"/>
    <w:rsid w:val="0051658B"/>
    <w:rsid w:val="00521BC8"/>
    <w:rsid w:val="0052599C"/>
    <w:rsid w:val="00531E07"/>
    <w:rsid w:val="0053704E"/>
    <w:rsid w:val="0053710F"/>
    <w:rsid w:val="005372EC"/>
    <w:rsid w:val="005377DD"/>
    <w:rsid w:val="00545E19"/>
    <w:rsid w:val="00554A83"/>
    <w:rsid w:val="00557BA1"/>
    <w:rsid w:val="0056306F"/>
    <w:rsid w:val="00564ED7"/>
    <w:rsid w:val="00565285"/>
    <w:rsid w:val="005700F3"/>
    <w:rsid w:val="00571515"/>
    <w:rsid w:val="005808CB"/>
    <w:rsid w:val="005846B6"/>
    <w:rsid w:val="00584C20"/>
    <w:rsid w:val="00591219"/>
    <w:rsid w:val="005A23D8"/>
    <w:rsid w:val="005A2E29"/>
    <w:rsid w:val="005A5F79"/>
    <w:rsid w:val="005B0EF1"/>
    <w:rsid w:val="005B1B5A"/>
    <w:rsid w:val="005B32AC"/>
    <w:rsid w:val="005B3552"/>
    <w:rsid w:val="005B3D33"/>
    <w:rsid w:val="005B63D5"/>
    <w:rsid w:val="005B79CC"/>
    <w:rsid w:val="005C70FB"/>
    <w:rsid w:val="005D172C"/>
    <w:rsid w:val="005E026B"/>
    <w:rsid w:val="005E316C"/>
    <w:rsid w:val="005F43F0"/>
    <w:rsid w:val="005F4EB3"/>
    <w:rsid w:val="00604BA8"/>
    <w:rsid w:val="006052E9"/>
    <w:rsid w:val="0061213E"/>
    <w:rsid w:val="0061522E"/>
    <w:rsid w:val="00616817"/>
    <w:rsid w:val="00623781"/>
    <w:rsid w:val="006258CB"/>
    <w:rsid w:val="00625C35"/>
    <w:rsid w:val="00625C3B"/>
    <w:rsid w:val="00627D6A"/>
    <w:rsid w:val="00630DFA"/>
    <w:rsid w:val="00631A9F"/>
    <w:rsid w:val="00636FAD"/>
    <w:rsid w:val="00637DFE"/>
    <w:rsid w:val="00642073"/>
    <w:rsid w:val="006441DD"/>
    <w:rsid w:val="006469B8"/>
    <w:rsid w:val="0065057A"/>
    <w:rsid w:val="00650CEB"/>
    <w:rsid w:val="006520EF"/>
    <w:rsid w:val="00653A1B"/>
    <w:rsid w:val="0065405B"/>
    <w:rsid w:val="00656155"/>
    <w:rsid w:val="0066250C"/>
    <w:rsid w:val="006713CE"/>
    <w:rsid w:val="00672D38"/>
    <w:rsid w:val="00673747"/>
    <w:rsid w:val="00674CEB"/>
    <w:rsid w:val="006750C2"/>
    <w:rsid w:val="00676B55"/>
    <w:rsid w:val="006778FD"/>
    <w:rsid w:val="0068057D"/>
    <w:rsid w:val="006856F2"/>
    <w:rsid w:val="00690F07"/>
    <w:rsid w:val="006968F0"/>
    <w:rsid w:val="006A0475"/>
    <w:rsid w:val="006A0811"/>
    <w:rsid w:val="006A1D3F"/>
    <w:rsid w:val="006A5D0F"/>
    <w:rsid w:val="006A645F"/>
    <w:rsid w:val="006B184A"/>
    <w:rsid w:val="006C0AD3"/>
    <w:rsid w:val="006C3D1E"/>
    <w:rsid w:val="006C74CC"/>
    <w:rsid w:val="006C7762"/>
    <w:rsid w:val="006D1A78"/>
    <w:rsid w:val="006D63CD"/>
    <w:rsid w:val="006E00D5"/>
    <w:rsid w:val="006E031A"/>
    <w:rsid w:val="006E0CC6"/>
    <w:rsid w:val="006E1488"/>
    <w:rsid w:val="006E3C0C"/>
    <w:rsid w:val="006E5923"/>
    <w:rsid w:val="006F077C"/>
    <w:rsid w:val="006F1F04"/>
    <w:rsid w:val="006F257F"/>
    <w:rsid w:val="007027E6"/>
    <w:rsid w:val="0070371D"/>
    <w:rsid w:val="00706A12"/>
    <w:rsid w:val="00714E9D"/>
    <w:rsid w:val="00721FD1"/>
    <w:rsid w:val="00722FCD"/>
    <w:rsid w:val="00724FBA"/>
    <w:rsid w:val="00726A40"/>
    <w:rsid w:val="00726F80"/>
    <w:rsid w:val="00731E8F"/>
    <w:rsid w:val="00735682"/>
    <w:rsid w:val="007461E0"/>
    <w:rsid w:val="0074633C"/>
    <w:rsid w:val="0074741C"/>
    <w:rsid w:val="00750E7D"/>
    <w:rsid w:val="007540B1"/>
    <w:rsid w:val="00757172"/>
    <w:rsid w:val="00760241"/>
    <w:rsid w:val="007608F0"/>
    <w:rsid w:val="007626F0"/>
    <w:rsid w:val="0076605E"/>
    <w:rsid w:val="00775796"/>
    <w:rsid w:val="00775844"/>
    <w:rsid w:val="00776BCF"/>
    <w:rsid w:val="007809D1"/>
    <w:rsid w:val="00780F47"/>
    <w:rsid w:val="00786AEB"/>
    <w:rsid w:val="00791F63"/>
    <w:rsid w:val="007972EF"/>
    <w:rsid w:val="007A08F7"/>
    <w:rsid w:val="007A3249"/>
    <w:rsid w:val="007A52AC"/>
    <w:rsid w:val="007A6305"/>
    <w:rsid w:val="007B1DFB"/>
    <w:rsid w:val="007B722C"/>
    <w:rsid w:val="007C0340"/>
    <w:rsid w:val="007C0B97"/>
    <w:rsid w:val="007C1B8F"/>
    <w:rsid w:val="007C40DC"/>
    <w:rsid w:val="007C7941"/>
    <w:rsid w:val="007D0A21"/>
    <w:rsid w:val="007D1350"/>
    <w:rsid w:val="007D3F01"/>
    <w:rsid w:val="007E0352"/>
    <w:rsid w:val="007E14EE"/>
    <w:rsid w:val="007E7FE3"/>
    <w:rsid w:val="007F0342"/>
    <w:rsid w:val="007F3BF6"/>
    <w:rsid w:val="00807BBC"/>
    <w:rsid w:val="00810F00"/>
    <w:rsid w:val="0081281B"/>
    <w:rsid w:val="008141F8"/>
    <w:rsid w:val="008175BD"/>
    <w:rsid w:val="008250DF"/>
    <w:rsid w:val="00825D3F"/>
    <w:rsid w:val="00831B2C"/>
    <w:rsid w:val="008338A5"/>
    <w:rsid w:val="0083409A"/>
    <w:rsid w:val="00837AB8"/>
    <w:rsid w:val="00837BA2"/>
    <w:rsid w:val="00841A03"/>
    <w:rsid w:val="0084658F"/>
    <w:rsid w:val="00850810"/>
    <w:rsid w:val="0085152D"/>
    <w:rsid w:val="00852E68"/>
    <w:rsid w:val="00854BD7"/>
    <w:rsid w:val="00860AC8"/>
    <w:rsid w:val="00867D86"/>
    <w:rsid w:val="00871A19"/>
    <w:rsid w:val="00872347"/>
    <w:rsid w:val="00873625"/>
    <w:rsid w:val="00873A48"/>
    <w:rsid w:val="0087669A"/>
    <w:rsid w:val="008801E1"/>
    <w:rsid w:val="00891F82"/>
    <w:rsid w:val="00893BBF"/>
    <w:rsid w:val="008940AB"/>
    <w:rsid w:val="008946C9"/>
    <w:rsid w:val="00895F20"/>
    <w:rsid w:val="008A281F"/>
    <w:rsid w:val="008A3B20"/>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C699B"/>
    <w:rsid w:val="008D00D5"/>
    <w:rsid w:val="008D3C6F"/>
    <w:rsid w:val="008D6649"/>
    <w:rsid w:val="008E0765"/>
    <w:rsid w:val="008E1BE1"/>
    <w:rsid w:val="008E3A00"/>
    <w:rsid w:val="008E47AE"/>
    <w:rsid w:val="008F00F6"/>
    <w:rsid w:val="008F41E7"/>
    <w:rsid w:val="008F43AB"/>
    <w:rsid w:val="008F60DC"/>
    <w:rsid w:val="0090289B"/>
    <w:rsid w:val="00905DD2"/>
    <w:rsid w:val="0090666A"/>
    <w:rsid w:val="009079EF"/>
    <w:rsid w:val="00910E56"/>
    <w:rsid w:val="00912D08"/>
    <w:rsid w:val="00914BCC"/>
    <w:rsid w:val="00915710"/>
    <w:rsid w:val="009236C9"/>
    <w:rsid w:val="0092425C"/>
    <w:rsid w:val="00925CFA"/>
    <w:rsid w:val="00927042"/>
    <w:rsid w:val="0093247D"/>
    <w:rsid w:val="00933633"/>
    <w:rsid w:val="00933AD3"/>
    <w:rsid w:val="00941FF0"/>
    <w:rsid w:val="00942F71"/>
    <w:rsid w:val="009459F1"/>
    <w:rsid w:val="00945A5B"/>
    <w:rsid w:val="00950D0B"/>
    <w:rsid w:val="00957397"/>
    <w:rsid w:val="00957940"/>
    <w:rsid w:val="00960D65"/>
    <w:rsid w:val="0096378B"/>
    <w:rsid w:val="00963FCB"/>
    <w:rsid w:val="00970086"/>
    <w:rsid w:val="009702E3"/>
    <w:rsid w:val="00971E98"/>
    <w:rsid w:val="009739B4"/>
    <w:rsid w:val="00983C9D"/>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7F00"/>
    <w:rsid w:val="009C1123"/>
    <w:rsid w:val="009C1481"/>
    <w:rsid w:val="009C3E60"/>
    <w:rsid w:val="009C411C"/>
    <w:rsid w:val="009C439C"/>
    <w:rsid w:val="009D5432"/>
    <w:rsid w:val="009D627C"/>
    <w:rsid w:val="009E0616"/>
    <w:rsid w:val="009E136A"/>
    <w:rsid w:val="009E388E"/>
    <w:rsid w:val="009E4E69"/>
    <w:rsid w:val="009E649D"/>
    <w:rsid w:val="009F73DF"/>
    <w:rsid w:val="009F7FCE"/>
    <w:rsid w:val="00A00C0D"/>
    <w:rsid w:val="00A02DC9"/>
    <w:rsid w:val="00A06578"/>
    <w:rsid w:val="00A10B22"/>
    <w:rsid w:val="00A12F18"/>
    <w:rsid w:val="00A14270"/>
    <w:rsid w:val="00A24F12"/>
    <w:rsid w:val="00A2627C"/>
    <w:rsid w:val="00A26846"/>
    <w:rsid w:val="00A3124E"/>
    <w:rsid w:val="00A32D1E"/>
    <w:rsid w:val="00A33255"/>
    <w:rsid w:val="00A3516F"/>
    <w:rsid w:val="00A35229"/>
    <w:rsid w:val="00A360E0"/>
    <w:rsid w:val="00A37FEA"/>
    <w:rsid w:val="00A40C8E"/>
    <w:rsid w:val="00A42D6A"/>
    <w:rsid w:val="00A442F2"/>
    <w:rsid w:val="00A44AFD"/>
    <w:rsid w:val="00A504B6"/>
    <w:rsid w:val="00A52DF4"/>
    <w:rsid w:val="00A57525"/>
    <w:rsid w:val="00A652A7"/>
    <w:rsid w:val="00A81874"/>
    <w:rsid w:val="00A82F18"/>
    <w:rsid w:val="00A83872"/>
    <w:rsid w:val="00A85F41"/>
    <w:rsid w:val="00A86614"/>
    <w:rsid w:val="00A92ED7"/>
    <w:rsid w:val="00AA13BC"/>
    <w:rsid w:val="00AA19EB"/>
    <w:rsid w:val="00AA4B05"/>
    <w:rsid w:val="00AB2269"/>
    <w:rsid w:val="00AB2CDF"/>
    <w:rsid w:val="00AB47BE"/>
    <w:rsid w:val="00AB4CAA"/>
    <w:rsid w:val="00AB5E37"/>
    <w:rsid w:val="00AC2418"/>
    <w:rsid w:val="00AC3D8B"/>
    <w:rsid w:val="00AC456C"/>
    <w:rsid w:val="00AC683B"/>
    <w:rsid w:val="00AE0CA7"/>
    <w:rsid w:val="00AE7146"/>
    <w:rsid w:val="00AF08C5"/>
    <w:rsid w:val="00AF1AD3"/>
    <w:rsid w:val="00AF2CE7"/>
    <w:rsid w:val="00AF5E1A"/>
    <w:rsid w:val="00AF5FB9"/>
    <w:rsid w:val="00B02D5D"/>
    <w:rsid w:val="00B033CC"/>
    <w:rsid w:val="00B04339"/>
    <w:rsid w:val="00B06354"/>
    <w:rsid w:val="00B07D10"/>
    <w:rsid w:val="00B11DD6"/>
    <w:rsid w:val="00B13B2F"/>
    <w:rsid w:val="00B16A67"/>
    <w:rsid w:val="00B17E0A"/>
    <w:rsid w:val="00B2046F"/>
    <w:rsid w:val="00B22932"/>
    <w:rsid w:val="00B2350A"/>
    <w:rsid w:val="00B31C27"/>
    <w:rsid w:val="00B34E02"/>
    <w:rsid w:val="00B372A9"/>
    <w:rsid w:val="00B37D11"/>
    <w:rsid w:val="00B40B82"/>
    <w:rsid w:val="00B41F94"/>
    <w:rsid w:val="00B43D0D"/>
    <w:rsid w:val="00B4592B"/>
    <w:rsid w:val="00B46930"/>
    <w:rsid w:val="00B469AD"/>
    <w:rsid w:val="00B47023"/>
    <w:rsid w:val="00B4764D"/>
    <w:rsid w:val="00B52C8F"/>
    <w:rsid w:val="00B55008"/>
    <w:rsid w:val="00B55961"/>
    <w:rsid w:val="00B676D4"/>
    <w:rsid w:val="00B718D2"/>
    <w:rsid w:val="00B725D1"/>
    <w:rsid w:val="00B752BF"/>
    <w:rsid w:val="00B754A2"/>
    <w:rsid w:val="00B75A88"/>
    <w:rsid w:val="00B800E8"/>
    <w:rsid w:val="00B80230"/>
    <w:rsid w:val="00B8034A"/>
    <w:rsid w:val="00B86301"/>
    <w:rsid w:val="00B86453"/>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C6CED"/>
    <w:rsid w:val="00BD55E1"/>
    <w:rsid w:val="00BE08A1"/>
    <w:rsid w:val="00BE1517"/>
    <w:rsid w:val="00BE18BA"/>
    <w:rsid w:val="00BE30E1"/>
    <w:rsid w:val="00BF265C"/>
    <w:rsid w:val="00BF4592"/>
    <w:rsid w:val="00BF5251"/>
    <w:rsid w:val="00C0016F"/>
    <w:rsid w:val="00C014C2"/>
    <w:rsid w:val="00C04C3A"/>
    <w:rsid w:val="00C05153"/>
    <w:rsid w:val="00C20A4B"/>
    <w:rsid w:val="00C22642"/>
    <w:rsid w:val="00C22F76"/>
    <w:rsid w:val="00C2501E"/>
    <w:rsid w:val="00C25E8B"/>
    <w:rsid w:val="00C27789"/>
    <w:rsid w:val="00C315CF"/>
    <w:rsid w:val="00C418A5"/>
    <w:rsid w:val="00C43226"/>
    <w:rsid w:val="00C43737"/>
    <w:rsid w:val="00C44013"/>
    <w:rsid w:val="00C453BD"/>
    <w:rsid w:val="00C45C81"/>
    <w:rsid w:val="00C46BA8"/>
    <w:rsid w:val="00C46EFA"/>
    <w:rsid w:val="00C51C56"/>
    <w:rsid w:val="00C56C36"/>
    <w:rsid w:val="00C57CF6"/>
    <w:rsid w:val="00C57FAB"/>
    <w:rsid w:val="00C60104"/>
    <w:rsid w:val="00C6285A"/>
    <w:rsid w:val="00C62E7B"/>
    <w:rsid w:val="00C7395D"/>
    <w:rsid w:val="00C73CBB"/>
    <w:rsid w:val="00C73FE1"/>
    <w:rsid w:val="00C8067F"/>
    <w:rsid w:val="00C837A2"/>
    <w:rsid w:val="00C91263"/>
    <w:rsid w:val="00C92C09"/>
    <w:rsid w:val="00CA0812"/>
    <w:rsid w:val="00CB2916"/>
    <w:rsid w:val="00CB6553"/>
    <w:rsid w:val="00CD0021"/>
    <w:rsid w:val="00CD0BD7"/>
    <w:rsid w:val="00CD4538"/>
    <w:rsid w:val="00CD64EB"/>
    <w:rsid w:val="00CE223C"/>
    <w:rsid w:val="00CE722E"/>
    <w:rsid w:val="00CE7667"/>
    <w:rsid w:val="00CF3131"/>
    <w:rsid w:val="00CF3BE1"/>
    <w:rsid w:val="00D00243"/>
    <w:rsid w:val="00D05ECD"/>
    <w:rsid w:val="00D073CB"/>
    <w:rsid w:val="00D24964"/>
    <w:rsid w:val="00D27845"/>
    <w:rsid w:val="00D30140"/>
    <w:rsid w:val="00D32335"/>
    <w:rsid w:val="00D3263C"/>
    <w:rsid w:val="00D36EBA"/>
    <w:rsid w:val="00D37960"/>
    <w:rsid w:val="00D37CCC"/>
    <w:rsid w:val="00D40AC2"/>
    <w:rsid w:val="00D4100E"/>
    <w:rsid w:val="00D41180"/>
    <w:rsid w:val="00D46779"/>
    <w:rsid w:val="00D5361B"/>
    <w:rsid w:val="00D54466"/>
    <w:rsid w:val="00D577A4"/>
    <w:rsid w:val="00D57D05"/>
    <w:rsid w:val="00D63A3C"/>
    <w:rsid w:val="00D644EF"/>
    <w:rsid w:val="00D663A7"/>
    <w:rsid w:val="00D6724D"/>
    <w:rsid w:val="00D6791A"/>
    <w:rsid w:val="00D707E2"/>
    <w:rsid w:val="00D75A83"/>
    <w:rsid w:val="00D8055A"/>
    <w:rsid w:val="00D8260E"/>
    <w:rsid w:val="00D87891"/>
    <w:rsid w:val="00D9039F"/>
    <w:rsid w:val="00D9075B"/>
    <w:rsid w:val="00D93670"/>
    <w:rsid w:val="00D963BB"/>
    <w:rsid w:val="00D96B09"/>
    <w:rsid w:val="00D96C7F"/>
    <w:rsid w:val="00DB0063"/>
    <w:rsid w:val="00DB03EE"/>
    <w:rsid w:val="00DB63A1"/>
    <w:rsid w:val="00DC198D"/>
    <w:rsid w:val="00DC1E99"/>
    <w:rsid w:val="00DC72BF"/>
    <w:rsid w:val="00DD0149"/>
    <w:rsid w:val="00DD5CF7"/>
    <w:rsid w:val="00DE09DF"/>
    <w:rsid w:val="00DE2420"/>
    <w:rsid w:val="00DE7B95"/>
    <w:rsid w:val="00DF1892"/>
    <w:rsid w:val="00DF45D3"/>
    <w:rsid w:val="00DF46DE"/>
    <w:rsid w:val="00DF513E"/>
    <w:rsid w:val="00DF78F6"/>
    <w:rsid w:val="00E02E86"/>
    <w:rsid w:val="00E10D75"/>
    <w:rsid w:val="00E11C08"/>
    <w:rsid w:val="00E14595"/>
    <w:rsid w:val="00E15CDF"/>
    <w:rsid w:val="00E20683"/>
    <w:rsid w:val="00E20DFE"/>
    <w:rsid w:val="00E213DC"/>
    <w:rsid w:val="00E323DF"/>
    <w:rsid w:val="00E35D4C"/>
    <w:rsid w:val="00E3633D"/>
    <w:rsid w:val="00E43D0A"/>
    <w:rsid w:val="00E44646"/>
    <w:rsid w:val="00E461AD"/>
    <w:rsid w:val="00E46961"/>
    <w:rsid w:val="00E46F15"/>
    <w:rsid w:val="00E50599"/>
    <w:rsid w:val="00E5102D"/>
    <w:rsid w:val="00E513BC"/>
    <w:rsid w:val="00E5254C"/>
    <w:rsid w:val="00E5637C"/>
    <w:rsid w:val="00E60F8C"/>
    <w:rsid w:val="00E621A7"/>
    <w:rsid w:val="00E713C1"/>
    <w:rsid w:val="00E76629"/>
    <w:rsid w:val="00E774B9"/>
    <w:rsid w:val="00E81CB0"/>
    <w:rsid w:val="00E81DE6"/>
    <w:rsid w:val="00E87C24"/>
    <w:rsid w:val="00E90EA1"/>
    <w:rsid w:val="00E94116"/>
    <w:rsid w:val="00E946FF"/>
    <w:rsid w:val="00E95C19"/>
    <w:rsid w:val="00EA69A4"/>
    <w:rsid w:val="00EB0717"/>
    <w:rsid w:val="00EB4862"/>
    <w:rsid w:val="00EB4F99"/>
    <w:rsid w:val="00EB6167"/>
    <w:rsid w:val="00EC2435"/>
    <w:rsid w:val="00EC76EB"/>
    <w:rsid w:val="00ED310F"/>
    <w:rsid w:val="00ED4B90"/>
    <w:rsid w:val="00ED6091"/>
    <w:rsid w:val="00ED7231"/>
    <w:rsid w:val="00EE0273"/>
    <w:rsid w:val="00EE1957"/>
    <w:rsid w:val="00EE516F"/>
    <w:rsid w:val="00EE6DEF"/>
    <w:rsid w:val="00EE6FB4"/>
    <w:rsid w:val="00EF07AE"/>
    <w:rsid w:val="00EF3485"/>
    <w:rsid w:val="00EF6128"/>
    <w:rsid w:val="00F03571"/>
    <w:rsid w:val="00F070EE"/>
    <w:rsid w:val="00F07CC8"/>
    <w:rsid w:val="00F1253E"/>
    <w:rsid w:val="00F14F53"/>
    <w:rsid w:val="00F1693C"/>
    <w:rsid w:val="00F201E5"/>
    <w:rsid w:val="00F21CB3"/>
    <w:rsid w:val="00F27EBA"/>
    <w:rsid w:val="00F314E2"/>
    <w:rsid w:val="00F33250"/>
    <w:rsid w:val="00F342C5"/>
    <w:rsid w:val="00F3520B"/>
    <w:rsid w:val="00F356C3"/>
    <w:rsid w:val="00F41EE4"/>
    <w:rsid w:val="00F4449B"/>
    <w:rsid w:val="00F44FF9"/>
    <w:rsid w:val="00F519B3"/>
    <w:rsid w:val="00F52239"/>
    <w:rsid w:val="00F52AF9"/>
    <w:rsid w:val="00F53078"/>
    <w:rsid w:val="00F56CEA"/>
    <w:rsid w:val="00F60976"/>
    <w:rsid w:val="00F6216E"/>
    <w:rsid w:val="00F63D29"/>
    <w:rsid w:val="00F67D52"/>
    <w:rsid w:val="00F70102"/>
    <w:rsid w:val="00F732B6"/>
    <w:rsid w:val="00F74A29"/>
    <w:rsid w:val="00F74CE0"/>
    <w:rsid w:val="00F77CFD"/>
    <w:rsid w:val="00F83CA8"/>
    <w:rsid w:val="00F850B0"/>
    <w:rsid w:val="00F86D8E"/>
    <w:rsid w:val="00F93F65"/>
    <w:rsid w:val="00F95511"/>
    <w:rsid w:val="00F9578C"/>
    <w:rsid w:val="00FA43CB"/>
    <w:rsid w:val="00FA51E5"/>
    <w:rsid w:val="00FC137D"/>
    <w:rsid w:val="00FC2DC4"/>
    <w:rsid w:val="00FC3D76"/>
    <w:rsid w:val="00FC464E"/>
    <w:rsid w:val="00FC5481"/>
    <w:rsid w:val="00FD046E"/>
    <w:rsid w:val="00FD0A36"/>
    <w:rsid w:val="00FD146B"/>
    <w:rsid w:val="00FE00E2"/>
    <w:rsid w:val="00FE08C7"/>
    <w:rsid w:val="00FE0F5C"/>
    <w:rsid w:val="00FE1DA6"/>
    <w:rsid w:val="00FE258F"/>
    <w:rsid w:val="00FE611E"/>
    <w:rsid w:val="00FE7AC7"/>
    <w:rsid w:val="00FF06DB"/>
    <w:rsid w:val="00FF21EF"/>
    <w:rsid w:val="00FF292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EF6CD"/>
  <w15:docId w15:val="{5EF0871D-0D22-4C38-855B-17536772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A0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92425C"/>
  </w:style>
  <w:style w:type="character" w:styleId="CommentReference">
    <w:name w:val="annotation reference"/>
    <w:basedOn w:val="DefaultParagraphFont"/>
    <w:semiHidden/>
    <w:unhideWhenUsed/>
    <w:rsid w:val="00221B6F"/>
    <w:rPr>
      <w:sz w:val="16"/>
      <w:szCs w:val="16"/>
    </w:rPr>
  </w:style>
  <w:style w:type="paragraph" w:styleId="CommentText">
    <w:name w:val="annotation text"/>
    <w:basedOn w:val="Normal"/>
    <w:link w:val="CommentTextChar"/>
    <w:semiHidden/>
    <w:unhideWhenUsed/>
    <w:rsid w:val="00221B6F"/>
    <w:pPr>
      <w:spacing w:line="240" w:lineRule="auto"/>
    </w:pPr>
  </w:style>
  <w:style w:type="character" w:customStyle="1" w:styleId="CommentTextChar">
    <w:name w:val="Comment Text Char"/>
    <w:basedOn w:val="DefaultParagraphFont"/>
    <w:link w:val="CommentText"/>
    <w:semiHidden/>
    <w:rsid w:val="00221B6F"/>
    <w:rPr>
      <w:rFonts w:ascii="Times New Roman" w:eastAsia="Times New Roman" w:hAnsi="Times New Roman"/>
      <w:sz w:val="20"/>
      <w:szCs w:val="20"/>
      <w:lang w:eastAsia="de-DE" w:bidi="ar-SA"/>
    </w:rPr>
  </w:style>
  <w:style w:type="paragraph" w:styleId="CommentSubject">
    <w:name w:val="annotation subject"/>
    <w:basedOn w:val="CommentText"/>
    <w:next w:val="CommentText"/>
    <w:link w:val="CommentSubjectChar"/>
    <w:semiHidden/>
    <w:unhideWhenUsed/>
    <w:rsid w:val="00221B6F"/>
    <w:rPr>
      <w:b/>
      <w:bCs/>
    </w:rPr>
  </w:style>
  <w:style w:type="character" w:customStyle="1" w:styleId="CommentSubjectChar">
    <w:name w:val="Comment Subject Char"/>
    <w:basedOn w:val="CommentTextChar"/>
    <w:link w:val="CommentSubject"/>
    <w:semiHidden/>
    <w:rsid w:val="00221B6F"/>
    <w:rPr>
      <w:rFonts w:ascii="Times New Roman" w:eastAsia="Times New Roman" w:hAnsi="Times New Roman"/>
      <w:b/>
      <w:bCs/>
      <w:sz w:val="20"/>
      <w:szCs w:val="20"/>
      <w:lang w:eastAsia="de-DE" w:bidi="ar-SA"/>
    </w:rPr>
  </w:style>
  <w:style w:type="paragraph" w:styleId="ListParagraph">
    <w:name w:val="List Paragraph"/>
    <w:basedOn w:val="Normal"/>
    <w:uiPriority w:val="34"/>
    <w:qFormat/>
    <w:rsid w:val="00094100"/>
    <w:pPr>
      <w:ind w:left="720"/>
      <w:contextualSpacing/>
    </w:pPr>
  </w:style>
  <w:style w:type="paragraph" w:styleId="Bibliography">
    <w:name w:val="Bibliography"/>
    <w:basedOn w:val="Normal"/>
    <w:next w:val="Normal"/>
    <w:uiPriority w:val="37"/>
    <w:unhideWhenUsed/>
    <w:rsid w:val="00D4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540">
      <w:bodyDiv w:val="1"/>
      <w:marLeft w:val="0"/>
      <w:marRight w:val="0"/>
      <w:marTop w:val="0"/>
      <w:marBottom w:val="0"/>
      <w:divBdr>
        <w:top w:val="none" w:sz="0" w:space="0" w:color="auto"/>
        <w:left w:val="none" w:sz="0" w:space="0" w:color="auto"/>
        <w:bottom w:val="none" w:sz="0" w:space="0" w:color="auto"/>
        <w:right w:val="none" w:sz="0" w:space="0" w:color="auto"/>
      </w:divBdr>
    </w:div>
    <w:div w:id="59599512">
      <w:bodyDiv w:val="1"/>
      <w:marLeft w:val="0"/>
      <w:marRight w:val="0"/>
      <w:marTop w:val="0"/>
      <w:marBottom w:val="0"/>
      <w:divBdr>
        <w:top w:val="none" w:sz="0" w:space="0" w:color="auto"/>
        <w:left w:val="none" w:sz="0" w:space="0" w:color="auto"/>
        <w:bottom w:val="none" w:sz="0" w:space="0" w:color="auto"/>
        <w:right w:val="none" w:sz="0" w:space="0" w:color="auto"/>
      </w:divBdr>
    </w:div>
    <w:div w:id="123164171">
      <w:bodyDiv w:val="1"/>
      <w:marLeft w:val="0"/>
      <w:marRight w:val="0"/>
      <w:marTop w:val="0"/>
      <w:marBottom w:val="0"/>
      <w:divBdr>
        <w:top w:val="none" w:sz="0" w:space="0" w:color="auto"/>
        <w:left w:val="none" w:sz="0" w:space="0" w:color="auto"/>
        <w:bottom w:val="none" w:sz="0" w:space="0" w:color="auto"/>
        <w:right w:val="none" w:sz="0" w:space="0" w:color="auto"/>
      </w:divBdr>
    </w:div>
    <w:div w:id="127742563">
      <w:bodyDiv w:val="1"/>
      <w:marLeft w:val="0"/>
      <w:marRight w:val="0"/>
      <w:marTop w:val="0"/>
      <w:marBottom w:val="0"/>
      <w:divBdr>
        <w:top w:val="none" w:sz="0" w:space="0" w:color="auto"/>
        <w:left w:val="none" w:sz="0" w:space="0" w:color="auto"/>
        <w:bottom w:val="none" w:sz="0" w:space="0" w:color="auto"/>
        <w:right w:val="none" w:sz="0" w:space="0" w:color="auto"/>
      </w:divBdr>
    </w:div>
    <w:div w:id="232129135">
      <w:bodyDiv w:val="1"/>
      <w:marLeft w:val="0"/>
      <w:marRight w:val="0"/>
      <w:marTop w:val="0"/>
      <w:marBottom w:val="0"/>
      <w:divBdr>
        <w:top w:val="none" w:sz="0" w:space="0" w:color="auto"/>
        <w:left w:val="none" w:sz="0" w:space="0" w:color="auto"/>
        <w:bottom w:val="none" w:sz="0" w:space="0" w:color="auto"/>
        <w:right w:val="none" w:sz="0" w:space="0" w:color="auto"/>
      </w:divBdr>
    </w:div>
    <w:div w:id="266011902">
      <w:bodyDiv w:val="1"/>
      <w:marLeft w:val="0"/>
      <w:marRight w:val="0"/>
      <w:marTop w:val="0"/>
      <w:marBottom w:val="0"/>
      <w:divBdr>
        <w:top w:val="none" w:sz="0" w:space="0" w:color="auto"/>
        <w:left w:val="none" w:sz="0" w:space="0" w:color="auto"/>
        <w:bottom w:val="none" w:sz="0" w:space="0" w:color="auto"/>
        <w:right w:val="none" w:sz="0" w:space="0" w:color="auto"/>
      </w:divBdr>
    </w:div>
    <w:div w:id="274214828">
      <w:bodyDiv w:val="1"/>
      <w:marLeft w:val="0"/>
      <w:marRight w:val="0"/>
      <w:marTop w:val="0"/>
      <w:marBottom w:val="0"/>
      <w:divBdr>
        <w:top w:val="none" w:sz="0" w:space="0" w:color="auto"/>
        <w:left w:val="none" w:sz="0" w:space="0" w:color="auto"/>
        <w:bottom w:val="none" w:sz="0" w:space="0" w:color="auto"/>
        <w:right w:val="none" w:sz="0" w:space="0" w:color="auto"/>
      </w:divBdr>
    </w:div>
    <w:div w:id="328213575">
      <w:bodyDiv w:val="1"/>
      <w:marLeft w:val="0"/>
      <w:marRight w:val="0"/>
      <w:marTop w:val="0"/>
      <w:marBottom w:val="0"/>
      <w:divBdr>
        <w:top w:val="none" w:sz="0" w:space="0" w:color="auto"/>
        <w:left w:val="none" w:sz="0" w:space="0" w:color="auto"/>
        <w:bottom w:val="none" w:sz="0" w:space="0" w:color="auto"/>
        <w:right w:val="none" w:sz="0" w:space="0" w:color="auto"/>
      </w:divBdr>
    </w:div>
    <w:div w:id="351877003">
      <w:bodyDiv w:val="1"/>
      <w:marLeft w:val="0"/>
      <w:marRight w:val="0"/>
      <w:marTop w:val="0"/>
      <w:marBottom w:val="0"/>
      <w:divBdr>
        <w:top w:val="none" w:sz="0" w:space="0" w:color="auto"/>
        <w:left w:val="none" w:sz="0" w:space="0" w:color="auto"/>
        <w:bottom w:val="none" w:sz="0" w:space="0" w:color="auto"/>
        <w:right w:val="none" w:sz="0" w:space="0" w:color="auto"/>
      </w:divBdr>
    </w:div>
    <w:div w:id="372846684">
      <w:bodyDiv w:val="1"/>
      <w:marLeft w:val="0"/>
      <w:marRight w:val="0"/>
      <w:marTop w:val="0"/>
      <w:marBottom w:val="0"/>
      <w:divBdr>
        <w:top w:val="none" w:sz="0" w:space="0" w:color="auto"/>
        <w:left w:val="none" w:sz="0" w:space="0" w:color="auto"/>
        <w:bottom w:val="none" w:sz="0" w:space="0" w:color="auto"/>
        <w:right w:val="none" w:sz="0" w:space="0" w:color="auto"/>
      </w:divBdr>
    </w:div>
    <w:div w:id="443354895">
      <w:bodyDiv w:val="1"/>
      <w:marLeft w:val="0"/>
      <w:marRight w:val="0"/>
      <w:marTop w:val="0"/>
      <w:marBottom w:val="0"/>
      <w:divBdr>
        <w:top w:val="none" w:sz="0" w:space="0" w:color="auto"/>
        <w:left w:val="none" w:sz="0" w:space="0" w:color="auto"/>
        <w:bottom w:val="none" w:sz="0" w:space="0" w:color="auto"/>
        <w:right w:val="none" w:sz="0" w:space="0" w:color="auto"/>
      </w:divBdr>
    </w:div>
    <w:div w:id="486094031">
      <w:bodyDiv w:val="1"/>
      <w:marLeft w:val="0"/>
      <w:marRight w:val="0"/>
      <w:marTop w:val="0"/>
      <w:marBottom w:val="0"/>
      <w:divBdr>
        <w:top w:val="none" w:sz="0" w:space="0" w:color="auto"/>
        <w:left w:val="none" w:sz="0" w:space="0" w:color="auto"/>
        <w:bottom w:val="none" w:sz="0" w:space="0" w:color="auto"/>
        <w:right w:val="none" w:sz="0" w:space="0" w:color="auto"/>
      </w:divBdr>
    </w:div>
    <w:div w:id="490365776">
      <w:bodyDiv w:val="1"/>
      <w:marLeft w:val="0"/>
      <w:marRight w:val="0"/>
      <w:marTop w:val="0"/>
      <w:marBottom w:val="0"/>
      <w:divBdr>
        <w:top w:val="none" w:sz="0" w:space="0" w:color="auto"/>
        <w:left w:val="none" w:sz="0" w:space="0" w:color="auto"/>
        <w:bottom w:val="none" w:sz="0" w:space="0" w:color="auto"/>
        <w:right w:val="none" w:sz="0" w:space="0" w:color="auto"/>
      </w:divBdr>
    </w:div>
    <w:div w:id="587542531">
      <w:bodyDiv w:val="1"/>
      <w:marLeft w:val="0"/>
      <w:marRight w:val="0"/>
      <w:marTop w:val="0"/>
      <w:marBottom w:val="0"/>
      <w:divBdr>
        <w:top w:val="none" w:sz="0" w:space="0" w:color="auto"/>
        <w:left w:val="none" w:sz="0" w:space="0" w:color="auto"/>
        <w:bottom w:val="none" w:sz="0" w:space="0" w:color="auto"/>
        <w:right w:val="none" w:sz="0" w:space="0" w:color="auto"/>
      </w:divBdr>
    </w:div>
    <w:div w:id="590242255">
      <w:bodyDiv w:val="1"/>
      <w:marLeft w:val="0"/>
      <w:marRight w:val="0"/>
      <w:marTop w:val="0"/>
      <w:marBottom w:val="0"/>
      <w:divBdr>
        <w:top w:val="none" w:sz="0" w:space="0" w:color="auto"/>
        <w:left w:val="none" w:sz="0" w:space="0" w:color="auto"/>
        <w:bottom w:val="none" w:sz="0" w:space="0" w:color="auto"/>
        <w:right w:val="none" w:sz="0" w:space="0" w:color="auto"/>
      </w:divBdr>
    </w:div>
    <w:div w:id="590285052">
      <w:bodyDiv w:val="1"/>
      <w:marLeft w:val="0"/>
      <w:marRight w:val="0"/>
      <w:marTop w:val="0"/>
      <w:marBottom w:val="0"/>
      <w:divBdr>
        <w:top w:val="none" w:sz="0" w:space="0" w:color="auto"/>
        <w:left w:val="none" w:sz="0" w:space="0" w:color="auto"/>
        <w:bottom w:val="none" w:sz="0" w:space="0" w:color="auto"/>
        <w:right w:val="none" w:sz="0" w:space="0" w:color="auto"/>
      </w:divBdr>
    </w:div>
    <w:div w:id="610475811">
      <w:bodyDiv w:val="1"/>
      <w:marLeft w:val="0"/>
      <w:marRight w:val="0"/>
      <w:marTop w:val="0"/>
      <w:marBottom w:val="0"/>
      <w:divBdr>
        <w:top w:val="none" w:sz="0" w:space="0" w:color="auto"/>
        <w:left w:val="none" w:sz="0" w:space="0" w:color="auto"/>
        <w:bottom w:val="none" w:sz="0" w:space="0" w:color="auto"/>
        <w:right w:val="none" w:sz="0" w:space="0" w:color="auto"/>
      </w:divBdr>
    </w:div>
    <w:div w:id="667905760">
      <w:bodyDiv w:val="1"/>
      <w:marLeft w:val="0"/>
      <w:marRight w:val="0"/>
      <w:marTop w:val="0"/>
      <w:marBottom w:val="0"/>
      <w:divBdr>
        <w:top w:val="none" w:sz="0" w:space="0" w:color="auto"/>
        <w:left w:val="none" w:sz="0" w:space="0" w:color="auto"/>
        <w:bottom w:val="none" w:sz="0" w:space="0" w:color="auto"/>
        <w:right w:val="none" w:sz="0" w:space="0" w:color="auto"/>
      </w:divBdr>
    </w:div>
    <w:div w:id="750934888">
      <w:bodyDiv w:val="1"/>
      <w:marLeft w:val="0"/>
      <w:marRight w:val="0"/>
      <w:marTop w:val="0"/>
      <w:marBottom w:val="0"/>
      <w:divBdr>
        <w:top w:val="none" w:sz="0" w:space="0" w:color="auto"/>
        <w:left w:val="none" w:sz="0" w:space="0" w:color="auto"/>
        <w:bottom w:val="none" w:sz="0" w:space="0" w:color="auto"/>
        <w:right w:val="none" w:sz="0" w:space="0" w:color="auto"/>
      </w:divBdr>
    </w:div>
    <w:div w:id="756024660">
      <w:bodyDiv w:val="1"/>
      <w:marLeft w:val="0"/>
      <w:marRight w:val="0"/>
      <w:marTop w:val="0"/>
      <w:marBottom w:val="0"/>
      <w:divBdr>
        <w:top w:val="none" w:sz="0" w:space="0" w:color="auto"/>
        <w:left w:val="none" w:sz="0" w:space="0" w:color="auto"/>
        <w:bottom w:val="none" w:sz="0" w:space="0" w:color="auto"/>
        <w:right w:val="none" w:sz="0" w:space="0" w:color="auto"/>
      </w:divBdr>
    </w:div>
    <w:div w:id="802431906">
      <w:bodyDiv w:val="1"/>
      <w:marLeft w:val="0"/>
      <w:marRight w:val="0"/>
      <w:marTop w:val="0"/>
      <w:marBottom w:val="0"/>
      <w:divBdr>
        <w:top w:val="none" w:sz="0" w:space="0" w:color="auto"/>
        <w:left w:val="none" w:sz="0" w:space="0" w:color="auto"/>
        <w:bottom w:val="none" w:sz="0" w:space="0" w:color="auto"/>
        <w:right w:val="none" w:sz="0" w:space="0" w:color="auto"/>
      </w:divBdr>
    </w:div>
    <w:div w:id="868570283">
      <w:bodyDiv w:val="1"/>
      <w:marLeft w:val="0"/>
      <w:marRight w:val="0"/>
      <w:marTop w:val="0"/>
      <w:marBottom w:val="0"/>
      <w:divBdr>
        <w:top w:val="none" w:sz="0" w:space="0" w:color="auto"/>
        <w:left w:val="none" w:sz="0" w:space="0" w:color="auto"/>
        <w:bottom w:val="none" w:sz="0" w:space="0" w:color="auto"/>
        <w:right w:val="none" w:sz="0" w:space="0" w:color="auto"/>
      </w:divBdr>
    </w:div>
    <w:div w:id="878712670">
      <w:bodyDiv w:val="1"/>
      <w:marLeft w:val="0"/>
      <w:marRight w:val="0"/>
      <w:marTop w:val="0"/>
      <w:marBottom w:val="0"/>
      <w:divBdr>
        <w:top w:val="none" w:sz="0" w:space="0" w:color="auto"/>
        <w:left w:val="none" w:sz="0" w:space="0" w:color="auto"/>
        <w:bottom w:val="none" w:sz="0" w:space="0" w:color="auto"/>
        <w:right w:val="none" w:sz="0" w:space="0" w:color="auto"/>
      </w:divBdr>
    </w:div>
    <w:div w:id="913468010">
      <w:bodyDiv w:val="1"/>
      <w:marLeft w:val="0"/>
      <w:marRight w:val="0"/>
      <w:marTop w:val="0"/>
      <w:marBottom w:val="0"/>
      <w:divBdr>
        <w:top w:val="none" w:sz="0" w:space="0" w:color="auto"/>
        <w:left w:val="none" w:sz="0" w:space="0" w:color="auto"/>
        <w:bottom w:val="none" w:sz="0" w:space="0" w:color="auto"/>
        <w:right w:val="none" w:sz="0" w:space="0" w:color="auto"/>
      </w:divBdr>
    </w:div>
    <w:div w:id="938755089">
      <w:bodyDiv w:val="1"/>
      <w:marLeft w:val="0"/>
      <w:marRight w:val="0"/>
      <w:marTop w:val="0"/>
      <w:marBottom w:val="0"/>
      <w:divBdr>
        <w:top w:val="none" w:sz="0" w:space="0" w:color="auto"/>
        <w:left w:val="none" w:sz="0" w:space="0" w:color="auto"/>
        <w:bottom w:val="none" w:sz="0" w:space="0" w:color="auto"/>
        <w:right w:val="none" w:sz="0" w:space="0" w:color="auto"/>
      </w:divBdr>
    </w:div>
    <w:div w:id="955408766">
      <w:bodyDiv w:val="1"/>
      <w:marLeft w:val="0"/>
      <w:marRight w:val="0"/>
      <w:marTop w:val="0"/>
      <w:marBottom w:val="0"/>
      <w:divBdr>
        <w:top w:val="none" w:sz="0" w:space="0" w:color="auto"/>
        <w:left w:val="none" w:sz="0" w:space="0" w:color="auto"/>
        <w:bottom w:val="none" w:sz="0" w:space="0" w:color="auto"/>
        <w:right w:val="none" w:sz="0" w:space="0" w:color="auto"/>
      </w:divBdr>
    </w:div>
    <w:div w:id="1011951420">
      <w:bodyDiv w:val="1"/>
      <w:marLeft w:val="0"/>
      <w:marRight w:val="0"/>
      <w:marTop w:val="0"/>
      <w:marBottom w:val="0"/>
      <w:divBdr>
        <w:top w:val="none" w:sz="0" w:space="0" w:color="auto"/>
        <w:left w:val="none" w:sz="0" w:space="0" w:color="auto"/>
        <w:bottom w:val="none" w:sz="0" w:space="0" w:color="auto"/>
        <w:right w:val="none" w:sz="0" w:space="0" w:color="auto"/>
      </w:divBdr>
    </w:div>
    <w:div w:id="1017073308">
      <w:bodyDiv w:val="1"/>
      <w:marLeft w:val="0"/>
      <w:marRight w:val="0"/>
      <w:marTop w:val="0"/>
      <w:marBottom w:val="0"/>
      <w:divBdr>
        <w:top w:val="none" w:sz="0" w:space="0" w:color="auto"/>
        <w:left w:val="none" w:sz="0" w:space="0" w:color="auto"/>
        <w:bottom w:val="none" w:sz="0" w:space="0" w:color="auto"/>
        <w:right w:val="none" w:sz="0" w:space="0" w:color="auto"/>
      </w:divBdr>
    </w:div>
    <w:div w:id="1073623552">
      <w:bodyDiv w:val="1"/>
      <w:marLeft w:val="0"/>
      <w:marRight w:val="0"/>
      <w:marTop w:val="0"/>
      <w:marBottom w:val="0"/>
      <w:divBdr>
        <w:top w:val="none" w:sz="0" w:space="0" w:color="auto"/>
        <w:left w:val="none" w:sz="0" w:space="0" w:color="auto"/>
        <w:bottom w:val="none" w:sz="0" w:space="0" w:color="auto"/>
        <w:right w:val="none" w:sz="0" w:space="0" w:color="auto"/>
      </w:divBdr>
    </w:div>
    <w:div w:id="1177766937">
      <w:bodyDiv w:val="1"/>
      <w:marLeft w:val="0"/>
      <w:marRight w:val="0"/>
      <w:marTop w:val="0"/>
      <w:marBottom w:val="0"/>
      <w:divBdr>
        <w:top w:val="none" w:sz="0" w:space="0" w:color="auto"/>
        <w:left w:val="none" w:sz="0" w:space="0" w:color="auto"/>
        <w:bottom w:val="none" w:sz="0" w:space="0" w:color="auto"/>
        <w:right w:val="none" w:sz="0" w:space="0" w:color="auto"/>
      </w:divBdr>
    </w:div>
    <w:div w:id="1244031528">
      <w:bodyDiv w:val="1"/>
      <w:marLeft w:val="0"/>
      <w:marRight w:val="0"/>
      <w:marTop w:val="0"/>
      <w:marBottom w:val="0"/>
      <w:divBdr>
        <w:top w:val="none" w:sz="0" w:space="0" w:color="auto"/>
        <w:left w:val="none" w:sz="0" w:space="0" w:color="auto"/>
        <w:bottom w:val="none" w:sz="0" w:space="0" w:color="auto"/>
        <w:right w:val="none" w:sz="0" w:space="0" w:color="auto"/>
      </w:divBdr>
    </w:div>
    <w:div w:id="1246840750">
      <w:bodyDiv w:val="1"/>
      <w:marLeft w:val="0"/>
      <w:marRight w:val="0"/>
      <w:marTop w:val="0"/>
      <w:marBottom w:val="0"/>
      <w:divBdr>
        <w:top w:val="none" w:sz="0" w:space="0" w:color="auto"/>
        <w:left w:val="none" w:sz="0" w:space="0" w:color="auto"/>
        <w:bottom w:val="none" w:sz="0" w:space="0" w:color="auto"/>
        <w:right w:val="none" w:sz="0" w:space="0" w:color="auto"/>
      </w:divBdr>
    </w:div>
    <w:div w:id="1249080487">
      <w:bodyDiv w:val="1"/>
      <w:marLeft w:val="0"/>
      <w:marRight w:val="0"/>
      <w:marTop w:val="0"/>
      <w:marBottom w:val="0"/>
      <w:divBdr>
        <w:top w:val="none" w:sz="0" w:space="0" w:color="auto"/>
        <w:left w:val="none" w:sz="0" w:space="0" w:color="auto"/>
        <w:bottom w:val="none" w:sz="0" w:space="0" w:color="auto"/>
        <w:right w:val="none" w:sz="0" w:space="0" w:color="auto"/>
      </w:divBdr>
    </w:div>
    <w:div w:id="1328438197">
      <w:bodyDiv w:val="1"/>
      <w:marLeft w:val="0"/>
      <w:marRight w:val="0"/>
      <w:marTop w:val="0"/>
      <w:marBottom w:val="0"/>
      <w:divBdr>
        <w:top w:val="none" w:sz="0" w:space="0" w:color="auto"/>
        <w:left w:val="none" w:sz="0" w:space="0" w:color="auto"/>
        <w:bottom w:val="none" w:sz="0" w:space="0" w:color="auto"/>
        <w:right w:val="none" w:sz="0" w:space="0" w:color="auto"/>
      </w:divBdr>
    </w:div>
    <w:div w:id="1328484445">
      <w:bodyDiv w:val="1"/>
      <w:marLeft w:val="0"/>
      <w:marRight w:val="0"/>
      <w:marTop w:val="0"/>
      <w:marBottom w:val="0"/>
      <w:divBdr>
        <w:top w:val="none" w:sz="0" w:space="0" w:color="auto"/>
        <w:left w:val="none" w:sz="0" w:space="0" w:color="auto"/>
        <w:bottom w:val="none" w:sz="0" w:space="0" w:color="auto"/>
        <w:right w:val="none" w:sz="0" w:space="0" w:color="auto"/>
      </w:divBdr>
    </w:div>
    <w:div w:id="1338383817">
      <w:bodyDiv w:val="1"/>
      <w:marLeft w:val="0"/>
      <w:marRight w:val="0"/>
      <w:marTop w:val="0"/>
      <w:marBottom w:val="0"/>
      <w:divBdr>
        <w:top w:val="none" w:sz="0" w:space="0" w:color="auto"/>
        <w:left w:val="none" w:sz="0" w:space="0" w:color="auto"/>
        <w:bottom w:val="none" w:sz="0" w:space="0" w:color="auto"/>
        <w:right w:val="none" w:sz="0" w:space="0" w:color="auto"/>
      </w:divBdr>
    </w:div>
    <w:div w:id="1375619843">
      <w:bodyDiv w:val="1"/>
      <w:marLeft w:val="0"/>
      <w:marRight w:val="0"/>
      <w:marTop w:val="0"/>
      <w:marBottom w:val="0"/>
      <w:divBdr>
        <w:top w:val="none" w:sz="0" w:space="0" w:color="auto"/>
        <w:left w:val="none" w:sz="0" w:space="0" w:color="auto"/>
        <w:bottom w:val="none" w:sz="0" w:space="0" w:color="auto"/>
        <w:right w:val="none" w:sz="0" w:space="0" w:color="auto"/>
      </w:divBdr>
    </w:div>
    <w:div w:id="1383364057">
      <w:bodyDiv w:val="1"/>
      <w:marLeft w:val="0"/>
      <w:marRight w:val="0"/>
      <w:marTop w:val="0"/>
      <w:marBottom w:val="0"/>
      <w:divBdr>
        <w:top w:val="none" w:sz="0" w:space="0" w:color="auto"/>
        <w:left w:val="none" w:sz="0" w:space="0" w:color="auto"/>
        <w:bottom w:val="none" w:sz="0" w:space="0" w:color="auto"/>
        <w:right w:val="none" w:sz="0" w:space="0" w:color="auto"/>
      </w:divBdr>
    </w:div>
    <w:div w:id="1412266469">
      <w:bodyDiv w:val="1"/>
      <w:marLeft w:val="0"/>
      <w:marRight w:val="0"/>
      <w:marTop w:val="0"/>
      <w:marBottom w:val="0"/>
      <w:divBdr>
        <w:top w:val="none" w:sz="0" w:space="0" w:color="auto"/>
        <w:left w:val="none" w:sz="0" w:space="0" w:color="auto"/>
        <w:bottom w:val="none" w:sz="0" w:space="0" w:color="auto"/>
        <w:right w:val="none" w:sz="0" w:space="0" w:color="auto"/>
      </w:divBdr>
    </w:div>
    <w:div w:id="1472673068">
      <w:bodyDiv w:val="1"/>
      <w:marLeft w:val="0"/>
      <w:marRight w:val="0"/>
      <w:marTop w:val="0"/>
      <w:marBottom w:val="0"/>
      <w:divBdr>
        <w:top w:val="none" w:sz="0" w:space="0" w:color="auto"/>
        <w:left w:val="none" w:sz="0" w:space="0" w:color="auto"/>
        <w:bottom w:val="none" w:sz="0" w:space="0" w:color="auto"/>
        <w:right w:val="none" w:sz="0" w:space="0" w:color="auto"/>
      </w:divBdr>
    </w:div>
    <w:div w:id="1482691139">
      <w:bodyDiv w:val="1"/>
      <w:marLeft w:val="0"/>
      <w:marRight w:val="0"/>
      <w:marTop w:val="0"/>
      <w:marBottom w:val="0"/>
      <w:divBdr>
        <w:top w:val="none" w:sz="0" w:space="0" w:color="auto"/>
        <w:left w:val="none" w:sz="0" w:space="0" w:color="auto"/>
        <w:bottom w:val="none" w:sz="0" w:space="0" w:color="auto"/>
        <w:right w:val="none" w:sz="0" w:space="0" w:color="auto"/>
      </w:divBdr>
    </w:div>
    <w:div w:id="1502089563">
      <w:bodyDiv w:val="1"/>
      <w:marLeft w:val="0"/>
      <w:marRight w:val="0"/>
      <w:marTop w:val="0"/>
      <w:marBottom w:val="0"/>
      <w:divBdr>
        <w:top w:val="none" w:sz="0" w:space="0" w:color="auto"/>
        <w:left w:val="none" w:sz="0" w:space="0" w:color="auto"/>
        <w:bottom w:val="none" w:sz="0" w:space="0" w:color="auto"/>
        <w:right w:val="none" w:sz="0" w:space="0" w:color="auto"/>
      </w:divBdr>
    </w:div>
    <w:div w:id="1558129869">
      <w:bodyDiv w:val="1"/>
      <w:marLeft w:val="0"/>
      <w:marRight w:val="0"/>
      <w:marTop w:val="0"/>
      <w:marBottom w:val="0"/>
      <w:divBdr>
        <w:top w:val="none" w:sz="0" w:space="0" w:color="auto"/>
        <w:left w:val="none" w:sz="0" w:space="0" w:color="auto"/>
        <w:bottom w:val="none" w:sz="0" w:space="0" w:color="auto"/>
        <w:right w:val="none" w:sz="0" w:space="0" w:color="auto"/>
      </w:divBdr>
    </w:div>
    <w:div w:id="1563786635">
      <w:bodyDiv w:val="1"/>
      <w:marLeft w:val="0"/>
      <w:marRight w:val="0"/>
      <w:marTop w:val="0"/>
      <w:marBottom w:val="0"/>
      <w:divBdr>
        <w:top w:val="none" w:sz="0" w:space="0" w:color="auto"/>
        <w:left w:val="none" w:sz="0" w:space="0" w:color="auto"/>
        <w:bottom w:val="none" w:sz="0" w:space="0" w:color="auto"/>
        <w:right w:val="none" w:sz="0" w:space="0" w:color="auto"/>
      </w:divBdr>
    </w:div>
    <w:div w:id="1571382121">
      <w:bodyDiv w:val="1"/>
      <w:marLeft w:val="0"/>
      <w:marRight w:val="0"/>
      <w:marTop w:val="0"/>
      <w:marBottom w:val="0"/>
      <w:divBdr>
        <w:top w:val="none" w:sz="0" w:space="0" w:color="auto"/>
        <w:left w:val="none" w:sz="0" w:space="0" w:color="auto"/>
        <w:bottom w:val="none" w:sz="0" w:space="0" w:color="auto"/>
        <w:right w:val="none" w:sz="0" w:space="0" w:color="auto"/>
      </w:divBdr>
    </w:div>
    <w:div w:id="1827820540">
      <w:bodyDiv w:val="1"/>
      <w:marLeft w:val="0"/>
      <w:marRight w:val="0"/>
      <w:marTop w:val="0"/>
      <w:marBottom w:val="0"/>
      <w:divBdr>
        <w:top w:val="none" w:sz="0" w:space="0" w:color="auto"/>
        <w:left w:val="none" w:sz="0" w:space="0" w:color="auto"/>
        <w:bottom w:val="none" w:sz="0" w:space="0" w:color="auto"/>
        <w:right w:val="none" w:sz="0" w:space="0" w:color="auto"/>
      </w:divBdr>
    </w:div>
    <w:div w:id="1885671366">
      <w:bodyDiv w:val="1"/>
      <w:marLeft w:val="0"/>
      <w:marRight w:val="0"/>
      <w:marTop w:val="0"/>
      <w:marBottom w:val="0"/>
      <w:divBdr>
        <w:top w:val="none" w:sz="0" w:space="0" w:color="auto"/>
        <w:left w:val="none" w:sz="0" w:space="0" w:color="auto"/>
        <w:bottom w:val="none" w:sz="0" w:space="0" w:color="auto"/>
        <w:right w:val="none" w:sz="0" w:space="0" w:color="auto"/>
      </w:divBdr>
    </w:div>
    <w:div w:id="1919247088">
      <w:bodyDiv w:val="1"/>
      <w:marLeft w:val="0"/>
      <w:marRight w:val="0"/>
      <w:marTop w:val="0"/>
      <w:marBottom w:val="0"/>
      <w:divBdr>
        <w:top w:val="none" w:sz="0" w:space="0" w:color="auto"/>
        <w:left w:val="none" w:sz="0" w:space="0" w:color="auto"/>
        <w:bottom w:val="none" w:sz="0" w:space="0" w:color="auto"/>
        <w:right w:val="none" w:sz="0" w:space="0" w:color="auto"/>
      </w:divBdr>
    </w:div>
    <w:div w:id="1928271818">
      <w:bodyDiv w:val="1"/>
      <w:marLeft w:val="0"/>
      <w:marRight w:val="0"/>
      <w:marTop w:val="0"/>
      <w:marBottom w:val="0"/>
      <w:divBdr>
        <w:top w:val="none" w:sz="0" w:space="0" w:color="auto"/>
        <w:left w:val="none" w:sz="0" w:space="0" w:color="auto"/>
        <w:bottom w:val="none" w:sz="0" w:space="0" w:color="auto"/>
        <w:right w:val="none" w:sz="0" w:space="0" w:color="auto"/>
      </w:divBdr>
    </w:div>
    <w:div w:id="1954507410">
      <w:bodyDiv w:val="1"/>
      <w:marLeft w:val="0"/>
      <w:marRight w:val="0"/>
      <w:marTop w:val="0"/>
      <w:marBottom w:val="0"/>
      <w:divBdr>
        <w:top w:val="none" w:sz="0" w:space="0" w:color="auto"/>
        <w:left w:val="none" w:sz="0" w:space="0" w:color="auto"/>
        <w:bottom w:val="none" w:sz="0" w:space="0" w:color="auto"/>
        <w:right w:val="none" w:sz="0" w:space="0" w:color="auto"/>
      </w:divBdr>
    </w:div>
    <w:div w:id="2047414314">
      <w:bodyDiv w:val="1"/>
      <w:marLeft w:val="0"/>
      <w:marRight w:val="0"/>
      <w:marTop w:val="0"/>
      <w:marBottom w:val="0"/>
      <w:divBdr>
        <w:top w:val="none" w:sz="0" w:space="0" w:color="auto"/>
        <w:left w:val="none" w:sz="0" w:space="0" w:color="auto"/>
        <w:bottom w:val="none" w:sz="0" w:space="0" w:color="auto"/>
        <w:right w:val="none" w:sz="0" w:space="0" w:color="auto"/>
      </w:divBdr>
    </w:div>
    <w:div w:id="210580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4/relationships/chartEx" Target="charts/chartEx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QA-Paper\Springer%20Template%20(MS-Word%202007%20&amp;%20later)\splnproc1110.dotm"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work\QA-Paper\Sta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work\QA-Paper\Sta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export_dataframe!$A$2:$A$4001</cx:f>
        <cx:lvl ptCount="4000" formatCode="General">
          <cx:pt idx="0">0.41388888888888797</cx:pt>
          <cx:pt idx="1">0.066666666666666596</cx:pt>
          <cx:pt idx="2">0.65380116959064305</cx:pt>
          <cx:pt idx="3">0.43537414965986299</cx:pt>
          <cx:pt idx="4">0.34146341463414598</cx:pt>
          <cx:pt idx="5">0.15656565656565599</cx:pt>
          <cx:pt idx="6">0.17550505050505</cx:pt>
          <cx:pt idx="7">0.35555555555555501</cx:pt>
          <cx:pt idx="8">0.22823529411764701</cx:pt>
          <cx:pt idx="9">0.36470588235294099</cx:pt>
          <cx:pt idx="10">0.419795221843003</cx:pt>
          <cx:pt idx="11">0.49509803921568601</cx:pt>
          <cx:pt idx="12">0.91666666666666596</cx:pt>
          <cx:pt idx="13">0.46263345195729499</cx:pt>
          <cx:pt idx="14">0.52313167259786397</cx:pt>
          <cx:pt idx="15">0.041688936397648299</cx:pt>
          <cx:pt idx="16">0.103896103896103</cx:pt>
          <cx:pt idx="17">0.907407407407407</cx:pt>
          <cx:pt idx="18">0.15148188803512599</cx:pt>
          <cx:pt idx="19">0.17343578485181099</cx:pt>
          <cx:pt idx="20">0.0604113110539845</cx:pt>
          <cx:pt idx="21">0.15295629820051401</cx:pt>
          <cx:pt idx="22">0.15449915110356499</cx:pt>
          <cx:pt idx="23">0.57555178268251195</cx:pt>
          <cx:pt idx="24">0.44348659003831398</cx:pt>
          <cx:pt idx="25">0.18242175150173801</cx:pt>
          <cx:pt idx="26">0.010869565217391301</cx:pt>
          <cx:pt idx="27">0.14028776978417201</cx:pt>
          <cx:pt idx="28">0.38797533401849899</cx:pt>
          <cx:pt idx="29">0.100232018561484</cx:pt>
          <cx:pt idx="30">0.11255742725880501</cx:pt>
          <cx:pt idx="31">0.18529862174578801</cx:pt>
          <cx:pt idx="32">0.121</cx:pt>
          <cx:pt idx="33">0.016</cx:pt>
          <cx:pt idx="34">0.063725490196078399</cx:pt>
          <cx:pt idx="35">0.49019607843137197</cx:pt>
          <cx:pt idx="36">0.13088512241054601</cx:pt>
          <cx:pt idx="37">0.15160075329566799</cx:pt>
          <cx:pt idx="38">0.111494252873563</cx:pt>
          <cx:pt idx="39">0.61034482758620601</cx:pt>
          <cx:pt idx="40">0.0098765432098765395</cx:pt>
          <cx:pt idx="41">0.0089253837915030301</cx:pt>
          <cx:pt idx="42">0.39817629179331299</cx:pt>
          <cx:pt idx="43">0.95440729483282605</cx:pt>
          <cx:pt idx="44">0.0168350168350168</cx:pt>
          <cx:pt idx="45">0.19696969696969599</cx:pt>
          <cx:pt idx="46">0.098006644518272401</cx:pt>
          <cx:pt idx="47">0.083720930232558097</cx:pt>
          <cx:pt idx="48">0.037209302325581298</cx:pt>
          <cx:pt idx="49">0.024640657084188899</cx:pt>
          <cx:pt idx="50">0.78644763860369604</cx:pt>
          <cx:pt idx="51">0.0089593383873190907</cx:pt>
          <cx:pt idx="52">0.041350792556857301</cx:pt>
          <cx:pt idx="53">0.0047169811320754698</cx:pt>
          <cx:pt idx="54">0.35579514824797798</cx:pt>
          <cx:pt idx="55">0.63700234192037397</cx:pt>
          <cx:pt idx="56">0.088405797101449204</cx:pt>
          <cx:pt idx="57">0.20579710144927499</cx:pt>
          <cx:pt idx="58">0.19948849104859301</cx:pt>
          <cx:pt idx="59">0.634271099744245</cx:pt>
          <cx:pt idx="60">0.0271406727828746</cx:pt>
          <cx:pt idx="61">0.0064984709480122296</cx:pt>
          <cx:pt idx="62">0.0042205582028590804</cx:pt>
          <cx:pt idx="63">0.058815520762423398</cx:pt>
          <cx:pt idx="64">0.36630602782071098</cx:pt>
          <cx:pt idx="65">0.042272126816380401</cx:pt>
          <cx:pt idx="66">0.98018494055482097</cx:pt>
          <cx:pt idx="67">0.090497737556561</cx:pt>
          <cx:pt idx="68">0.0906801007556675</cx:pt>
          <cx:pt idx="69">0.16372795969773299</cx:pt>
          <cx:pt idx="70">0.10402319681043801</cx:pt>
          <cx:pt idx="71">0.37866857551896899</cx:pt>
          <cx:pt idx="72">0.023391812865496998</cx:pt>
          <cx:pt idx="73">0.22027290448343001</cx:pt>
          <cx:pt idx="74">0.60398860398860399</cx:pt>
          <cx:pt idx="75">0.031339031339031299</cx:pt>
          <cx:pt idx="76">0.33968253968253898</cx:pt>
          <cx:pt idx="77">0.97777777777777697</cx:pt>
          <cx:pt idx="78">0.053302433371958197</cx:pt>
          <cx:pt idx="79">0.95944380069524904</cx:pt>
          <cx:pt idx="80">0.0026737967914438501</cx:pt>
          <cx:pt idx="81">0.14935064935064901</cx:pt>
          <cx:pt idx="82">0.111461619348054</cx:pt>
          <cx:pt idx="83">0.98483206933911105</cx:pt>
          <cx:pt idx="84">0.0054179566563467398</cx:pt>
          <cx:pt idx="85">0.052631578947368397</cx:pt>
          <cx:pt idx="86">0.33487940630797702</cx:pt>
          <cx:pt idx="87">0.541743970315398</cx:pt>
          <cx:pt idx="88">0.46226415094339601</cx:pt>
          <cx:pt idx="89">0.68867924528301805</cx:pt>
          <cx:pt idx="90">0.062005277044854798</cx:pt>
          <cx:pt idx="91">0.246701846965699</cx:pt>
          <cx:pt idx="92">0.0485152655792555</cx:pt>
          <cx:pt idx="93">0.132998745294855</cx:pt>
          <cx:pt idx="94">0.12095400340715499</cx:pt>
          <cx:pt idx="95">0.0132788559754851</cx:pt>
          <cx:pt idx="96">0.81103166496424905</cx:pt>
          <cx:pt idx="97">0.29520295202952002</cx:pt>
          <cx:pt idx="98">0.52952029520295196</cx:pt>
          <cx:pt idx="99">0.132562277580071</cx:pt>
          <cx:pt idx="100">0.69039145907473298</cx:pt>
          <cx:pt idx="101">0.0053444180522565299</cx:pt>
          <cx:pt idx="102">0.119952494061757</cx:pt>
          <cx:pt idx="103">0.0045269352648257101</cx:pt>
          <cx:pt idx="104">0.28700769578995</cx:pt>
          <cx:pt idx="105">0.023880597014925301</cx:pt>
          <cx:pt idx="106">0.11769722814498899</cx:pt>
          <cx:pt idx="107">0.0842490842490842</cx:pt>
          <cx:pt idx="108">0.40775401069518702</cx:pt>
          <cx:pt idx="109">0.846256684491978</cx:pt>
          <cx:pt idx="110">0.086206896551724102</cx:pt>
          <cx:pt idx="111">0.25095785440613</cx:pt>
          <cx:pt idx="112">0.50210970464134996</cx:pt>
          <cx:pt idx="113">0.13502109704641299</cx:pt>
          <cx:pt idx="114">0.109060402684563</cx:pt>
          <cx:pt idx="115">0.23489932885906001</cx:pt>
          <cx:pt idx="116">0.0091362126245847098</cx:pt>
          <cx:pt idx="117">0.0091362126245847098</cx:pt>
          <cx:pt idx="118">0.40414507772020702</cx:pt>
          <cx:pt idx="119">0.71761658031088005</cx:pt>
          <cx:pt idx="120">0.109756097560975</cx:pt>
          <cx:pt idx="121">0.30691056910569098</cx:pt>
          <cx:pt idx="122">0.0034023249220300499</cx:pt>
          <cx:pt idx="123">0.036291465834987199</cx:pt>
          <cx:pt idx="124">0.0027072758037224999</cx:pt>
          <cx:pt idx="125">0.161759729272419</cx:pt>
          <cx:pt idx="126">0.90120481927710805</cx:pt>
          <cx:pt idx="127">0.0867469879518072</cx:pt>
          <cx:pt idx="128">0.26142131979695399</cx:pt>
          <cx:pt idx="129">0.36040609137055801</cx:pt>
          <cx:pt idx="130">0.13214990138067001</cx:pt>
          <cx:pt idx="131">0.054376657824933602</cx:pt>
          <cx:pt idx="132">0.083222811671087499</cx:pt>
          <cx:pt idx="133">0.21389396709323499</cx:pt>
          <cx:pt idx="134">0.22394881170018199</cx:pt>
          <cx:pt idx="135">0.26509186351705999</cx:pt>
          <cx:pt idx="136">0.048511576626240303</cx:pt>
          <cx:pt idx="137">0.306504961411245</cx:pt>
          <cx:pt idx="138">0.0069310743165190598</cx:pt>
          <cx:pt idx="139">0.17789757412398899</cx:pt>
          <cx:pt idx="140">0.0070818070818070801</cx:pt>
          <cx:pt idx="141">0.36581196581196501</cx:pt>
          <cx:pt idx="142">0.0514285714285714</cx:pt>
          <cx:pt idx="143">0.25047619047619002</cx:pt>
          <cx:pt idx="144">0.29999999999999999</cx:pt>
          <cx:pt idx="145">0.41249999999999998</cx:pt>
          <cx:pt idx="146">0.062706270627062702</cx:pt>
          <cx:pt idx="147">0.046224961479198703</cx:pt>
          <cx:pt idx="148">0.714946070878274</cx:pt>
          <cx:pt idx="149">0.18462897526501701</cx:pt>
          <cx:pt idx="150">0.64134275618374503</cx:pt>
          <cx:pt idx="151">0.107954545454545</cx:pt>
          <cx:pt idx="152">0.77462121212121204</cx:pt>
          <cx:pt idx="153">0.32300884955752202</cx:pt>
          <cx:pt idx="154">0.106194690265486</cx:pt>
          <cx:pt idx="155">0.17897091722594999</cx:pt>
          <cx:pt idx="156">0.20134228187919401</cx:pt>
          <cx:pt idx="157">0.137383177570093</cx:pt>
          <cx:pt idx="158">0.0152091254752851</cx:pt>
          <cx:pt idx="159">0.91082802547770703</cx:pt>
          <cx:pt idx="160">0.111587982832618</cx:pt>
          <cx:pt idx="161">0.023720930232558099</cx:pt>
          <cx:pt idx="162">0.0413953488372093</cx:pt>
          <cx:pt idx="163">0.17124183006535901</cx:pt>
          <cx:pt idx="164">0.0206197714151054</cx:pt>
          <cx:pt idx="165">0.12707182320441901</cx:pt>
          <cx:pt idx="166">0.98066298342541403</cx:pt>
          <cx:pt idx="167">0.10269662921348301</cx:pt>
          <cx:pt idx="168">0.24613481756338801</cx:pt>
          <cx:pt idx="169">0.48917748917748899</cx:pt>
          <cx:pt idx="170">0.048316251830161</cx:pt>
          <cx:pt idx="171">0.71986334797462104</cx:pt>
          <cx:pt idx="172">0.066619418851878096</cx:pt>
          <cx:pt idx="173">0.086122602482136101</cx:pt>
          <cx:pt idx="174">0.036231884057971002</cx:pt>
          <cx:pt idx="175">0.25507246376811499</cx:pt>
          <cx:pt idx="176">0.97609561752988006</cx:pt>
          <cx:pt idx="177">0.086976962858486107</cx:pt>
          <cx:pt idx="178">0.065853658536585299</cx:pt>
          <cx:pt idx="179">0.366463414634146</cx:pt>
          <cx:pt idx="180">0.058604651162790698</cx:pt>
          <cx:pt idx="181">0.12930232558139501</cx:pt>
          <cx:pt idx="182">0.070422535211267595</cx:pt>
          <cx:pt idx="183">0.18108651911468801</cx:pt>
          <cx:pt idx="184">0.109130592942888</cx:pt>
          <cx:pt idx="185">0.013303769401330301</cx:pt>
          <cx:pt idx="186">0.389952153110047</cx:pt>
          <cx:pt idx="187">0.43779904306220002</cx:pt>
          <cx:pt idx="188">0.18012422360248401</cx:pt>
          <cx:pt idx="189">0.116157556270096</cx:pt>
          <cx:pt idx="190">0.38464630225080298</cx:pt>
          <cx:pt idx="191">0.031099195710455701</cx:pt>
          <cx:pt idx="192">0.123324396782841</cx:pt>
          <cx:pt idx="193">0.067193675889327995</cx:pt>
          <cx:pt idx="194">0.092885375494071096</cx:pt>
          <cx:pt idx="195">0.017178612059158101</cx:pt>
          <cx:pt idx="196">0.072127417519908907</cx:pt>
          <cx:pt idx="197">0.045824847250509101</cx:pt>
          <cx:pt idx="198">0.29633401221995898</cx:pt>
          <cx:pt idx="199">0.25710900473933601</cx:pt>
          <cx:pt idx="200">0.95368421052631502</cx:pt>
          <cx:pt idx="201">0.052475247524752397</cx:pt>
          <cx:pt idx="202">0.0059508408796895198</cx:pt>
          <cx:pt idx="203">0.22062350119904001</cx:pt>
          <cx:pt idx="204">0.14940577249575501</cx:pt>
          <cx:pt idx="205">0.062292358803986703</cx:pt>
          <cx:pt idx="206">0.22425249169435199</cx:pt>
          <cx:pt idx="207">0.036902050113895198</cx:pt>
          <cx:pt idx="208">0.164920273348519</cx:pt>
          <cx:pt idx="209">0.022024565861922901</cx:pt>
          <cx:pt idx="210">0.067132570944514997</cx:pt>
          <cx:pt idx="211">0.023875114784205599</cx:pt>
          <cx:pt idx="212">0.03099173553719</cx:pt>
          <cx:pt idx="213">0.077995867768595004</cx:pt>
          <cx:pt idx="214">0.65155807365439</cx:pt>
          <cx:pt idx="215">0.69263456090651498</cx:pt>
          <cx:pt idx="216">0.047542563443623502</cx:pt>
          <cx:pt idx="217">0.098385857033051499</cx:pt>
          <cx:pt idx="218">0.64565718677939998</cx:pt>
          <cx:pt idx="219">0.14487010127697</cx:pt>
          <cx:pt idx="220">0.174893357708714</cx:pt>
          <cx:pt idx="221">0.077094143810229804</cx:pt>
          <cx:pt idx="222">0.33135656041512201</cx:pt>
          <cx:pt idx="223">0.287390029325513</cx:pt>
          <cx:pt idx="224">0.934609250398724</cx:pt>
          <cx:pt idx="225">0.15845257021727599</cx:pt>
          <cx:pt idx="226">0.12877583465818701</cx:pt>
          <cx:pt idx="227">0.101431238332296</cx:pt>
          <cx:pt idx="228">0.0099564405724953293</cx:pt>
          <cx:pt idx="229">0.18278367803241999</cx:pt>
          <cx:pt idx="230">0.0723618090452261</cx:pt>
          <cx:pt idx="231">0.047236180904522598</cx:pt>
          <cx:pt idx="232">0.33423667570009002</cx:pt>
          <cx:pt idx="233">0.54200542005420005</cx:pt>
          <cx:pt idx="234">0.29034028540065798</cx:pt>
          <cx:pt idx="235">0.070234113712374494</cx:pt>
          <cx:pt idx="236">0.050613154960980997</cx:pt>
          <cx:pt idx="237">0.10597120604201</cx:pt>
          <cx:pt idx="238">0.46570397111913298</cx:pt>
          <cx:pt idx="239">0.074313906876349006</cx:pt>
          <cx:pt idx="240">0.16686182669789201</cx:pt>
          <cx:pt idx="241">0.96735948477751699</cx:pt>
          <cx:pt idx="242">0.34343434343434298</cx:pt>
          <cx:pt idx="243">0.91981845688350905</cx:pt>
          <cx:pt idx="244">0.178517397881996</cx:pt>
          <cx:pt idx="245">0.011709601873536301</cx:pt>
          <cx:pt idx="246">0.0031213421771361599</cx:pt>
          <cx:pt idx="247">0.114709325009754</cx:pt>
          <cx:pt idx="248">0.094145569620253097</cx:pt>
          <cx:pt idx="249">0.624208860759493</cx:pt>
          <cx:pt idx="250">0.325806451612903</cx:pt>
          <cx:pt idx="251">0.99452054794520495</cx:pt>
          <cx:pt idx="252">0.53837658752070605</cx:pt>
          <cx:pt idx="253">0.048993644067796598</cx:pt>
          <cx:pt idx="254">0.287128712871287</cx:pt>
          <cx:pt idx="255">0.033003300330033</cx:pt>
          <cx:pt idx="256">0.195697432338653</cx:pt>
          <cx:pt idx="257">0.13698630136986301</cx:pt>
          <cx:pt idx="258">0.25152207001521998</cx:pt>
          <cx:pt idx="259">0.057000000000000002</cx:pt>
          <cx:pt idx="260">0.84799999999999998</cx:pt>
          <cx:pt idx="261">0.15821501014198699</cx:pt>
          <cx:pt idx="262">0.65922920892494896</cx:pt>
          <cx:pt idx="263">0.038420030218001298</cx:pt>
          <cx:pt idx="264">0.58635394456289902</cx:pt>
          <cx:pt idx="265">0.014925373134328301</cx:pt>
          <cx:pt idx="266">0.42023346303501902</cx:pt>
          <cx:pt idx="267">0.32500000000000001</cx:pt>
          <cx:pt idx="268">0.127868852459016</cx:pt>
          <cx:pt idx="269">0.544262295081967</cx:pt>
          <cx:pt idx="270">0.064245810055865896</cx:pt>
          <cx:pt idx="271">0.696648044692737</cx:pt>
          <cx:pt idx="272">0.14444444444444399</cx:pt>
          <cx:pt idx="273">0.81458333333333299</cx:pt>
          <cx:pt idx="274">0.35763888888888801</cx:pt>
          <cx:pt idx="275">0.035148173673328703</cx:pt>
          <cx:pt idx="276">0.0124052377670572</cx:pt>
          <cx:pt idx="277">0.093394077448747101</cx:pt>
          <cx:pt idx="278">0.91116173120728905</cx:pt>
          <cx:pt idx="279">0.0087508203894115007</cx:pt>
          <cx:pt idx="280">0.0215759849906191</cx:pt>
          <cx:pt idx="281">0.070356472795497102</cx:pt>
          <cx:pt idx="282">0.083805668016194296</cx:pt>
          <cx:pt idx="283">0.044129554655870401</cx:pt>
          <cx:pt idx="284">0.0141941000427533</cx:pt>
          <cx:pt idx="285">0.0675502351432236</cx:pt>
          <cx:pt idx="286">0.14088397790055199</cx:pt>
          <cx:pt idx="287">0.224677716390423</cx:pt>
          <cx:pt idx="288">0.84153400868306805</cx:pt>
          <cx:pt idx="289">0.131059245960502</cx:pt>
          <cx:pt idx="290">0.26145552560646901</cx:pt>
          <cx:pt idx="291">0.0023088023088023001</cx:pt>
          <cx:pt idx="292">0.71890331890331804</cx:pt>
          <cx:pt idx="293">0.023133748055987498</cx:pt>
          <cx:pt idx="294">0.534965034965035</cx:pt>
          <cx:pt idx="295">0.41083916083916</cx:pt>
          <cx:pt idx="296">0.30878859857482099</cx:pt>
          <cx:pt idx="297">0.96199524940617498</cx:pt>
          <cx:pt idx="298">0.0265604249667994</cx:pt>
          <cx:pt idx="299">0.23638778220451501</cx:pt>
          <cx:pt idx="300">0.098789346246973303</cx:pt>
          <cx:pt idx="301">0.37433414043583502</cx:pt>
          <cx:pt idx="302">0.0293470286133528</cx:pt>
          <cx:pt idx="303">0.0172413793103448</cx:pt>
          <cx:pt idx="304">0.23961661341852999</cx:pt>
          <cx:pt idx="305">0.0140443274083827</cx:pt>
          <cx:pt idx="306">0.16853192890059199</cx:pt>
          <cx:pt idx="307">0.098840756558877294</cx:pt>
          <cx:pt idx="308">0.90482001220256203</cx:pt>
          <cx:pt idx="309">0.11980548187444701</cx:pt>
          <cx:pt idx="310">0.18369259606373001</cx:pt>
          <cx:pt idx="311">0.0176933158584534</cx:pt>
          <cx:pt idx="312">0.051769331585845298</cx:pt>
          <cx:pt idx="313">0.67326732673267298</cx:pt>
          <cx:pt idx="314">0.71485148514851404</cx:pt>
          <cx:pt idx="315">0.14443084455324301</cx:pt>
          <cx:pt idx="316">0.98898408812729499</cx:pt>
          <cx:pt idx="317">0.28205128205128199</cx:pt>
          <cx:pt idx="318">0.668016194331983</cx:pt>
          <cx:pt idx="319">0.72249589490968802</cx:pt>
          <cx:pt idx="320">0.98357963875205201</cx:pt>
          <cx:pt idx="321">0.100987091875474</cx:pt>
          <cx:pt idx="322">0.038327526132404102</cx:pt>
          <cx:pt idx="323">0.65365853658536499</cx:pt>
          <cx:pt idx="324">0.013817213251206901</cx:pt>
          <cx:pt idx="325">0.64707840852338905</cx:pt>
          <cx:pt idx="326">0.077422847861396804</cx:pt>
          <cx:pt idx="327">0.10332103321033199</cx:pt>
          <cx:pt idx="328">0.79663608562691102</cx:pt>
          <cx:pt idx="329">0.91131498470948002</cx:pt>
          <cx:pt idx="330">0.060975609756097497</cx:pt>
          <cx:pt idx="331">0.95593126385809302</cx:pt>
          <cx:pt idx="332">0.21947326416600099</cx:pt>
          <cx:pt idx="333">0.40782122905027901</cx:pt>
          <cx:pt idx="334">0.0181902985074626</cx:pt>
          <cx:pt idx="335">0.220329358319136</cx:pt>
          <cx:pt idx="336">0.33560477001703498</cx:pt>
          <cx:pt idx="337">0.27608069164265098</cx:pt>
          <cx:pt idx="338">0.178365937859608</cx:pt>
          <cx:pt idx="339">0.27475845410628003</cx:pt>
          <cx:pt idx="340">0.018014464168310301</cx:pt>
          <cx:pt idx="341">0.024457593688362901</cx:pt>
          <cx:pt idx="342">0.145454545454545</cx:pt>
          <cx:pt idx="343">0.36565656565656501</cx:pt>
          <cx:pt idx="344">0.60845213849287105</cx:pt>
          <cx:pt idx="345">0.207823960880195</cx:pt>
          <cx:pt idx="346">0.080684596577017098</cx:pt>
          <cx:pt idx="347">0.059745637385388899</cx:pt>
          <cx:pt idx="348">0.43685300207039302</cx:pt>
          <cx:pt idx="349">0.13537117903930099</cx:pt>
          <cx:pt idx="350">0.0033917467495760299</cx:pt>
          <cx:pt idx="351">0.76172979084228298</cx:pt>
          <cx:pt idx="352">0.015908250092489799</cx:pt>
          <cx:pt idx="353">0.10562338142804201</cx:pt>
          <cx:pt idx="354">0.32260162601626002</cx:pt>
          <cx:pt idx="355">0.0012724804886325</cx:pt>
          <cx:pt idx="356">0.19239904988123499</cx:pt>
          <cx:pt idx="357">0.63414634146341398</cx:pt>
          <cx:pt idx="358">0.123929183323814</cx:pt>
          <cx:pt idx="359">0.99371787549971402</cx:pt>
          <cx:pt idx="360">0.23644067796610099</cx:pt>
          <cx:pt idx="361">0.34573304157549201</cx:pt>
          <cx:pt idx="362">0.46316557257476199</cx:pt>
          <cx:pt idx="363">0.180060422960725</cx:pt>
          <cx:pt idx="364">0.38489425981873099</cx:pt>
          <cx:pt idx="365">0.042477876106194599</cx:pt>
          <cx:pt idx="366">0.12718600953895001</cx:pt>
          <cx:pt idx="367">0.35771065182829798</cx:pt>
          <cx:pt idx="368">0.57557354925775905</cx:pt>
          <cx:pt idx="369">0.62010796221322495</cx:pt>
          <cx:pt idx="370">0.13445378151260501</cx:pt>
          <cx:pt idx="371">0.031313818924438297</cx:pt>
          <cx:pt idx="372">0.10411622276029001</cx:pt>
          <cx:pt idx="373">0.98305084745762705</cx:pt>
          <cx:pt idx="374">0.101173485569299</cx:pt>
          <cx:pt idx="375">0.86489058039961897</cx:pt>
          <cx:pt idx="376">0.30617283950617202</cx:pt>
          <cx:pt idx="377">0.79506172839506095</cx:pt>
          <cx:pt idx="378">0.91284403669724701</cx:pt>
          <cx:pt idx="379">0.209658421672555</cx:pt>
          <cx:pt idx="380">0.026501766784452201</cx:pt>
          <cx:pt idx="381">0.25750000000000001</cx:pt>
          <cx:pt idx="382">0.255186721991701</cx:pt>
          <cx:pt idx="383">0.43672199170124398</cx:pt>
          <cx:pt idx="384">0.10878048780487801</cx:pt>
          <cx:pt idx="385">0.047317073170731701</cx:pt>
          <cx:pt idx="386">0.25771476230191798</cx:pt>
          <cx:pt idx="387">0.403669724770642</cx:pt>
          <cx:pt idx="388">0.104526748971193</cx:pt>
          <cx:pt idx="389">0.20082304526748901</cx:pt>
          <cx:pt idx="390">0.053301067262347901</cx:pt>
          <cx:pt idx="391">0.23312236286919799</cx:pt>
          <cx:pt idx="392">0.142134213421342</cx:pt>
          <cx:pt idx="393">0.098073555166374698</cx:pt>
          <cx:pt idx="394">0.68301225919439501</cx:pt>
          <cx:pt idx="395">0.86956521739130399</cx:pt>
          <cx:pt idx="396">0.094025867378361702</cx:pt>
          <cx:pt idx="397">0.94785464996920499</cx:pt>
          <cx:pt idx="398">0.092573402417961997</cx:pt>
          <cx:pt idx="399">0.64939550949913605</cx:pt>
          <cx:pt idx="400">0.074334898278560199</cx:pt>
          <cx:pt idx="401">0.85781990521327001</cx:pt>
          <cx:pt idx="402">0.20318725099601501</cx:pt>
          <cx:pt idx="403">0.26680244399185299</cx:pt>
          <cx:pt idx="404">0.572301425661914</cx:pt>
          <cx:pt idx="405">0.19738276990185299</cx:pt>
          <cx:pt idx="406">0.64612868047982497</cx:pt>
          <cx:pt idx="407">0.37689457729875298</cx:pt>
          <cx:pt idx="408">0.077844311377245498</cx:pt>
          <cx:pt idx="409">0.413326506729081</cx:pt>
          <cx:pt idx="410">0.18530351437699599</cx:pt>
          <cx:pt idx="411">0.87539936102236404</cx:pt>
          <cx:pt idx="412">0.054515418502202602</cx:pt>
          <cx:pt idx="413">0.76376651982378796</cx:pt>
          <cx:pt idx="414">0.19321148825065201</cx:pt>
          <cx:pt idx="415">0.72323759791122699</cx:pt>
          <cx:pt idx="416">0.14781021897810201</cx:pt>
          <cx:pt idx="417">0.40328467153284597</cx:pt>
          <cx:pt idx="418">0.091376146788990795</cx:pt>
          <cx:pt idx="419">0.27743119266055</cx:pt>
          <cx:pt idx="420">0.14710610932475801</cx:pt>
          <cx:pt idx="421">0.24353146007641299</cx:pt>
          <cx:pt idx="422">0.101083032490974</cx:pt>
          <cx:pt idx="423">0.015427215189873399</cx:pt>
          <cx:pt idx="424">0.225870253164556</cx:pt>
          <cx:pt idx="425">0.17713004484304901</cx:pt>
          <cx:pt idx="426">0.0044843049327354199</cx:pt>
          <cx:pt idx="427">0.410313901345291</cx:pt>
          <cx:pt idx="428">0.100496277915632</cx:pt>
          <cx:pt idx="429">0.188771358828315</cx:pt>
          <cx:pt idx="430">0.14754098360655701</cx:pt>
          <cx:pt idx="431">0.22210242587601001</cx:pt>
          <cx:pt idx="432">0.055589492974954101</cx:pt>
          <cx:pt idx="433">0.33637053910402398</cx:pt>
          <cx:pt idx="434">0.044198895027624301</cx:pt>
          <cx:pt idx="435">0.11847826086956501</cx:pt>
          <cx:pt idx="436">0.17717391304347799</cx:pt>
          <cx:pt idx="437">0.30373443983402398</cx:pt>
          <cx:pt idx="438">0.41576763485477097</cx:pt>
          <cx:pt idx="439">0.037237643872714901</cx:pt>
          <cx:pt idx="440">0.27081922816519899</cx:pt>
          <cx:pt idx="441">0.28804902962206302</cx:pt>
          <cx:pt idx="442">0.37589376915219602</cx:pt>
          <cx:pt idx="443">0.129251700680272</cx:pt>
          <cx:pt idx="444">0.21173469387755101</cx:pt>
          <cx:pt idx="445">0.071253501400560207</cx:pt>
          <cx:pt idx="446">0.86274509803921495</cx:pt>
          <cx:pt idx="447">0.068312757201645993</cx:pt>
          <cx:pt idx="448">0.90370370370370301</cx:pt>
          <cx:pt idx="449">0.079153605015673895</cx:pt>
          <cx:pt idx="450">0.28605015673981099</cx:pt>
          <cx:pt idx="451">0.114490772385509</cx:pt>
          <cx:pt idx="452">0.51818181818181797</cx:pt>
          <cx:pt idx="453">0.27363807138384399</cx:pt>
          <cx:pt idx="454">0.035065748278021197</cx:pt>
          <cx:pt idx="455">0.93409090909090897</cx:pt>
          <cx:pt idx="456">0.057446808510638298</cx:pt>
          <cx:pt idx="457">0.12973484848484801</cx:pt>
          <cx:pt idx="458">0.049201877934272303</cx:pt>
          <cx:pt idx="459">0.12921348314606701</cx:pt>
          <cx:pt idx="460">0.42490118577075098</cx:pt>
          <cx:pt idx="461">0.23010752688172001</cx:pt>
          <cx:pt idx="462">0.26021505376344001</cx:pt>
          <cx:pt idx="463">0.96659242761692599</cx:pt>
          <cx:pt idx="464">0.0539906103286385</cx:pt>
          <cx:pt idx="465">0.38497652582159603</cx:pt>
          <cx:pt idx="466">0.088335925349922198</cx:pt>
          <cx:pt idx="467">0.117262830482115</cx:pt>
          <cx:pt idx="468">0.016447368421052599</cx:pt>
          <cx:pt idx="469">0.014112903225806399</cx:pt>
          <cx:pt idx="470">0.8125</cx:pt>
          <cx:pt idx="471">0.048991354466858698</cx:pt>
          <cx:pt idx="472">0.13256484149855899</cx:pt>
          <cx:pt idx="473">0.96085409252668996</cx:pt>
          <cx:pt idx="474">0.0715648854961832</cx:pt>
          <cx:pt idx="475">0.0424710424710424</cx:pt>
          <cx:pt idx="476">0.71042471042471</cx:pt>
          <cx:pt idx="477">0.0045063498566161398</cx:pt>
          <cx:pt idx="478">0.0011379671355091199</cx:pt>
          <cx:pt idx="479">0.965034965034965</cx:pt>
          <cx:pt idx="480">0.086042065009560201</cx:pt>
          <cx:pt idx="481">0.32627118644067798</cx:pt>
          <cx:pt idx="482">0.41949152542372797</cx:pt>
          <cx:pt idx="483">0.013095238095238</cx:pt>
          <cx:pt idx="484">0.17456359102244301</cx:pt>
          <cx:pt idx="485">0.57397504456327897</cx:pt>
          <cx:pt idx="486">0.98300283286118895</cx:pt>
          <cx:pt idx="487">0.522662889518413</cx:pt>
          <cx:pt idx="488">0.186536901865369</cx:pt>
          <cx:pt idx="489">0.060044477390659698</cx:pt>
          <cx:pt idx="490">0.169755374351371</cx:pt>
          <cx:pt idx="491">0.045538689374305802</cx:pt>
          <cx:pt idx="492">0.41696113074204899</cx:pt>
          <cx:pt idx="493">0.13782991202346001</cx:pt>
          <cx:pt idx="494">0.086510263929618705</cx:pt>
          <cx:pt idx="495">0.411392405063291</cx:pt>
          <cx:pt idx="496">0.70886075949367</cx:pt>
          <cx:pt idx="497">0.12503626341746399</cx:pt>
          <cx:pt idx="498">0.055907780979827001</cx:pt>
          <cx:pt idx="499">0.402305475504322</cx:pt>
          <cx:pt idx="500">0.077290076335877797</cx:pt>
          <cx:pt idx="501">0.24141221374045799</cx:pt>
          <cx:pt idx="502">0.12988228999464899</cx:pt>
          <cx:pt idx="503">0.024904214559386899</cx:pt>
          <cx:pt idx="504">0.29118773946360099</cx:pt>
          <cx:pt idx="505">0.14624505928853701</cx:pt>
          <cx:pt idx="506">0.51383399209486103</cx:pt>
          <cx:pt idx="507">0.14707857622565401</cx:pt>
          <cx:pt idx="508">0.13285457809694701</cx:pt>
          <cx:pt idx="509">0.44344703770197402</cx:pt>
          <cx:pt idx="510">0.13586956521739099</cx:pt>
          <cx:pt idx="511">0.278985507246376</cx:pt>
          <cx:pt idx="512">0.066396350734921394</cx:pt>
          <cx:pt idx="513">0.12746710526315699</cx:pt>
          <cx:pt idx="514">0.081377151799687006</cx:pt>
          <cx:pt idx="515">0.43505477308294199</cx:pt>
          <cx:pt idx="516">0.121670871881132</cx:pt>
          <cx:pt idx="517">0.68264648163722996</cx:pt>
          <cx:pt idx="518">0.0048627002288329502</cx:pt>
          <cx:pt idx="519">0.052917620137299698</cx:pt>
          <cx:pt idx="520">0.241103848946986</cx:pt>
          <cx:pt idx="521">0.022388059701492501</cx:pt>
          <cx:pt idx="522">0.18656716417910399</cx:pt>
          <cx:pt idx="523">0.00582605076987099</cx:pt>
          <cx:pt idx="524">0.18518518518518501</cx:pt>
          <cx:pt idx="525">0.13870625662778299</cx:pt>
          <cx:pt idx="526">0.71792152704135703</cx:pt>
          <cx:pt idx="527">0.065880721220527003</cx:pt>
          <cx:pt idx="528">0.51282940360610196</cx:pt>
          <cx:pt idx="529">0.0038054968287526401</cx:pt>
          <cx:pt idx="530">0.140591966173361</cx:pt>
          <cx:pt idx="531">0.194505015263846</cx:pt>
          <cx:pt idx="532">0.53030963802878295</cx:pt>
          <cx:pt idx="533">0.0011630611770179101</cx:pt>
          <cx:pt idx="534">0.066759711560828106</cx:pt>
          <cx:pt idx="535">0.046723646723646699</cx:pt>
          <cx:pt idx="536">0.143589743589743</cx:pt>
          <cx:pt idx="537">0.164251207729468</cx:pt>
          <cx:pt idx="538">0.35024154589371898</cx:pt>
          <cx:pt idx="539">0.0106544901065449</cx:pt>
          <cx:pt idx="540">0.83866057838660502</cx:pt>
          <cx:pt idx="541">0.0078534031413612492</cx:pt>
          <cx:pt idx="542">0.185228604923798</cx:pt>
          <cx:pt idx="543">0.395076201641266</cx:pt>
          <cx:pt idx="544">0.059023836549375701</cx:pt>
          <cx:pt idx="545">0.98297389330306395</cx:pt>
          <cx:pt idx="546">0.0254041570438799</cx:pt>
          <cx:pt idx="547">0.113163972286374</cx:pt>
          <cx:pt idx="548">0.0374501992031872</cx:pt>
          <cx:pt idx="549">0.122709163346613</cx:pt>
          <cx:pt idx="550">0.067484662576687102</cx:pt>
          <cx:pt idx="551">0.013496932515337399</cx:pt>
          <cx:pt idx="552">0.332380952380952</cx:pt>
          <cx:pt idx="553">0.23238095238095199</cx:pt>
          <cx:pt idx="554">0.053003533568904498</cx:pt>
          <cx:pt idx="555">0.23233215547703101</cx:pt>
          <cx:pt idx="556">0.0213183043371722</cx:pt>
          <cx:pt idx="557">0.092828418230562995</cx:pt>
          <cx:pt idx="558">0.00368632707774798</cx:pt>
          <cx:pt idx="559">0.225631768953068</cx:pt>
          <cx:pt idx="560">0.17923186344238901</cx:pt>
          <cx:pt idx="561">0.81081081081080997</cx:pt>
          <cx:pt idx="562">0.43911612599905903</cx:pt>
          <cx:pt idx="563">0.46826516220028203</cx:pt>
          <cx:pt idx="564">0.017363344051446902</cx:pt>
          <cx:pt idx="565">0.17032967032967</cx:pt>
          <cx:pt idx="566">0.39010989010989</cx:pt>
          <cx:pt idx="567">0.094424460431654603</cx:pt>
          <cx:pt idx="568">0.13399280575539499</cx:pt>
          <cx:pt idx="569">0.011476147614761401</cx:pt>
          <cx:pt idx="570">0.16449144914491401</cx:pt>
          <cx:pt idx="571">0.0279828993392926</cx:pt>
          <cx:pt idx="572">0.110376991838321</cx:pt>
          <cx:pt idx="573">0.018494055482166399</cx:pt>
          <cx:pt idx="574">0.084544253632760899</cx:pt>
          <cx:pt idx="575">0.025849858356940501</cx:pt>
          <cx:pt idx="576">0.15779816513761399</cx:pt>
          <cx:pt idx="577">0.30642201834862298</cx:pt>
          <cx:pt idx="578">0.045040485829959502</cx:pt>
          <cx:pt idx="579">0.085526315789473603</cx:pt>
          <cx:pt idx="580">0.247097844112769</cx:pt>
          <cx:pt idx="581">0.91044776119402904</cx:pt>
          <cx:pt idx="582">0.115803814713896</cx:pt>
          <cx:pt idx="583">0.186648501362397</cx:pt>
          <cx:pt idx="584">0.079439252336448593</cx:pt>
          <cx:pt idx="585">0.789719626168224</cx:pt>
          <cx:pt idx="586">0.348101265822784</cx:pt>
          <cx:pt idx="587">0.715189873417721</cx:pt>
          <cx:pt idx="588">0.0100791936645068</cx:pt>
          <cx:pt idx="589">0.11375089992800499</cx:pt>
          <cx:pt idx="590">0.209125475285171</cx:pt>
          <cx:pt idx="591">0.0511210762331838</cx:pt>
          <cx:pt idx="592">0.19282511210762299</cx:pt>
          <cx:pt idx="593">0.19446922390722499</cx:pt>
          <cx:pt idx="594">0.024977698483496801</cx:pt>
          <cx:pt idx="595">0.055865921787709397</cx:pt>
          <cx:pt idx="596">0.12569832402234599</cx:pt>
          <cx:pt idx="597">0.0167776298268974</cx:pt>
          <cx:pt idx="598">0.51611185086551203</cx:pt>
          <cx:pt idx="599">0.040050062578222703</cx:pt>
          <cx:pt idx="600">0.15018773466833499</cx:pt>
          <cx:pt idx="601">0.045742434904996403</cx:pt>
          <cx:pt idx="602">0.29022931206380798</cx:pt>
          <cx:pt idx="603">0.12666666666666601</cx:pt>
          <cx:pt idx="604">0.23066666666666599</cx:pt>
          <cx:pt idx="605">0.27109004739336401</cx:pt>
          <cx:pt idx="606">0.375</cx:pt>
          <cx:pt idx="607">0.0316176470588235</cx:pt>
          <cx:pt idx="608">0.080882352941176405</cx:pt>
          <cx:pt idx="609">0.357320099255583</cx:pt>
          <cx:pt idx="610">0.090701914311759294</cx:pt>
          <cx:pt idx="611">0.209574233399514</cx:pt>
          <cx:pt idx="612">0.21712626995645801</cx:pt>
          <cx:pt idx="613">0.50817120622568002</cx:pt>
          <cx:pt idx="614">0.096108949416342404</cx:pt>
          <cx:pt idx="615">0.216494845360824</cx:pt>
          <cx:pt idx="616">0.30927835051546299</cx:pt>
          <cx:pt idx="617">0.49281609195402298</cx:pt>
          <cx:pt idx="618">0.13744075829383801</cx:pt>
          <cx:pt idx="619">0.28056872037914599</cx:pt>
          <cx:pt idx="620">0.104033970276008</cx:pt>
          <cx:pt idx="621">0.870488322717622</cx:pt>
          <cx:pt idx="622">0.22774869109947601</cx:pt>
          <cx:pt idx="623">0.11033681765389</cx:pt>
          <cx:pt idx="624">0.017125837676842798</cx:pt>
          <cx:pt idx="625">0.43447505584512203</cx:pt>
          <cx:pt idx="626">0.29641693811074898</cx:pt>
          <cx:pt idx="627">0.019025875190258699</cx:pt>
          <cx:pt idx="628">0.079702970297029704</cx:pt>
          <cx:pt idx="629">0.197772277227722</cx:pt>
          <cx:pt idx="630">0.17606602475928401</cx:pt>
          <cx:pt idx="631">0.015665796344647501</cx:pt>
          <cx:pt idx="632">0.0331571359923113</cx:pt>
          <cx:pt idx="633">0.34214579055441402</cx:pt>
          <cx:pt idx="634">0.085743801652892498</cx:pt>
          <cx:pt idx="635">0.18285123966942099</cx:pt>
          <cx:pt idx="636">0.54166666666666596</cx:pt>
          <cx:pt idx="637">0.546692607003891</cx:pt>
          <cx:pt idx="638">0.186339522546419</cx:pt>
          <cx:pt idx="639">0.41312997347480102</cx:pt>
          <cx:pt idx="640">0.074120603015075295</cx:pt>
          <cx:pt idx="641">0.036349574632637202</cx:pt>
          <cx:pt idx="642">0.0370238519045923</cx:pt>
          <cx:pt idx="643">0.18141592920353899</cx:pt>
          <cx:pt idx="644">0.83628318584070704</cx:pt>
          <cx:pt idx="645">0.0257437070938215</cx:pt>
          <cx:pt idx="646">0.22082379862700199</cx:pt>
          <cx:pt idx="647">0.330662782228696</cx:pt>
          <cx:pt idx="648">0.22391304347825999</cx:pt>
          <cx:pt idx="649">0.031040268456375801</cx:pt>
          <cx:pt idx="650">0.922818791946308</cx:pt>
          <cx:pt idx="651">0.019631171921475302</cx:pt>
          <cx:pt idx="652">0.17727543129089801</cx:pt>
          <cx:pt idx="653">0.0017257986835768099</cx:pt>
          <cx:pt idx="654">0.037177063642092001</cx:pt>
          <cx:pt idx="655">0.050409577819785702</cx:pt>
          <cx:pt idx="656">0.14798737174427701</cx:pt>
          <cx:pt idx="657">0.73805309734513203</cx:pt>
          <cx:pt idx="658">0.21853856562922799</cx:pt>
          <cx:pt idx="659">0.061184210526315702</cx:pt>
          <cx:pt idx="660">0.023748064016520298</cx:pt>
          <cx:pt idx="661">0.063596491228070096</cx:pt>
          <cx:pt idx="662">0.88486842105263097</cx:pt>
          <cx:pt idx="663">0.88301886792452799</cx:pt>
          <cx:pt idx="664">0.082066869300911796</cx:pt>
          <cx:pt idx="665">0.31003039513677799</cx:pt>
          <cx:pt idx="666">0.36649746192893401</cx:pt>
          <cx:pt idx="667">0.022222222222222199</cx:pt>
          <cx:pt idx="668">0.12878787878787801</cx:pt>
          <cx:pt idx="669">0.26767676767676701</cx:pt>
          <cx:pt idx="670">0.029651162790697599</cx:pt>
          <cx:pt idx="671">0.51627906976744098</cx:pt>
          <cx:pt idx="672">0.0331369661266568</cx:pt>
          <cx:pt idx="673">0.016935150764146999</cx:pt>
          <cx:pt idx="674">0.67220902612826605</cx:pt>
          <cx:pt idx="675">0.145454545454545</cx:pt>
          <cx:pt idx="676">0.75409836065573699</cx:pt>
          <cx:pt idx="677">0.040281973816716998</cx:pt>
          <cx:pt idx="678">0.2134944612286</cx:pt>
          <cx:pt idx="679">0.58152866242038204</cx:pt>
          <cx:pt idx="680">0.024930747922437602</cx:pt>
          <cx:pt idx="681">0.029591357444809702</cx:pt>
          <cx:pt idx="682">0.424612494128698</cx:pt>
          <cx:pt idx="683">0.026615969581748999</cx:pt>
          <cx:pt idx="684">0.375</cx:pt>
          <cx:pt idx="685">0.010115200899128899</cx:pt>
          <cx:pt idx="686">0.0236842105263157</cx:pt>
          <cx:pt idx="687">0.0157629255989911</cx:pt>
          <cx:pt idx="688">0.25428163653663099</cx:pt>
          <cx:pt idx="689">0.672086720867208</cx:pt>
          <cx:pt idx="690">0.18018018018018001</cx:pt>
          <cx:pt idx="691">0.57657657657657602</cx:pt>
          <cx:pt idx="692">0.043727225403435703</cx:pt>
          <cx:pt idx="693">0.15356585111920801</cx:pt>
          <cx:pt idx="694">0.17375886524822601</cx:pt>
          <cx:pt idx="695">0.86879432624113395</cx:pt>
          <cx:pt idx="696">0.13806706114398401</cx:pt>
          <cx:pt idx="697">0.330374753451676</cx:pt>
          <cx:pt idx="698">0.42654028436018898</cx:pt>
          <cx:pt idx="699">0.156015037593984</cx:pt>
          <cx:pt idx="700">0.64883268482490197</cx:pt>
          <cx:pt idx="701">0.217235188509874</cx:pt>
          <cx:pt idx="702">0.032394096223883402</cx:pt>
          <cx:pt idx="703">0.39461883408071702</cx:pt>
          <cx:pt idx="704">0.090870307167235501</cx:pt>
          <cx:pt idx="705">0.31372549019607798</cx:pt>
          <cx:pt idx="706">0.036061820263308501</cx:pt>
          <cx:pt idx="707">0.393817973669147</cx:pt>
          <cx:pt idx="708">0.056664867781975103</cx:pt>
          <cx:pt idx="709">0.71073934160820296</cx:pt>
          <cx:pt idx="710">0.80757726819541298</cx:pt>
          <cx:pt idx="711">0.97882352941176398</cx:pt>
          <cx:pt idx="712">0.79137254901960696</cx:pt>
          <cx:pt idx="713">0.345800988002822</cx:pt>
          <cx:pt idx="714">0.81063268892794305</cx:pt>
          <cx:pt idx="715">0.0092267135325131804</cx:pt>
          <cx:pt idx="716">0.53670898067449702</cx:pt>
          <cx:pt idx="717">0.063898916967509004</cx:pt>
          <cx:pt idx="718">0.0092179173268039701</cx:pt>
          <cx:pt idx="719">0.065285268237297703</cx:pt>
          <cx:pt idx="720">0.024299528886684799</cx:pt>
          <cx:pt idx="721">0.22192513368983899</cx:pt>
          <cx:pt idx="722">0.127240143369175</cx:pt>
          <cx:pt idx="723">0.17971014492753601</cx:pt>
          <cx:pt idx="724">0.101803729746254</cx:pt>
          <cx:pt idx="725">0.18465301131152501</cx:pt>
          <cx:pt idx="726">0.034950563347896001</cx:pt>
          <cx:pt idx="727">0.41263940520446002</cx:pt>
          <cx:pt idx="728">0.127615543803173</cx:pt>
          <cx:pt idx="729">0.81517027863777003</cx:pt>
          <cx:pt idx="730">0.102316602316602</cx:pt>
          <cx:pt idx="731">0.102702702702702</cx:pt>
          <cx:pt idx="732">0.335642030438348</cx:pt>
          <cx:pt idx="733">0.011754269239299101</cx:pt>
          <cx:pt idx="734">0.0534486582390774</cx:pt>
          <cx:pt idx="735">0.0264394041068312</cx:pt>
          <cx:pt idx="736">0.074688796680497896</cx:pt>
          <cx:pt idx="737">0.076231378338477998</cx:pt>
          <cx:pt idx="738">0.1024208566108</cx:pt>
          <cx:pt idx="739">0.17504655493482299</cx:pt>
          <cx:pt idx="740">0.45247933884297498</cx:pt>
          <cx:pt idx="741">0.52957227138643004</cx:pt>
          <cx:pt idx="742">0.018695154521175102</cx:pt>
          <cx:pt idx="743">0.267836703548264</cx:pt>
          <cx:pt idx="744">0.45489891135303201</cx:pt>
          <cx:pt idx="745">0.65552099533437003</cx:pt>
          <cx:pt idx="746">0.223728813559322</cx:pt>
          <cx:pt idx="747">0.041496201052016297</cx:pt>
          <cx:pt idx="748">0.481442205726405</cx:pt>
          <cx:pt idx="749">0.34750733137829898</cx:pt>
          <cx:pt idx="750">0.092375366568914902</cx:pt>
          <cx:pt idx="751">0.101167315175097</cx:pt>
          <cx:pt idx="752">0.034129692832764499</cx:pt>
          <cx:pt idx="753">0.24329595319356401</cx:pt>
          <cx:pt idx="754">0.66316108370120297</cx:pt>
          <cx:pt idx="755">0.0372771474878444</cx:pt>
          <cx:pt idx="756">0.20124013528748499</cx:pt>
          <cx:pt idx="757">0.35682074408117198</cx:pt>
          <cx:pt idx="758">0.022236545278762399</cx:pt>
          <cx:pt idx="759">0.99452143087334799</cx:pt>
          <cx:pt idx="760">0.76169014084507003</cx:pt>
          <cx:pt idx="761">0.026244693168660699</cx:pt>
          <cx:pt idx="762">0.099961404862987199</cx:pt>
          <cx:pt idx="763">0.098522167487684706</cx:pt>
          <cx:pt idx="764">0.30391264786169198</cx:pt>
          <cx:pt idx="765">0.55432595573440602</cx:pt>
          <cx:pt idx="766">0.47052280311457101</cx:pt>
          <cx:pt idx="767">0.36248785228377001</cx:pt>
          <cx:pt idx="768">0.057395143487858701</cx:pt>
          <cx:pt idx="769">0.046491969568892601</cx:pt>
          <cx:pt idx="770">0.043760129659643397</cx:pt>
          <cx:pt idx="771">0.119408005381769</cx:pt>
          <cx:pt idx="772">0.77060208543558695</cx:pt>
          <cx:pt idx="773">0.153578019274143</cx:pt>
          <cx:pt idx="774">0.066508313539192399</cx:pt>
          <cx:pt idx="775">0.67577197149643697</cx:pt>
          <cx:pt idx="776">0.056459330143540598</cx:pt>
          <cx:pt idx="777">0.11023923444976</cx:pt>
          <cx:pt idx="778">0.0181945416375087</cx:pt>
          <cx:pt idx="779">0.43247025892232299</cx:pt>
          <cx:pt idx="780">0.042743538767395603</cx:pt>
          <cx:pt idx="781">0.73145275035260904</cx:pt>
          <cx:pt idx="782">0.049881235154394299</cx:pt>
          <cx:pt idx="783">0.53727222528989504</cx:pt>
          <cx:pt idx="784">0.0421631530705774</cx:pt>
          <cx:pt idx="785">0.51223362273086004</cx:pt>
          <cx:pt idx="786">0.14798737174427701</cx:pt>
          <cx:pt idx="787">0.18957345971563899</cx:pt>
          <cx:pt idx="788">0.55687203791469198</cx:pt>
          <cx:pt idx="789">0.39413382218148402</cx:pt>
          <cx:pt idx="790">0.113924050632911</cx:pt>
          <cx:pt idx="791">0.140536723163841</cx:pt>
          <cx:pt idx="792">0.23870056497175099</cx:pt>
          <cx:pt idx="793">0.15048118985126799</cx:pt>
          <cx:pt idx="794">0.77770360480640799</cx:pt>
          <cx:pt idx="795">0.44187779433681001</cx:pt>
          <cx:pt idx="796">0.21465968586387399</cx:pt>
          <cx:pt idx="797">0.28795811518324599</cx:pt>
          <cx:pt idx="798">0.66465777012483795</cx:pt>
          <cx:pt idx="799">0.16496163682864401</cx:pt>
          <cx:pt idx="800">0.56649616368286404</cx:pt>
          <cx:pt idx="801">0.044466403162055301</cx:pt>
          <cx:pt idx="802">0.405632411067193</cx:pt>
          <cx:pt idx="803">0.14809960681520301</cx:pt>
          <cx:pt idx="804">0.097992916174734296</cx:pt>
          <cx:pt idx="805">0.85714285714285698</cx:pt>
          <cx:pt idx="806">0.65791701947502101</cx:pt>
          <cx:pt idx="807">0.90770533446232005</cx:pt>
          <cx:pt idx="808">0.12864016206634499</cx:pt>
          <cx:pt idx="809">0.16080020258293201</cx:pt>
          <cx:pt idx="810">0.044701155198392697</cx:pt>
          <cx:pt idx="811">0.25301786576532997</cx:pt>
          <cx:pt idx="812">0.61950748430709801</cx:pt>
          <cx:pt idx="813">0.20099667774086299</cx:pt>
          <cx:pt idx="814">0.31713447842480103</cx:pt>
          <cx:pt idx="815">0.865771812080536</cx:pt>
          <cx:pt idx="816">0.95078299776286301</cx:pt>
          <cx:pt idx="817">0.0512382578992314</cx:pt>
          <cx:pt idx="818">0.25636838667537498</cx:pt>
          <cx:pt idx="819">0.17504898758981</cx:pt>
          <cx:pt idx="820">0.028491477995421</cx:pt>
          <cx:pt idx="821">0.70440091579750697</cx:pt>
          <cx:pt idx="822">0.329646017699115</cx:pt>
          <cx:pt idx="823">0.18362831858407</cx:pt>
          <cx:pt idx="824">0.82027027027027</cx:pt>
          <cx:pt idx="825">0.096250000000000002</cx:pt>
          <cx:pt idx="826">0.51624999999999999</cx:pt>
          <cx:pt idx="827">0.108066971080669</cx:pt>
          <cx:pt idx="828">0.85083713850837095</cx:pt>
          <cx:pt idx="829">0.035727623552844499</cx:pt>
          <cx:pt idx="830">0.91472675214739196</cx:pt>
          <cx:pt idx="831">0.79471811200599296</cx:pt>
          <cx:pt idx="832">0.44345503116651802</cx:pt>
          <cx:pt idx="833">0.84951024042742596</cx:pt>
          <cx:pt idx="834">0.026755852842809302</cx:pt>
          <cx:pt idx="835">0.94218520333169997</cx:pt>
          <cx:pt idx="836">0.035021097046413499</cx:pt>
          <cx:pt idx="837">0.57763713080168699</cx:pt>
          <cx:pt idx="838">0.0133585661805632</cx:pt>
          <cx:pt idx="839">0.14630836047774101</cx:pt>
          <cx:pt idx="840">0.94652551574375599</cx:pt>
          <cx:pt idx="841">0.19520547945205399</cx:pt>
          <cx:pt idx="842">0.099961404862987199</cx:pt>
          <cx:pt idx="843">0.28907757622539498</cx:pt>
          <cx:pt idx="844">0.12669193286410299</cx:pt>
          <cx:pt idx="845">0.24309691391445501</cx:pt>
          <cx:pt idx="846">0.22806122448979499</cx:pt>
          <cx:pt idx="847">0.64515306122448901</cx:pt>
          <cx:pt idx="848">0.34314131786158297</cx:pt>
          <cx:pt idx="849">0.38997099046829597</cx:pt>
          <cx:pt idx="850">0.114688128772635</cx:pt>
          <cx:pt idx="851">0.90744466800804802</cx:pt>
          <cx:pt idx="852">0.054557551563539503</cx:pt>
          <cx:pt idx="853">0.72388556220891498</cx:pt>
          <cx:pt idx="854">0.50945494994438201</cx:pt>
          <cx:pt idx="855">0.23692992213570599</cx:pt>
          <cx:pt idx="856">0.29641693811074898</cx:pt>
          <cx:pt idx="857">0.13629242819843301</cx:pt>
          <cx:pt idx="858">0.54151436031331501</cx:pt>
          <cx:pt idx="859">0.85465663217309495</cx:pt>
          <cx:pt idx="860">0.40719144800777402</cx:pt>
          <cx:pt idx="861">0.80466472303206904</cx:pt>
          <cx:pt idx="862">0.76474486414844201</cx:pt>
          <cx:pt idx="863">0.86746189529489703</cx:pt>
          <cx:pt idx="864">0.53460837887067303</cx:pt>
          <cx:pt idx="865">0.78575312669929298</cx:pt>
          <cx:pt idx="866">0.86079390973354997</cx:pt>
          <cx:pt idx="867">0.29212656364974199</cx:pt>
          <cx:pt idx="868">0.141524958859023</cx:pt>
          <cx:pt idx="869">0.45054945054945</cx:pt>
          <cx:pt idx="870">0.043760129659643397</cx:pt>
          <cx:pt idx="871">0.57553290083410502</cx:pt>
          <cx:pt idx="872">0.80625630676084703</cx:pt>
          <cx:pt idx="873">0.82509249915909799</cx:pt>
          <cx:pt idx="874">0.0190690998564691</cx:pt>
          <cx:pt idx="875">0.82468730777117005</cx:pt>
          <cx:pt idx="876">0.67577197149643697</cx:pt>
          <cx:pt idx="877">0.24821852731591401</cx:pt>
          <cx:pt idx="878">0.360208816705336</cx:pt>
          <cx:pt idx="879">0.48085846867749399</cx:pt>
          <cx:pt idx="880">0.113152804642166</cx:pt>
          <cx:pt idx="881">0.28916827852998001</cx:pt>
          <cx:pt idx="882">0.257510729613733</cx:pt>
          <cx:pt idx="883">0.68301655426118901</cx:pt>
          <cx:pt idx="884">0.19085934985516501</cx:pt>
          <cx:pt idx="885">0.011307157057654</cx:pt>
          <cx:pt idx="886">0.087823225199811894</cx:pt>
          <cx:pt idx="887">0.090866728797763197</cx:pt>
          <cx:pt idx="888">0.14260666277030901</cx:pt>
          <cx:pt idx="889">0.37989479836353002</cx:pt>
          <cx:pt idx="890">0.14798737174427701</cx:pt>
          <cx:pt idx="891">0.51223362273086004</cx:pt>
          <cx:pt idx="892">0.37333333333333302</cx:pt>
          <cx:pt idx="893">0.84778420038535596</cx:pt>
          <cx:pt idx="894">0.18957345971563899</cx:pt>
          <cx:pt idx="895">0.51421800947867302</cx:pt>
          <cx:pt idx="896">0.039535582023821403</cx:pt>
          <cx:pt idx="897">0.23219814241486</cx:pt>
          <cx:pt idx="898">0.094427244582043296</cx:pt>
          <cx:pt idx="899">0.040650406504064998</cx:pt>
          <cx:pt idx="900">0.0981122042010103</cx:pt>
          <cx:pt idx="901">0.55969157139058701</cx:pt>
          <cx:pt idx="902">0.087589158345221102</cx:pt>
          <cx:pt idx="903">0.024659550975340401</cx:pt>
          <cx:pt idx="904">0.17740154582259801</cx:pt>
          <cx:pt idx="905">0.039895356442119001</cx:pt>
          <cx:pt idx="906">0.54545454545454497</cx:pt>
          <cx:pt idx="907">0.30608240680183102</cx:pt>
          <cx:pt idx="908">0.42707652060169998</cx:pt>
          <cx:pt idx="909">0.381040892193308</cx:pt>
          <cx:pt idx="910">0.10199999999999999</cx:pt>
          <cx:pt idx="911">0.131396083385976</cx:pt>
          <cx:pt idx="912">0.023989033584647001</cx:pt>
          <cx:pt idx="913">0.62781186094069497</cx:pt>
          <cx:pt idx="914">0.13619631901840401</cx:pt>
          <cx:pt idx="915">0.016031350195938699</cx:pt>
          <cx:pt idx="916">0.21075268817204301</cx:pt>
          <cx:pt idx="917">0.13592233009708701</cx:pt>
          <cx:pt idx="918">0.20388349514563101</cx:pt>
          <cx:pt idx="919">0.038233355306526003</cx:pt>
          <cx:pt idx="920">0.89794091316025004</cx:pt>
          <cx:pt idx="921">0.11369740376007099</cx:pt>
          <cx:pt idx="922">0.88134475939353896</cx:pt>
          <cx:pt idx="923">0.34913793103448199</cx:pt>
          <cx:pt idx="924">0.15885596140592601</cx:pt>
          <cx:pt idx="925">0.87068965517241304</cx:pt>
          <cx:pt idx="926">0.20854997111496201</cx:pt>
          <cx:pt idx="927">0.41074523396880402</cx:pt>
          <cx:pt idx="928">0.10116086235489199</cx:pt>
          <cx:pt idx="929">0.0060534475121807102</cx:pt>
          <cx:pt idx="930">0.30673261479403502</cx:pt>
          <cx:pt idx="931">0.18951310861423201</cx:pt>
          <cx:pt idx="932">0.047700170357751197</cx:pt>
          <cx:pt idx="933">0.68143100511073196</cx:pt>
          <cx:pt idx="934">0.25826446280991699</cx:pt>
          <cx:pt idx="935">0.22902097902097901</cx:pt>
          <cx:pt idx="936">0.27323628219484802</cx:pt>
          <cx:pt idx="937">0.050031075201988802</cx:pt>
          <cx:pt idx="938">0.0034182722187694201</cx:pt>
          <cx:pt idx="939">0.069253233208176807</cx:pt>
          <cx:pt idx="940">0.019698725376593201</cx:pt>
          <cx:pt idx="941">0.85979142526071795</cx:pt>
          <cx:pt idx="942">0.31212442559208198</cx:pt>
          <cx:pt idx="943">0.015182186234817799</cx:pt>
          <cx:pt idx="944">0.12636815920398001</cx:pt>
          <cx:pt idx="945">0.39900497512437799</cx:pt>
          <cx:pt idx="946">0.0088006034699522201</cx:pt>
          <cx:pt idx="947">0.20618556701030899</cx:pt>
          <cx:pt idx="948">0.29646017699115002</cx:pt>
          <cx:pt idx="949">0.16592920353982299</cx:pt>
          <cx:pt idx="950">0.035225048923679003</cx:pt>
          <cx:pt idx="951">0.97496577351848202</cx:pt>
          <cx:pt idx="952">0.68618266978922704</cx:pt>
          <cx:pt idx="953">0.104079933388842</cx:pt>
          <cx:pt idx="954">0.59616985845129</cx:pt>
          <cx:pt idx="955">0.54085603112840397</cx:pt>
          <cx:pt idx="956">0.32944228274967502</cx:pt>
          <cx:pt idx="957">0.14775945360653001</cx:pt>
          <cx:pt idx="958">0.027027027027027001</cx:pt>
          <cx:pt idx="959">0.258445945945945</cx:pt>
          <cx:pt idx="960">0.98089171974522205</cx:pt>
          <cx:pt idx="961">0.184713375796178</cx:pt>
          <cx:pt idx="962">0.710049423393739</cx:pt>
          <cx:pt idx="963">0.73212121212121195</cx:pt>
          <cx:pt idx="964">0.16749585406301801</cx:pt>
          <cx:pt idx="965">0.45987654320987598</cx:pt>
          <cx:pt idx="966">0.023576512455516001</cx:pt>
          <cx:pt idx="967">0.180604982206405</cx:pt>
          <cx:pt idx="968">0.36949429037520298</cx:pt>
          <cx:pt idx="969">0.58221797323135704</cx:pt>
          <cx:pt idx="970">0.14577259475218601</cx:pt>
          <cx:pt idx="971">0.50728862973760902</cx:pt>
          <cx:pt idx="972">0.019817073170731701</cx:pt>
          <cx:pt idx="973">0.057327258921791899</cx:pt>
          <cx:pt idx="974">0.124801271860095</cx:pt>
          <cx:pt idx="975">0.17846153846153801</cx:pt>
          <cx:pt idx="976">0.21021820117083501</cx:pt>
          <cx:pt idx="977">0.24002128791910499</cx:pt>
          <cx:pt idx="978">0.083333333333333301</cx:pt>
          <cx:pt idx="979">0.625</cx:pt>
          <cx:pt idx="980">0.15255623721881301</cx:pt>
          <cx:pt idx="981">0.69611451942740199</cx:pt>
          <cx:pt idx="982">0.041926541926541903</cx:pt>
          <cx:pt idx="983">0.0282174810736407</cx:pt>
          <cx:pt idx="984">0.060785368477676099</cx:pt>
          <cx:pt idx="985">0.50617283950617198</cx:pt>
          <cx:pt idx="986">0.427350427350427</cx:pt>
          <cx:pt idx="987">0.37234848484848398</cx:pt>
          <cx:pt idx="988">0.0615218564490016</cx:pt>
          <cx:pt idx="989">0.038586076632487802</cx:pt>
          <cx:pt idx="990">0.087178480267033107</cx:pt>
          <cx:pt idx="991">0.121146671902611</cx:pt>
          <cx:pt idx="992">0.52643640530364999</cx:pt>
          <cx:pt idx="993">0.0088888888888888802</cx:pt>
          <cx:pt idx="994">0.042339181286549697</cx:pt>
          <cx:pt idx="995">0.13946587537091901</cx:pt>
          <cx:pt idx="996">0.063984674329501903</cx:pt>
          <cx:pt idx="997">0.053344623200677302</cx:pt>
          <cx:pt idx="998">0.082528533801580303</cx:pt>
          <cx:pt idx="999">0.058034562806293502</cx:pt>
          <cx:pt idx="1000">0.092282784673502399</cx:pt>
          <cx:pt idx="1001">0.021511846558856702</cx:pt>
          <cx:pt idx="1002">0.12997651371942401</cx:pt>
          <cx:pt idx="1003">0.014192785334121801</cx:pt>
          <cx:pt idx="1004">0.0101591872650187</cx:pt>
          <cx:pt idx="1005">0.124070074394048</cx:pt>
          <cx:pt idx="1006">0.028024566215491001</cx:pt>
          <cx:pt idx="1007">0.080436467712122095</cx:pt>
          <cx:pt idx="1008">0.075262866629773106</cx:pt>
          <cx:pt idx="1009">0.15163254012174801</cx:pt>
          <cx:pt idx="1010">0.0096906448005963392</cx:pt>
          <cx:pt idx="1011">0.15076407007081599</cx:pt>
          <cx:pt idx="1012">0.084623323013415894</cx:pt>
          <cx:pt idx="1013">0.0128979143798024</cx:pt>
          <cx:pt idx="1014">0.365257958287596</cx:pt>
          <cx:pt idx="1015">0.16501766784452199</cx:pt>
          <cx:pt idx="1016">0.30777385159010601</cx:pt>
          <cx:pt idx="1017">0.00564129856306546</cx:pt>
          <cx:pt idx="1018">0.36679084619478403</cx:pt>
          <cx:pt idx="1019">0.15306122448979501</cx:pt>
          <cx:pt idx="1020">0.19302721088435301</cx:pt>
          <cx:pt idx="1021">0.0089835301946431505</cx:pt>
          <cx:pt idx="1022">0.35873330034636303</cx:pt>
          <cx:pt idx="1023">0.205067766647024</cx:pt>
          <cx:pt idx="1024">0.17087192590226699</cx:pt>
          <cx:pt idx="1025">0.031906614785992202</cx:pt>
          <cx:pt idx="1026">0.24513618677042801</cx:pt>
          <cx:pt idx="1027">0.024398285525881899</cx:pt>
          <cx:pt idx="1028">0.34256511704582898</cx:pt>
          <cx:pt idx="1029">0.691472244569589</cx:pt>
          <cx:pt idx="1030">0.37963076170680998</cx:pt>
          <cx:pt idx="1031">0.0305676855895196</cx:pt>
          <cx:pt idx="1032">0.0447488584474885</cx:pt>
          <cx:pt idx="1033">0.059022492812447098</cx:pt>
          <cx:pt idx="1034">0.20717064096059501</cx:pt>
          <cx:pt idx="1035">0.016726943942133799</cx:pt>
          <cx:pt idx="1036">0.070072332730560502</cx:pt>
          <cx:pt idx="1037">0.13953488372093001</cx:pt>
          <cx:pt idx="1038">0.29974160206718298</cx:pt>
          <cx:pt idx="1039">0.0554298642533936</cx:pt>
          <cx:pt idx="1040">0.0063427629075225103</cx:pt>
          <cx:pt idx="1041">0.63173918558924202</cx:pt>
          <cx:pt idx="1042">0.0101717902350813</cx:pt>
          <cx:pt idx="1043">0.094032549728752204</cx:pt>
          <cx:pt idx="1044">0.0109326193663543</cx:pt>
          <cx:pt idx="1045">0.062918340026773698</cx:pt>
          <cx:pt idx="1046">0.0029922202274087302</cx:pt>
          <cx:pt idx="1047">0.076733825387326204</cx:pt>
          <cx:pt idx="1048">0.00630533941507915</cx:pt>
          <cx:pt idx="1049">0.14126643412932599</cx:pt>
          <cx:pt idx="1050">0.235600390497884</cx:pt>
          <cx:pt idx="1051">0.048185231539424202</cx:pt>
          <cx:pt idx="1052">0.062578222778473094</cx:pt>
          <cx:pt idx="1053">0.0103248552002014</cx:pt>
          <cx:pt idx="1054">0.47670611936539897</cx:pt>
          <cx:pt idx="1055">0.023244312561819899</cx:pt>
          <cx:pt idx="1056">0.560875512995896</cx:pt>
          <cx:pt idx="1057">0.21887824897400801</cx:pt>
          <cx:pt idx="1058">0.15124416796267401</cx:pt>
          <cx:pt idx="1059">0.79521276595744605</cx:pt>
          <cx:pt idx="1060">0.090374724467303394</cx:pt>
          <cx:pt idx="1061">0.105069801616458</cx:pt>
          <cx:pt idx="1062">0.91284403669724701</cx:pt>
          <cx:pt idx="1063">0.43039215686274501</cx:pt>
          <cx:pt idx="1064">0.43921568627450902</cx:pt>
          <cx:pt idx="1065">0.076243868255080505</cx:pt>
          <cx:pt idx="1066">0.13390313390313299</cx:pt>
          <cx:pt idx="1067">0.58974358974358898</cx:pt>
          <cx:pt idx="1068">0.089545014520813093</cx:pt>
          <cx:pt idx="1069">0.60336538461538403</cx:pt>
          <cx:pt idx="1070">0.81273536460116402</cx:pt>
          <cx:pt idx="1071">0.064618644067796605</cx:pt>
          <cx:pt idx="1072">0.41631355932203301</cx:pt>
          <cx:pt idx="1073">0.40189803575369598</cx:pt>
          <cx:pt idx="1074">0.018723085564500998</cx:pt>
          <cx:pt idx="1075">0.088747425575734798</cx:pt>
          <cx:pt idx="1076">0.059651634454783997</cx:pt>
          <cx:pt idx="1077">0.040358744394618798</cx:pt>
          <cx:pt idx="1078">0.19713467048710601</cx:pt>
          <cx:pt idx="1079">0.056636296478699798</cx:pt>
          <cx:pt idx="1080">0.091314031180400795</cx:pt>
          <cx:pt idx="1081">0.32368225686711199</cx:pt>
          <cx:pt idx="1082">0.17897770362505599</cx:pt>
          <cx:pt idx="1083">0.032106499608457302</cx:pt>
          <cx:pt idx="1084">0.50430696945967102</cx:pt>
          <cx:pt idx="1085">0.071097372488408001</cx:pt>
          <cx:pt idx="1086">0.098918083462132905</cx:pt>
          <cx:pt idx="1087">0.093507881378573299</cx:pt>
          <cx:pt idx="1088">0.020799059929494702</cx:pt>
          <cx:pt idx="1089">0.0117797695262484</cx:pt>
          <cx:pt idx="1090">0.047247119078104902</cx:pt>
          <cx:pt idx="1091">0.22587572137968001</cx:pt>
          <cx:pt idx="1092">0.064820450395617707</cx:pt>
          <cx:pt idx="1093">0.0297551789077212</cx:pt>
          <cx:pt idx="1094">0.0854990583804143</cx:pt>
          <cx:pt idx="1095">0.016399043389135601</cx:pt>
          <cx:pt idx="1096">0.049538776904680497</cx:pt>
          <cx:pt idx="1097">0.054697286012525999</cx:pt>
          <cx:pt idx="1098">0</cx:pt>
          <cx:pt idx="1099">0.014373282604100601</cx:pt>
          <cx:pt idx="1100">0.0279010779961953</cx:pt>
          <cx:pt idx="1101">0.24217687074829899</cx:pt>
          <cx:pt idx="1102">0.0059322033898305</cx:pt>
          <cx:pt idx="1103">0.0283898305084745</cx:pt>
          <cx:pt idx="1104">0.077456176110884595</cx:pt>
          <cx:pt idx="1105">0.29061353444761501</cx:pt>
          <cx:pt idx="1106">0.39889196675900201</cx:pt>
          <cx:pt idx="1107">0.151574803149606</cx:pt>
          <cx:pt idx="1108">0.23425196850393701</cx:pt>
          <cx:pt idx="1109">0.0199215212798068</cx:pt>
          <cx:pt idx="1110">0.60126773317235105</cx:pt>
          <cx:pt idx="1111">0.17290383704405399</cx:pt>
          <cx:pt idx="1112">0.023789991796554499</cx:pt>
          <cx:pt idx="1113">0.017185821697099798</cx:pt>
          <cx:pt idx="1114">0.032438238453276001</cx:pt>
          <cx:pt idx="1115">0.0068188862485793903</cx:pt>
          <cx:pt idx="1116">0.019423494162620101</cx:pt>
          <cx:pt idx="1117">0.0149108589951377</cx:pt>
          <cx:pt idx="1118">0.25737439222042102</cx:pt>
          <cx:pt idx="1119">0.0071505184125849096</cx:pt>
          <cx:pt idx="1120">0.041115480872363198</cx:pt>
          <cx:pt idx="1121">0.0233283433133732</cx:pt>
          <cx:pt idx="1122">0.052644710578842298</cx:pt>
          <cx:pt idx="1123">0.045629202689721399</cx:pt>
          <cx:pt idx="1124">0.0063834031518053003</cx:pt>
          <cx:pt idx="1125">0.0149611011370436</cx:pt>
          <cx:pt idx="1126">0.15846538782318501</cx:pt>
          <cx:pt idx="1127">0.016638935108153001</cx:pt>
          <cx:pt idx="1128">0.294271452341335</cx:pt>
          <cx:pt idx="1129">0.084660519698239706</cx:pt>
          <cx:pt idx="1130">0.57418273260687303</cx:pt>
          <cx:pt idx="1131">0.042883778744561799</cx:pt>
          <cx:pt idx="1132">0.23741454319453001</cx:pt>
          <cx:pt idx="1133">0.061881188118811797</cx:pt>
          <cx:pt idx="1134">0.422442244224422</cx:pt>
          <cx:pt idx="1135">0.0248380129589632</cx:pt>
          <cx:pt idx="1136">0.097732181425485898</cx:pt>
          <cx:pt idx="1137">0.14736842105263101</cx:pt>
          <cx:pt idx="1138">0.0055104698927963096</cx:pt>
          <cx:pt idx="1139">0.036435894866913801</cx:pt>
          <cx:pt idx="1140">0.0499252615844544</cx:pt>
          <cx:pt idx="1141">0.010405331882480899</cx:pt>
          <cx:pt idx="1142">0.031079978237214301</cx:pt>
          <cx:pt idx="1143">0.26241348179356</cx:pt>
          <cx:pt idx="1144">0.0182906551380113</cx:pt>
          <cx:pt idx="1145">0.093781177253076095</cx:pt>
          <cx:pt idx="1146">0.082397003745318304</cx:pt>
          <cx:pt idx="1147">0.21722846441947499</cx:pt>
          <cx:pt idx="1148">0.13010023286423</cx:pt>
          <cx:pt idx="1149">0.143305186972255</cx:pt>
          <cx:pt idx="1150">0.0045587756431129901</cx:pt>
          <cx:pt idx="1151">0.077896786757546202</cx:pt>
          <cx:pt idx="1152">0.77702044790652303</cx:pt>
          <cx:pt idx="1153">0.028618830360846101</cx:pt>
          <cx:pt idx="1154">0.24512650352550799</cx:pt>
          <cx:pt idx="1155">0.106401384083044</cx:pt>
          <cx:pt idx="1156">0.34688581314878802</cx:pt>
          <cx:pt idx="1157">0.198990435706695</cx:pt>
          <cx:pt idx="1158">0.104405552202776</cx:pt>
          <cx:pt idx="1159">0.94327097163548501</cx:pt>
          <cx:pt idx="1160">0.491869918699187</cx:pt>
          <cx:pt idx="1161">0.29791894852135797</cx:pt>
          <cx:pt idx="1162">0.23548740416210201</cx:pt>
          <cx:pt idx="1163">0.15041128084606301</cx:pt>
          <cx:pt idx="1164">0.212690951821386</cx:pt>
          <cx:pt idx="1165">0.091496232508073094</cx:pt>
          <cx:pt idx="1166">0.52529601722282004</cx:pt>
          <cx:pt idx="1167">0.035751295336787503</cx:pt>
          <cx:pt idx="1168">0.54145077720207202</cx:pt>
          <cx:pt idx="1169">0.13505217925107399</cx:pt>
          <cx:pt idx="1170">0.84100675260896196</cx:pt>
          <cx:pt idx="1171">0.15754189944134001</cx:pt>
          <cx:pt idx="1172">0.33854748603351897</cx:pt>
          <cx:pt idx="1173">0.037858301784748499</cx:pt>
          <cx:pt idx="1174">0.779881016765819</cx:pt>
          <cx:pt idx="1175">0.085963003264417803</cx:pt>
          <cx:pt idx="1176">0.225244831338411</cx:pt>
          <cx:pt idx="1177">0.24347826086956501</cx:pt>
          <cx:pt idx="1178">0.73043478260869499</cx:pt>
          <cx:pt idx="1179">0.132653061224489</cx:pt>
          <cx:pt idx="1180">0.57653061224489799</cx:pt>
          <cx:pt idx="1181">0.023982999392835401</cx:pt>
          <cx:pt idx="1182">0.99423193685488698</cx:pt>
          <cx:pt idx="1183">0.123481781376518</cx:pt>
          <cx:pt idx="1184">0.22672064777327899</cx:pt>
          <cx:pt idx="1185">0.039586919104991299</cx:pt>
          <cx:pt idx="1186">0.160068846815834</cx:pt>
          <cx:pt idx="1187">0.103746397694524</cx:pt>
          <cx:pt idx="1188">0.55331412103746402</cx:pt>
          <cx:pt idx="1189">0.25696594427244501</cx:pt>
          <cx:pt idx="1190">0.66873065015479805</cx:pt>
          <cx:pt idx="1191">0.127758420441347</cx:pt>
          <cx:pt idx="1192">0.73286875725900102</cx:pt>
          <cx:pt idx="1193">0.18181818181818099</cx:pt>
          <cx:pt idx="1194">0.79614325068870495</cx:pt>
          <cx:pt idx="1195">0.143180531975099</cx:pt>
          <cx:pt idx="1196">0.089403973509933704</cx:pt>
          <cx:pt idx="1197">0.54083885209713001</cx:pt>
          <cx:pt idx="1198">0.032976092333058503</cx:pt>
          <cx:pt idx="1199">0.25889967637540401</cx:pt>
          <cx:pt idx="1200">0.050600343053173201</cx:pt>
          <cx:pt idx="1201">0.27015437392795799</cx:pt>
          <cx:pt idx="1202">0.28693528693528603</cx:pt>
          <cx:pt idx="1203">0.89621489621489603</cx:pt>
          <cx:pt idx="1204">0.00615611918246737</cx:pt>
          <cx:pt idx="1205">0.94915045555281896</cx:pt>
          <cx:pt idx="1206">0.0180236171535114</cx:pt>
          <cx:pt idx="1207">0.55034182722187697</cx:pt>
          <cx:pt idx="1208">0.0147232811883791</cx:pt>
          <cx:pt idx="1209">0.69541212041540601</cx:pt>
          <cx:pt idx="1210">0.178837555886736</cx:pt>
          <cx:pt idx="1211">0.40238450074515603</cx:pt>
          <cx:pt idx="1212">0.0148401826484018</cx:pt>
          <cx:pt idx="1213">0.078895463510848099</cx:pt>
          <cx:pt idx="1214">0.34714003944773097</cx:pt>
          <cx:pt idx="1215">0.075845974329054794</cx:pt>
          <cx:pt idx="1216">0.35122520420070003</cx:pt>
          <cx:pt idx="1217">0.22448979591836701</cx:pt>
          <cx:pt idx="1218">0.434137291280148</cx:pt>
          <cx:pt idx="1219">0.081866197183098594</cx:pt>
          <cx:pt idx="1220">0.54137323943661897</cx:pt>
          <cx:pt idx="1221">0.088122605363984599</cx:pt>
          <cx:pt idx="1222">0.90804597701149403</cx:pt>
          <cx:pt idx="1223">0.0340544871794871</cx:pt>
          <cx:pt idx="1224">0.54527243589743501</cx:pt>
          <cx:pt idx="1225">0.13068181818181801</cx:pt>
          <cx:pt idx="1226">0.0179342411159083</cx:pt>
          <cx:pt idx="1227">0.78047160411823302</cx:pt>
          <cx:pt idx="1228">0.38832116788321103</cx:pt>
          <cx:pt idx="1229">0.127952755905511</cx:pt>
          <cx:pt idx="1230">0.0227149810708491</cx:pt>
          <cx:pt idx="1231">0.058139534883720902</cx:pt>
          <cx:pt idx="1232">0.0124936257011728</cx:pt>
          <cx:pt idx="1233">0.22539520652728201</cx:pt>
          <cx:pt idx="1234">0.089622641509433901</cx:pt>
          <cx:pt idx="1235">0.14625445897740699</cx:pt>
          <cx:pt idx="1236">0.71819262782401905</cx:pt>
          <cx:pt idx="1237">0.208419599723947</cx:pt>
          <cx:pt idx="1238">0.76397515527950299</cx:pt>
          <cx:pt idx="1239">0.120253164556962</cx:pt>
          <cx:pt idx="1240">0.031632653061224397</cx:pt>
          <cx:pt idx="1241">0.16551724137931001</cx:pt>
          <cx:pt idx="1242">0.21221864951768399</cx:pt>
          <cx:pt idx="1243">0.80064308681672003</cx:pt>
          <cx:pt idx="1244">0.109780439121756</cx:pt>
          <cx:pt idx="1245">0.55688622754491002</cx:pt>
          <cx:pt idx="1246">0.00035630864246407202</cx:pt>
          <cx:pt idx="1247">0.373173918207371</cx:pt>
          <cx:pt idx="1248">0.022522522522522501</cx:pt>
          <cx:pt idx="1249">0.162162162162162</cx:pt>
          <cx:pt idx="1250">0.063614744351961905</cx:pt>
          <cx:pt idx="1251">0.39120095124851301</cx:pt>
          <cx:pt idx="1252">0.122264150943396</cx:pt>
          <cx:pt idx="1253">0.660377358490566</cx:pt>
          <cx:pt idx="1254">0.032134659525631201</cx:pt>
          <cx:pt idx="1255">0.480107115531752</cx:pt>
          <cx:pt idx="1256">0.12954876273653501</cx:pt>
          <cx:pt idx="1257">0.144215530903328</cx:pt>
          <cx:pt idx="1258">0.92076069730586296</cx:pt>
          <cx:pt idx="1259">0.0872656755009696</cx:pt>
          <cx:pt idx="1260">0.18246869409660099</cx:pt>
          <cx:pt idx="1261">0.112701252236135</cx:pt>
          <cx:pt idx="1262">0.0684002261164499</cx:pt>
          <cx:pt idx="1263">0.30412662521198403</cx:pt>
          <cx:pt idx="1264">0.045395166557805303</cx:pt>
          <cx:pt idx="1265">0.77041149575440804</cx:pt>
          <cx:pt idx="1266">0.0059854638734501897</cx:pt>
          <cx:pt idx="1267">0.72894399315946901</cx:pt>
          <cx:pt idx="1268">0.37234042553191399</cx:pt>
          <cx:pt idx="1269">0.67021276595744605</cx:pt>
          <cx:pt idx="1270">0.034449760765550203</cx:pt>
          <cx:pt idx="1271">0.28325358851674598</cx:pt>
          <cx:pt idx="1272">0.049246231155778801</cx:pt>
          <cx:pt idx="1273">0.75075376884422096</cx:pt>
          <cx:pt idx="1274">0.10576923076923</cx:pt>
          <cx:pt idx="1275">0.47756410256410198</cx:pt>
          <cx:pt idx="1276">0.138418079096045</cx:pt>
          <cx:pt idx="1277">0.41525423728813499</cx:pt>
          <cx:pt idx="1278">0.028491793124806399</cx:pt>
          <cx:pt idx="1279">0.125425828429854</cx:pt>
          <cx:pt idx="1280">0.11596180081855301</cx:pt>
          <cx:pt idx="1281">0.0109140518417462</cx:pt>
          <cx:pt idx="1282">0.097200091053949403</cx:pt>
          <cx:pt idx="1283">0.36193944912360498</cx:pt>
          <cx:pt idx="1284">0.082730923694779093</cx:pt>
          <cx:pt idx="1285">0.84096385542168595</cx:pt>
          <cx:pt idx="1286">0.077114427860696499</cx:pt>
          <cx:pt idx="1287">0.12886597938144301</cx:pt>
          <cx:pt idx="1288">0.74742268041237103</cx:pt>
          <cx:pt idx="1289">0.067938931297709906</cx:pt>
          <cx:pt idx="1290">0.93587786259541905</cx:pt>
          <cx:pt idx="1291">0.016380854875863798</cx:pt>
          <cx:pt idx="1292">0.42462247248528201</cx:pt>
          <cx:pt idx="1293">0.076445698166431597</cx:pt>
          <cx:pt idx="1294">0.016990888943609901</cx:pt>
          <cx:pt idx="1295">0.0096906448005963392</cx:pt>
          <cx:pt idx="1296">0.15076407007081599</cx:pt>
          <cx:pt idx="1297">0.072106261859582493</cx:pt>
          <cx:pt idx="1298">0.61100569259962001</cx:pt>
          <cx:pt idx="1299">0.27462340672074098</cx:pt>
          <cx:pt idx="1300">0.878331402085747</cx:pt>
          <cx:pt idx="1301">0.038372093023255803</cx:pt>
          <cx:pt idx="1302">0.00063620589936379398</cx:pt>
          <cx:pt idx="1303">0.030142566191446001</cx:pt>
          <cx:pt idx="1304">0.010514018691588699</cx:pt>
          <cx:pt idx="1305">0.14628297362110301</cx:pt>
          <cx:pt idx="1306">0.091083413231064198</cx:pt>
          <cx:pt idx="1307">0.93767976989453405</cx:pt>
          <cx:pt idx="1308">0.021092733692622101</cx:pt>
          <cx:pt idx="1309">0.050715214564369303</cx:pt>
          <cx:pt idx="1310">0.52405721716514897</cx:pt>
          <cx:pt idx="1311">0.021080368906455801</cx:pt>
          <cx:pt idx="1312">0.330262225372076</cx:pt>
          <cx:pt idx="1313">0.089911808991180897</cx:pt>
          <cx:pt idx="1314">0.341363734136373</cx:pt>
          <cx:pt idx="1315">0.073940486925157797</cx:pt>
          <cx:pt idx="1316">0.034129692832764499</cx:pt>
          <cx:pt idx="1317">0.0052910052910052898</cx:pt>
          <cx:pt idx="1318">0.71733205066538397</cx:pt>
          <cx:pt idx="1319">0.258762886597938</cx:pt>
          <cx:pt idx="1320">0.53571428571428503</cx:pt>
          <cx:pt idx="1321">0.047794117647058799</cx:pt>
          <cx:pt idx="1322">0.73963133640552903</cx:pt>
          <cx:pt idx="1323">0.025619487610247699</cx:pt>
          <cx:pt idx="1324">0.51616967660646695</cx:pt>
          <cx:pt idx="1325">0.19708588957055201</cx:pt>
          <cx:pt idx="1326">0.033380681818181802</cx:pt>
          <cx:pt idx="1327">0.375</cx:pt>
          <cx:pt idx="1328">0.55755395683453202</cx:pt>
          <cx:pt idx="1329">0.34320425208807898</cx:pt>
          <cx:pt idx="1330">0.87000213812272797</cx:pt>
          <cx:pt idx="1331">0.058069381598793303</cx:pt>
          <cx:pt idx="1332">0.12871287128712799</cx:pt>
          <cx:pt idx="1333">0.031114612051988899</cx:pt>
          <cx:pt idx="1334">0.085466719180779804</cx:pt>
          <cx:pt idx="1335">0.093637454981992801</cx:pt>
          <cx:pt idx="1336">0.895558223289315</cx:pt>
          <cx:pt idx="1337">0.082576383154417801</cx:pt>
          <cx:pt idx="1338">0.051587301587301501</cx:pt>
          <cx:pt idx="1339">0.058270676691729299</cx:pt>
          <cx:pt idx="1340">0.56766917293232999</cx:pt>
          <cx:pt idx="1341">0.021743953849567298</cx:pt>
          <cx:pt idx="1342">0.66779279279279202</cx:pt>
          <cx:pt idx="1343">0.056019656019656</cx:pt>
          <cx:pt idx="1344">0.61572481572481497</cx:pt>
          <cx:pt idx="1345">0.497277676950998</cx:pt>
          <cx:pt idx="1346">0.017790956263899101</cx:pt>
          <cx:pt idx="1347">0.107239930812947</cx:pt>
          <cx:pt idx="1348">0.73999999999999999</cx:pt>
          <cx:pt idx="1349">0.23615464994775301</cx:pt>
          <cx:pt idx="1350">0.28440366972476999</cx:pt>
          <cx:pt idx="1351">0.14808917197452201</cx:pt>
          <cx:pt idx="1352">0.222991689750692</cx:pt>
          <cx:pt idx="1353">0.078189300411522597</cx:pt>
          <cx:pt idx="1354">0.63923182441700899</cx:pt>
          <cx:pt idx="1355">0.054782975136957401</cx:pt>
          <cx:pt idx="1356">0.71386430678465995</cx:pt>
          <cx:pt idx="1357">0.14973975710663201</cx:pt>
          <cx:pt idx="1358">0.071826133050622798</cx:pt>
          <cx:pt idx="1359">0.0148487112439297</cx:pt>
          <cx:pt idx="1360">0.025455796353629101</cx:pt>
          <cx:pt idx="1361">0.14657980456026001</cx:pt>
          <cx:pt idx="1362">0.38545059717698099</cx:pt>
          <cx:pt idx="1363">0.067064083457526</cx:pt>
          <cx:pt idx="1364">0.47503725782414302</cx:pt>
          <cx:pt idx="1365">0.62222222222222201</cx:pt>
          <cx:pt idx="1366">0.20754716981131999</cx:pt>
          <cx:pt idx="1367">0.33422459893048101</cx:pt>
          <cx:pt idx="1368">0.13702422145328699</cx:pt>
          <cx:pt idx="1369">0.142709410548086</cx:pt>
          <cx:pt idx="1370">0.40380047505938199</cx:pt>
          <cx:pt idx="1371">0.97862232779097302</cx:pt>
          <cx:pt idx="1372">0.044692737430167599</cx:pt>
          <cx:pt idx="1373">0.14837398373983701</cx:pt>
          <cx:pt idx="1374">0.0585457979225684</cx:pt>
          <cx:pt idx="1375">0.664556962025316</cx:pt>
          <cx:pt idx="1376">0.0077383046078086503</cx:pt>
          <cx:pt idx="1377">0.33649900340016398</cx:pt>
          <cx:pt idx="1378">0.31629834254143602</cx:pt>
          <cx:pt idx="1379">0.0086187344068949807</cx:pt>
          <cx:pt idx="1380">0.340321141837644</cx:pt>
          <cx:pt idx="1381">0.16223648029330801</cx:pt>
          <cx:pt idx="1382">0.0067674673820265797</cx:pt>
          <cx:pt idx="1383">0.13930348258706399</cx:pt>
          <cx:pt idx="1384">0.29187396351575401</cx:pt>
          <cx:pt idx="1385">0.076233183856502199</cx:pt>
          <cx:pt idx="1386">0.81165919282511201</cx:pt>
          <cx:pt idx="1387">0.180492709904474</cx:pt>
          <cx:pt idx="1388">0.35741444866920102</cx:pt>
          <cx:pt idx="1389">0.3664</cx:pt>
          <cx:pt idx="1390">0.51839999999999997</cx:pt>
          <cx:pt idx="1391">0.067434210526315694</cx:pt>
          <cx:pt idx="1392">0.21362200334510301</cx:pt>
          <cx:pt idx="1393">0.365025466893039</cx:pt>
          <cx:pt idx="1394">0.20042194092827001</cx:pt>
          <cx:pt idx="1395">0.126951799049558</cx:pt>
          <cx:pt idx="1396">0.047244094488188899</cx:pt>
          <cx:pt idx="1397">0.44924406047516102</cx:pt>
          <cx:pt idx="1398">0.30864197530864101</cx:pt>
          <cx:pt idx="1399">0.208616780045351</cx:pt>
          <cx:pt idx="1400">0.055379188712522003</cx:pt>
          <cx:pt idx="1401">0.19306930693069299</cx:pt>
          <cx:pt idx="1402">0.25243770314192798</cx:pt>
          <cx:pt idx="1403">0.0722433460076045</cx:pt>
          <cx:pt idx="1404">0.095330739299610806</cx:pt>
          <cx:pt idx="1405">0.052694610778443098</cx:pt>
          <cx:pt idx="1406">0.39172749391727402</cx:pt>
          <cx:pt idx="1407">0.013824489094968201</cx:pt>
          <cx:pt idx="1408">0.054550438596491203</cx:pt>
          <cx:pt idx="1409">0.068801897983392604</cx:pt>
          <cx:pt idx="1410">0.94436639505479003</cx:pt>
          <cx:pt idx="1411">0.400552486187845</cx:pt>
          <cx:pt idx="1412">0.098181818181818106</cx:pt>
          <cx:pt idx="1413">0.030266245852553199</cx:pt>
          <cx:pt idx="1414">0.037590029942542597</cx:pt>
          <cx:pt idx="1415">0.216189339697692</cx:pt>
          <cx:pt idx="1416">0.22454256165473299</cx:pt>
          <cx:pt idx="1417">0.0042478950163088803</cx:pt>
          <cx:pt idx="1418">0.15315178639156399</cx:pt>
          <cx:pt idx="1419">0.024572899602153</cx:pt>
          <cx:pt idx="1420">0.021062485373274001</cx:pt>
          <cx:pt idx="1421">0.049337260677466799</cx:pt>
          <cx:pt idx="1422">0.32706222865412399</cx:pt>
          <cx:pt idx="1423">0.037848605577689202</cx:pt>
          <cx:pt idx="1424">0.11080677290836601</cx:pt>
          <cx:pt idx="1425">0.016923655509590001</cx:pt>
          <cx:pt idx="1426">0.90485252140818195</cx:pt>
          <cx:pt idx="1427">0.60185185185185097</cx:pt>
          <cx:pt idx="1428">0.42901234567901197</cx:pt>
          <cx:pt idx="1429">0.94694425789120196</cx:pt>
          <cx:pt idx="1430">0.0065394511149228099</cx:pt>
          <cx:pt idx="1431">0.018975128644939901</cx:pt>
          <cx:pt idx="1432">0.064516129032257993</cx:pt>
          <cx:pt idx="1433">0.28404255319148902</cx:pt>
          <cx:pt idx="1434">0.035763411279229697</cx:pt>
          <cx:pt idx="1435">0.15689381933438901</cx:pt>
          <cx:pt idx="1436">0.046751188589540402</cx:pt>
          <cx:pt idx="1437">0.039911308203991101</cx:pt>
          <cx:pt idx="1438">0.062919195145320905</cx:pt>
          <cx:pt idx="1439">0.027498521584861001</cx:pt>
          <cx:pt idx="1440">0.34166666666666601</cx:pt>
          <cx:pt idx="1441">0.021111893033075299</cx:pt>
          <cx:pt idx="1442">0.76190476190476097</cx:pt>
          <cx:pt idx="1443">0.0088394172532329299</cx:pt>
          <cx:pt idx="1444">0.243559718969555</cx:pt>
          <cx:pt idx="1445">0.124939932724651</cx:pt>
          <cx:pt idx="1446">0.0090957731407169604</cx:pt>
          <cx:pt idx="1447">0.473941368078175</cx:pt>
          <cx:pt idx="1448">0.053273758377728103</cx:pt>
          <cx:pt idx="1449">0.258309591642925</cx:pt>
          <cx:pt idx="1450">0.0769230769230769</cx:pt>
          <cx:pt idx="1451">0.0218778486782133</cx:pt>
          <cx:pt idx="1452">0.75492957746478795</cx:pt>
          <cx:pt idx="1453">0.0090090090090090003</cx:pt>
          <cx:pt idx="1454">0.043890043890043799</cx:pt>
          <cx:pt idx="1455">0.083559413998914797</cx:pt>
          <cx:pt idx="1456">0.41942485078676001</cx:pt>
          <cx:pt idx="1457">0.014105185884326899</cx:pt>
          <cx:pt idx="1458">0.0171988883645325</cx:pt>
          <cx:pt idx="1459">0.018528512322360101</cx:pt>
          <cx:pt idx="1460">0.0311111111111111</cx:pt>
          <cx:pt idx="1461">0.201405152224824</cx:pt>
          <cx:pt idx="1462">0.072134831460674106</cx:pt>
          <cx:pt idx="1463">0.11141552511415501</cx:pt>
          <cx:pt idx="1464">0.094153378891419795</cx:pt>
          <cx:pt idx="1465">0.24534161490683201</cx:pt>
          <cx:pt idx="1466">0.020689655172413699</cx:pt>
          <cx:pt idx="1467">0.025114155251141499</cx:pt>
          <cx:pt idx="1468">0.012089810017271101</cx:pt>
          <cx:pt idx="1469">0.036516160868492402</cx:pt>
          <cx:pt idx="1470">0.466403162055336</cx:pt>
          <cx:pt idx="1471">0.088280846670108395</cx:pt>
          <cx:pt idx="1472">0.278041074249605</cx:pt>
          <cx:pt idx="1473">0.27715355805243402</cx:pt>
          <cx:pt idx="1474">0.038173845757028597</cx:pt>
          <cx:pt idx="1475">0.028895768833849301</cx:pt>
          <cx:pt idx="1476">0.30013280212483401</cx:pt>
          <cx:pt idx="1477">0.048451151707704497</cx:pt>
          <cx:pt idx="1478">0.62907069102462199</cx:pt>
          <cx:pt idx="1479">0.00550189509720014</cx:pt>
          <cx:pt idx="1480">0.248</cx:pt>
          <cx:pt idx="1481">0.47660311958405499</cx:pt>
          <cx:pt idx="1482">0.70363951473136899</cx:pt>
          <cx:pt idx="1483">0.0024459845087647699</cx:pt>
          <cx:pt idx="1484">0.077456176110884595</cx:pt>
          <cx:pt idx="1485">0.13933649289099501</cx:pt>
          <cx:pt idx="1486">0.62304250559284102</cx:pt>
          <cx:pt idx="1487">0.31151832460732898</cx:pt>
          <cx:pt idx="1488">0.0179097443148344</cx:pt>
          <cx:pt idx="1489">0.59449866903283</cx:pt>
          <cx:pt idx="1490">0.0204081632653061</cx:pt>
          <cx:pt idx="1491">0.068073519400953006</cx:pt>
          <cx:pt idx="1492">0.19264805990469699</cx:pt>
          <cx:pt idx="1493">0.239245727754861</cx:pt>
          <cx:pt idx="1494">0.11517615176151701</cx:pt>
          <cx:pt idx="1495">0.021341463414634099</cx:pt>
          <cx:pt idx="1496">0.030089327691584299</cx:pt>
          <cx:pt idx="1497">0.81759656652360502</cx:pt>
          <cx:pt idx="1498">0.158249158249158</cx:pt>
          <cx:pt idx="1499">0.046445619920010298</cx:pt>
          <cx:pt idx="1500">0.052963430012610301</cx:pt>
          <cx:pt idx="1501">0.027972027972027899</cx:pt>
          <cx:pt idx="1502">0.0252572497661365</cx:pt>
          <cx:pt idx="1503">0.084658559401309605</cx:pt>
          <cx:pt idx="1504">0.201910828025477</cx:pt>
          <cx:pt idx="1505">0.316858237547892</cx:pt>
          <cx:pt idx="1506">0.44031311154598801</cx:pt>
          <cx:pt idx="1507">0.032289628180039102</cx:pt>
          <cx:pt idx="1508">0.054923305294408697</cx:pt>
          <cx:pt idx="1509">0.0302778239893528</cx:pt>
          <cx:pt idx="1510">0.098816979819067494</cx:pt>
          <cx:pt idx="1511">0.203201113430758</cx:pt>
          <cx:pt idx="1512">0.0034599473486272999</cx:pt>
          <cx:pt idx="1513">0.20152413209144701</cx:pt>
          <cx:pt idx="1514">0.77236842105263104</cx:pt>
          <cx:pt idx="1515">0.030995934959349498</cx:pt>
          <cx:pt idx="1516">0.056695345245973902</cx:pt>
          <cx:pt idx="1517">0.071698113207547098</cx:pt>
          <cx:pt idx="1518">0.061243718592964798</cx:pt>
          <cx:pt idx="1519">0.65985860172820099</cx:pt>
          <cx:pt idx="1520">0.078554595443833405</cx:pt>
          <cx:pt idx="1521">0.013180192054227</cx:pt>
          <cx:pt idx="1522">0.10337036339672299</cx:pt>
          <cx:pt idx="1523">0.202602230483271</cx:pt>
          <cx:pt idx="1524">0.0103234686854783</cx:pt>
          <cx:pt idx="1525">0.10612525808671699</cx:pt>
          <cx:pt idx="1526">0.082753286929621001</cx:pt>
          <cx:pt idx="1527">0.085046728971962596</cx:pt>
          <cx:pt idx="1528">0.65250171350239805</cx:pt>
          <cx:pt idx="1529">0.012067578439259799</cx:pt>
          <cx:pt idx="1530">0.052066772655007899</cx:pt>
          <cx:pt idx="1531">0.11317637339942099</cx:pt>
          <cx:pt idx="1532">0.10248041775456899</cx:pt>
          <cx:pt idx="1533">0.33215547703180198</cx:pt>
          <cx:pt idx="1534">0.54372623574144396</cx:pt>
          <cx:pt idx="1535">0.13573407202216001</cx:pt>
          <cx:pt idx="1536">0.84269662921348298</cx:pt>
          <cx:pt idx="1537">0.0615384615384615</cx:pt>
          <cx:pt idx="1538">0.10659898477157299</cx:pt>
          <cx:pt idx="1539">0.050331858407079599</cx:pt>
          <cx:pt idx="1540">0.070571630204657704</cx:pt>
          <cx:pt idx="1541">0.22230063514467099</cx:pt>
          <cx:pt idx="1542">0.064577397910731194</cx:pt>
          <cx:pt idx="1543">0.10443864229765</cx:pt>
          <cx:pt idx="1544">0.54697986577181201</cx:pt>
          <cx:pt idx="1545">0.19350473612990499</cx:pt>
          <cx:pt idx="1546">0.077941176470588194</cx:pt>
          <cx:pt idx="1547">0.29852941176470499</cx:pt>
          <cx:pt idx="1548">0.18970189701897</cx:pt>
          <cx:pt idx="1549">0.089958158995815898</cx:pt>
          <cx:pt idx="1550">0.43933054393305399</cx:pt>
          <cx:pt idx="1551">0.879605263157894</cx:pt>
          <cx:pt idx="1552">0.17152466367713001</cx:pt>
          <cx:pt idx="1553">0.80941704035874396</cx:pt>
          <cx:pt idx="1554">0.083303019279738003</cx:pt>
          <cx:pt idx="1555">0.192799070847851</cx:pt>
          <cx:pt idx="1556">0.37022900763358702</cx:pt>
          <cx:pt idx="1557">0.066181566181566107</cx:pt>
          <cx:pt idx="1558">0.104834849210148</cx:pt>
          <cx:pt idx="1559">0.140737194830062</cx:pt>
          <cx:pt idx="1560">0.102173913043478</cx:pt>
          <cx:pt idx="1561">0.289727831431079</cx:pt>
          <cx:pt idx="1562">0.155487804878048</cx:pt>
          <cx:pt idx="1563">0.11</cx:pt>
          <cx:pt idx="1564">0.3775</cx:pt>
          <cx:pt idx="1565">0.058823529411764698</cx:pt>
          <cx:pt idx="1566">0.092035398230088494</cx:pt>
          <cx:pt idx="1567">0.15667311411992199</cx:pt>
          <cx:pt idx="1568">0.054158607350096699</cx:pt>
          <cx:pt idx="1569">0.66736842105263094</cx:pt>
          <cx:pt idx="1570">0.049610205527994299</cx:pt>
          <cx:pt idx="1571">0.092911218169304893</cx:pt>
          <cx:pt idx="1572">0.024065161051462398</cx:pt>
          <cx:pt idx="1573">0.66383701188455002</cx:pt>
          <cx:pt idx="1574">0.383701188455008</cx:pt>
          <cx:pt idx="1575">0.10913140311804</cx:pt>
          <cx:pt idx="1576">0.141609482220835</cx:pt>
          <cx:pt idx="1577">0.66013897662665799</cx:pt>
          <cx:pt idx="1578">0.44887780548628398</cx:pt>
          <cx:pt idx="1579">0.034086456836881197</cx:pt>
          <cx:pt idx="1580">0.56395348837209303</cx:pt>
          <cx:pt idx="1581">0.20058139534883701</cx:pt>
          <cx:pt idx="1582">0.098039215686274495</cx:pt>
          <cx:pt idx="1583">0.115076474872541</cx:pt>
          <cx:pt idx="1584">0.32484076433121001</cx:pt>
          <cx:pt idx="1585">0.57593123209168995</cx:pt>
          <cx:pt idx="1586">0.147086914995224</cx:pt>
          <cx:pt idx="1587">0.114014251781472</cx:pt>
          <cx:pt idx="1588">0.080843585237258306</cx:pt>
          <cx:pt idx="1589">0.0021502545199227601</cx:pt>
          <cx:pt idx="1590">0.00131648235913638</cx:pt>
          <cx:pt idx="1591">0.85432947796186298</cx:pt>
          <cx:pt idx="1592">0.13360425132854001</cx:pt>
          <cx:pt idx="1593">0.0019565990750622501</cx:pt>
          <cx:pt idx="1594">0.00503972489031187</cx:pt>
          <cx:pt idx="1595">0.0065447545717035602</cx:pt>
          <cx:pt idx="1596">0.94513955726660204</cx:pt>
          <cx:pt idx="1597">0.0301102629346904</cx:pt>
          <cx:pt idx="1598">0.039864291772688701</cx:pt>
          <cx:pt idx="1599">0.14333057166528501</cx:pt>
          <cx:pt idx="1600">0.29826014913007398</cx:pt>
          <cx:pt idx="1601">0.013338564142801001</cx:pt>
          <cx:pt idx="1602">0.37387210670851301</cx:pt>
          <cx:pt idx="1603">0.72564841498558996</cx:pt>
          <cx:pt idx="1604">0.218261826182618</cx:pt>
          <cx:pt idx="1605">0.069189189189189093</cx:pt>
          <cx:pt idx="1606">0.043448972718086898</cx:pt>
          <cx:pt idx="1607">0.0057782328847279102</cx:pt>
          <cx:pt idx="1608">0.67460572899903404</cx:pt>
          <cx:pt idx="1609">0.95668651867893795</cx:pt>
          <cx:pt idx="1610">0.0019586980703196698</cx:pt>
          <cx:pt idx="1611">0.132819537583825</cx:pt>
          <cx:pt idx="1612">0.78285181733457598</cx:pt>
          <cx:pt idx="1613">0.5020366598778</cx:pt>
          <cx:pt idx="1614">0.683856502242152</cx:pt>
          <cx:pt idx="1615">0.72410841654778801</cx:pt>
          <cx:pt idx="1616">0.203132648066568</cx:pt>
          <cx:pt idx="1617">0.151737640724424</cx:pt>
          <cx:pt idx="1618">0.21882123086942301</cx:pt>
          <cx:pt idx="1619">0.208800448430493</cx:pt>
          <cx:pt idx="1620">0.051162790697674397</cx:pt>
          <cx:pt idx="1621">0.23906976744186001</cx:pt>
          <cx:pt idx="1622">0.96889952153110004</cx:pt>
          <cx:pt idx="1623">0.011730205278592301</cx:pt>
          <cx:pt idx="1624">0.014684983420180001</cx:pt>
          <cx:pt idx="1625">0.073583435377936102</cx:pt>
          <cx:pt idx="1626">0.48578199052132698</cx:pt>
          <cx:pt idx="1627">0.022779043280182199</cx:pt>
          <cx:pt idx="1628">0.036676217765042901</cx:pt>
          <cx:pt idx="1629">0.0129110571617744</cx:pt>
          <cx:pt idx="1630">0.0054054054054053996</cx:pt>
          <cx:pt idx="1631">0.473941368078175</cx:pt>
          <cx:pt idx="1632">0.087134104833219803</cx:pt>
          <cx:pt idx="1633">0.74193548387096697</cx:pt>
          <cx:pt idx="1634">0.17940011318619101</cx:pt>
          <cx:pt idx="1635">0.066186107470511096</cx:pt>
          <cx:pt idx="1636">0.36281588447653401</cx:pt>
          <cx:pt idx="1637">0.0117999625398014</cx:pt>
          <cx:pt idx="1638">0.0034992223950233198</cx:pt>
          <cx:pt idx="1639">0.27808764940239</cx:pt>
          <cx:pt idx="1640">0.26937269372693701</cx:pt>
          <cx:pt idx="1641">0.12915129151291499</cx:pt>
          <cx:pt idx="1642">0.048122866894197897</cx:pt>
          <cx:pt idx="1643">0.40465793304221198</cx:pt>
          <cx:pt idx="1644">0.0094339622641509396</cx:pt>
          <cx:pt idx="1645">0.91196013289036504</cx:pt>
          <cx:pt idx="1646">0.13655006031363001</cx:pt>
          <cx:pt idx="1647">0.085014409221901996</cx:pt>
          <cx:pt idx="1648">0.076086956521739094</cx:pt>
          <cx:pt idx="1649">0.84608378870673895</cx:pt>
          <cx:pt idx="1650">0.020910209102091001</cx:pt>
          <cx:pt idx="1651">0.20433604336043301</cx:pt>
          <cx:pt idx="1652">0.126130004304778</cx:pt>
          <cx:pt idx="1653">0.29510627780523901</cx:pt>
          <cx:pt idx="1654">0.0946335833814195</cx:pt>
          <cx:pt idx="1655">0.039815349105597198</cx:pt>
          <cx:pt idx="1656">0.012752391073326199</cx:pt>
          <cx:pt idx="1657">0.158022690437601</cx:pt>
          <cx:pt idx="1658">0.65332512315270896</cx:pt>
          <cx:pt idx="1659">0.21490147783251201</cx:pt>
          <cx:pt idx="1660">0.0162503761661149</cx:pt>
          <cx:pt idx="1661">0.063338301043218997</cx:pt>
          <cx:pt idx="1662">0.0718232044198895</cx:pt>
          <cx:pt idx="1663">0.358157765801077</cx:pt>
          <cx:pt idx="1664">0.0084651370015593596</cx:pt>
          <cx:pt idx="1665">0.010023286423002899</cx:pt>
          <cx:pt idx="1666">0.25418060200668802</cx:pt>
          <cx:pt idx="1667">0.028871391076115398</cx:pt>
          <cx:pt idx="1668">0.197368421052631</cx:pt>
          <cx:pt idx="1669">0.99374021909233101</cx:pt>
          <cx:pt idx="1670">0.34030937215650497</cx:pt>
          <cx:pt idx="1671">0.11010009099181001</cx:pt>
          <cx:pt idx="1672">0.87232289950576603</cx:pt>
          <cx:pt idx="1673">0.278418451400329</cx:pt>
          <cx:pt idx="1674">0.0073310139165009896</cx:pt>
          <cx:pt idx="1675">0.0098589413013802502</cx:pt>
          <cx:pt idx="1676">0.055248618784530301</cx:pt>
          <cx:pt idx="1677">0.029633350075339002</cx:pt>
          <cx:pt idx="1678">0.195266272189349</cx:pt>
          <cx:pt idx="1679">0.0112730806608357</cx:pt>
          <cx:pt idx="1680">0.17238183503243701</cx:pt>
          <cx:pt idx="1681">0.20905923344947699</cx:pt>
          <cx:pt idx="1682">0.135849056603773</cx:pt>
          <cx:pt idx="1683">0.389578163771712</cx:pt>
          <cx:pt idx="1684">0.344487109160724</cx:pt>
          <cx:pt idx="1685">0.047904191616766401</cx:pt>
          <cx:pt idx="1686">0.090146750524109004</cx:pt>
          <cx:pt idx="1687">0.83728813559322002</cx:pt>
          <cx:pt idx="1688">0.20455284552845501</cx:pt>
          <cx:pt idx="1689">0.241657077100115</cx:pt>
          <cx:pt idx="1690">0.0077841900416051497</cx:pt>
          <cx:pt idx="1691">0.122628907293614</cx:pt>
          <cx:pt idx="1692">0.50896551724137895</cx:pt>
          <cx:pt idx="1693">0.195035460992907</cx:pt>
          <cx:pt idx="1694">0.078605200945626397</cx:pt>
          <cx:pt idx="1695">0.130116065974343</cx:pt>
          <cx:pt idx="1696">0.075896580483736403</cx:pt>
          <cx:pt idx="1697">0.13263665594855301</cx:pt>
          <cx:pt idx="1698">0.102064220183486</cx:pt>
          <cx:pt idx="1699">0.15296989422294499</cx:pt>
          <cx:pt idx="1700">0.17121354656632101</cx:pt>
          <cx:pt idx="1701">0.42694063926940601</cx:pt>
          <cx:pt idx="1702">0.23431241655540699</cx:pt>
          <cx:pt idx="1703">0.23217726396917099</cx:pt>
          <cx:pt idx="1704">0.59026128266033195</cx:pt>
          <cx:pt idx="1705">0.34501187648456</cx:pt>
          <cx:pt idx="1706">0.050373134328358202</cx:pt>
          <cx:pt idx="1707">0.94676042189854304</cx:pt>
          <cx:pt idx="1708">0.049180327868852403</cx:pt>
          <cx:pt idx="1709">0.14499999999999999</cx:pt>
          <cx:pt idx="1710">0.0914127423822714</cx:pt>
          <cx:pt idx="1711">0.20927601809954699</cx:pt>
          <cx:pt idx="1712">0.86547085201793705</cx:pt>
          <cx:pt idx="1713">0.19730941704035801</cx:pt>
          <cx:pt idx="1714">0.036902050113895198</cx:pt>
          <cx:pt idx="1715">0.164920273348519</cx:pt>
          <cx:pt idx="1716">0.22799208704253199</cx:pt>
          <cx:pt idx="1717">0.51140544518027897</cx:pt>
          <cx:pt idx="1718">0.201769911504424</cx:pt>
          <cx:pt idx="1719">0.42586750788643501</cx:pt>
          <cx:pt idx="1720">0.89684813753581605</cx:pt>
          <cx:pt idx="1721">0.56034482758620596</cx:pt>
          <cx:pt idx="1722">0.43822843822843799</cx:pt>
          <cx:pt idx="1723">0.084380610412926396</cx:pt>
          <cx:pt idx="1724">0.48394495412844002</cx:pt>
          <cx:pt idx="1725">0.25695931477515999</cx:pt>
          <cx:pt idx="1726">0.096460791117279607</cx:pt>
          <cx:pt idx="1727">0.039426523297491002</cx:pt>
          <cx:pt idx="1728">0.475671750181554</cx:pt>
          <cx:pt idx="1729">0.69223229600587999</cx:pt>
          <cx:pt idx="1730">0.91137123745819304</cx:pt>
          <cx:pt idx="1731">0.065779834200886803</cx:pt>
          <cx:pt idx="1732">0.037893747061589003</cx:pt>
          <cx:pt idx="1733">0.13832136940916601</cx:pt>
          <cx:pt idx="1734">0.49805447470817099</cx:pt>
          <cx:pt idx="1735">0.061243718592964798</cx:pt>
          <cx:pt idx="1736">0.064541457286432097</cx:pt>
          <cx:pt idx="1737">0.54236252545824803</cx:pt>
          <cx:pt idx="1738">0.0176047607240267</cx:pt>
          <cx:pt idx="1739">0.081601400131262297</cx:pt>
          <cx:pt idx="1740">0.25381630012936601</cx:pt>
          <cx:pt idx="1741">0.064249611197511602</cx:pt>
          <cx:pt idx="1742">0.13870665417057099</cx:pt>
          <cx:pt idx="1743">0.120621282220753</cx:pt>
          <cx:pt idx="1744">0.034038334434897503</cx:pt>
          <cx:pt idx="1745">0.23219814241486</cx:pt>
          <cx:pt idx="1746">0.094427244582043296</cx:pt>
          <cx:pt idx="1747">0.13380638621388699</cx:pt>
          <cx:pt idx="1748">0.0464224872231686</cx:pt>
          <cx:pt idx="1749">0.020092735703245702</cx:pt>
          <cx:pt idx="1750">0.35172413793103402</cx:pt>
          <cx:pt idx="1751">0.808664259927797</cx:pt>
          <cx:pt idx="1752">0.117096018735363</cx:pt>
          <cx:pt idx="1753">0.36949375410913798</cx:pt>
          <cx:pt idx="1754">0.16253869969040199</cx:pt>
          <cx:pt idx="1755">0.55555555555555503</cx:pt>
          <cx:pt idx="1756">0.11417180137731001</cx:pt>
          <cx:pt idx="1757">0.418555240793201</cx:pt>
          <cx:pt idx="1758">0.66445182724252405</cx:pt>
          <cx:pt idx="1759">0.021030494216614001</cx:pt>
          <cx:pt idx="1760">0.76458885941644505</cx:pt>
          <cx:pt idx="1761">0.84545454545454501</cx:pt>
          <cx:pt idx="1762">0.056643356643356603</cx:pt>
          <cx:pt idx="1763">0.23610664953421101</cx:pt>
          <cx:pt idx="1764">0.115942028985507</cx:pt>
          <cx:pt idx="1765">0.122504537205081</cx:pt>
          <cx:pt idx="1766">0.10636363636363599</cx:pt>
          <cx:pt idx="1767">0.36393939393939301</cx:pt>
          <cx:pt idx="1768">0.17134831460674099</cx:pt>
          <cx:pt idx="1769">0.93820224719101097</cx:pt>
          <cx:pt idx="1770">0.146496815286624</cx:pt>
          <cx:pt idx="1771">0.94267515923566803</cx:pt>
          <cx:pt idx="1772">0.18057142857142799</cx:pt>
          <cx:pt idx="1773">0.82514285714285696</cx:pt>
          <cx:pt idx="1774">0.15983175604626701</cx:pt>
          <cx:pt idx="1775">0.013351134846461899</cx:pt>
          <cx:pt idx="1776">0.074499332443257599</cx:pt>
          <cx:pt idx="1777">0.64564007421150205</cx:pt>
          <cx:pt idx="1778">0.110845295055821</cx:pt>
          <cx:pt idx="1779">0.14260666277030901</cx:pt>
          <cx:pt idx="1780">0.101701865901168</cx:pt>
          <cx:pt idx="1781">0.37623762376237602</cx:pt>
          <cx:pt idx="1782">0.85623003194888103</cx:pt>
          <cx:pt idx="1783">0.088482583744828494</cx:pt>
          <cx:pt idx="1784">0.63054187192118205</cx:pt>
          <cx:pt idx="1785">0.109605911330049</cx:pt>
          <cx:pt idx="1786">0.17213114754098299</cx:pt>
          <cx:pt idx="1787">0.84608378870673895</cx:pt>
          <cx:pt idx="1788">0.125738396624472</cx:pt>
          <cx:pt idx="1789">0.016239675206495802</cx:pt>
          <cx:pt idx="1790">0.77530449391012102</cx:pt>
          <cx:pt idx="1791">0.219325153374233</cx:pt>
          <cx:pt idx="1792">0.249180327868852</cx:pt>
          <cx:pt idx="1793">0.454098360655737</cx:pt>
          <cx:pt idx="1794">0.91545189504373103</cx:pt>
          <cx:pt idx="1795">0.256311745334796</cx:pt>
          <cx:pt idx="1796">0.399433427762039</cx:pt>
          <cx:pt idx="1797">0.16430594900849799</cx:pt>
          <cx:pt idx="1798">0.66326530612244805</cx:pt>
          <cx:pt idx="1799">0.0153061224489795</cx:pt>
          <cx:pt idx="1800">0.065796082370668002</cx:pt>
          <cx:pt idx="1801">0.11803114013058701</cx:pt>
          <cx:pt idx="1802">0.20340356564019399</cx:pt>
          <cx:pt idx="1803">0.144067796610169</cx:pt>
          <cx:pt idx="1804">0.27754237288135503</cx:pt>
          <cx:pt idx="1805">0.15560165975103701</cx:pt>
          <cx:pt idx="1806">0.097992916174734296</cx:pt>
          <cx:pt idx="1807">0.21959858323494599</cx:pt>
          <cx:pt idx="1808">0.85833333333333295</cx:pt>
          <cx:pt idx="1809">0.32286995515694999</cx:pt>
          <cx:pt idx="1810">0.39611360239162902</cx:pt>
          <cx:pt idx="1811">0.36118598382749301</cx:pt>
          <cx:pt idx="1812">0.26302083333333298</cx:pt>
          <cx:pt idx="1813">0.062218214607754702</cx:pt>
          <cx:pt idx="1814">0.11010009099181001</cx:pt>
          <cx:pt idx="1815">0.0073310139165009896</cx:pt>
          <cx:pt idx="1816">0.044466403162055301</cx:pt>
          <cx:pt idx="1817">0.11215415019762801</cx:pt>
          <cx:pt idx="1818">0.195266272189349</cx:pt>
          <cx:pt idx="1819">0.70503597122302097</cx:pt>
          <cx:pt idx="1820">0.71122994652406402</cx:pt>
          <cx:pt idx="1821">0.97892271662763397</cx:pt>
          <cx:pt idx="1822">0.066787003610108295</cx:pt>
          <cx:pt idx="1823">0.093191694833413802</cx:pt>
          <cx:pt idx="1824">0.61950748430709801</cx:pt>
          <cx:pt idx="1825">0.150671055963535</cx:pt>
          <cx:pt idx="1826">0.023803494555583601</cx:pt>
          <cx:pt idx="1827">0.082639531298180594</cx:pt>
          <cx:pt idx="1828">0.206801470588235</cx:pt>
          <cx:pt idx="1829">0.053754266211604097</cx:pt>
          <cx:pt idx="1830">0.075021312872975199</cx:pt>
          <cx:pt idx="1831">0.16496163682864401</cx:pt>
          <cx:pt idx="1832">0.011730205278592301</cx:pt>
          <cx:pt idx="1833">0.31713447842480103</cx:pt>
          <cx:pt idx="1834">0.18243243243243201</cx:pt>
          <cx:pt idx="1835">0.24236252545824799</cx:pt>
          <cx:pt idx="1836">0.18362831858407</cx:pt>
          <cx:pt idx="1837">0.52433628318584002</cx:pt>
          <cx:pt idx="1838">0.20099667774086299</cx:pt>
          <cx:pt idx="1839">0.323089700996677</cx:pt>
          <cx:pt idx="1840">0.060077519379844901</cx:pt>
          <cx:pt idx="1841">0.13429256594724201</cx:pt>
          <cx:pt idx="1842">0.17102966841186701</cx:pt>
          <cx:pt idx="1843">0.21465968586387399</cx:pt>
          <cx:pt idx="1844">0.62371386575208199</cx:pt>
          <cx:pt idx="1845">0.89661930426261605</cx:pt>
          <cx:pt idx="1846">0.078025477707006297</cx:pt>
          <cx:pt idx="1847">0.026800670016750398</cx:pt>
          <cx:pt idx="1848">0.0125628140703517</cx:pt>
          <cx:pt idx="1849">0.048401826484018202</cx:pt>
          <cx:pt idx="1850">0.53074433656957898</cx:pt>
          <cx:pt idx="1851">0.66019417475728104</cx:pt>
          <cx:pt idx="1852">0.247373447946513</cx:pt>
          <cx:pt idx="1853">0.00448262980948823</cx:pt>
          <cx:pt idx="1854">0.16627960984672499</cx:pt>
          <cx:pt idx="1855">0.028797027403622801</cx:pt>
          <cx:pt idx="1856">0.028491477995421</cx:pt>
          <cx:pt idx="1857">0.0847112693970999</cx:pt>
          <cx:pt idx="1858">0.029117849758787</cx:pt>
          <cx:pt idx="1859">0.044796691936595398</cx:pt>
          <cx:pt idx="1860">0.16129032258064499</cx:pt>
          <cx:pt idx="1861">0.18296892980437199</cx:pt>
          <cx:pt idx="1862">0.57142857142857095</cx:pt>
          <cx:pt idx="1863">0.13925362819626799</cx:pt>
          <cx:pt idx="1864">0.035727623552844499</cx:pt>
          <cx:pt idx="1865">0.049545624299763398</cx:pt>
          <cx:pt idx="1866">0.066186107470511096</cx:pt>
          <cx:pt idx="1867">0.14809960681520301</cx:pt>
          <cx:pt idx="1868">0.048944049644680201</cx:pt>
          <cx:pt idx="1869">0.045040536482834501</cx:pt>
          <cx:pt idx="1870">0.95945945945945899</cx:pt>
          <cx:pt idx="1871">0.23217726396917099</cx:pt>
          <cx:pt idx="1872">0.84778420038535596</cx:pt>
          <cx:pt idx="1873">0.40856031128404602</cx:pt>
          <cx:pt idx="1874">0.15985130111524101</cx:pt>
          <cx:pt idx="1875">0.0402429764616552</cx:pt>
          <cx:pt idx="1876">0.094861660079051294</cx:pt>
          <cx:pt idx="1877">0.149539333805811</cx:pt>
          <cx:pt idx="1878">0.028228060368921101</cx:pt>
          <cx:pt idx="1879">0.18763275902761301</cx:pt>
          <cx:pt idx="1880">0.308853118712273</cx:pt>
          <cx:pt idx="1881">0.68563685636856297</cx:pt>
          <cx:pt idx="1882">0.19715447154471499</cx:pt>
          <cx:pt idx="1883">0.99359931726050699</cx:pt>
          <cx:pt idx="1884">0.10902496266268399</cx:pt>
          <cx:pt idx="1885">0.077864293659621803</cx:pt>
          <cx:pt idx="1886">0.32244655581947701</cx:pt>
          <cx:pt idx="1887">0.10645375914836901</cx:pt>
          <cx:pt idx="1888">0.70126413838988599</cx:pt>
          <cx:pt idx="1889">0.066115702479338803</cx:pt>
          <cx:pt idx="1890">0.10492505353319</cx:pt>
          <cx:pt idx="1891">0.14000000000000001</cx:pt>
          <cx:pt idx="1892">0.0130570536474595</cx:pt>
          <cx:pt idx="1893">0.126130004304778</cx:pt>
          <cx:pt idx="1894">0.055531640120533701</cx:pt>
          <cx:pt idx="1895">0.124457308248914</cx:pt>
          <cx:pt idx="1896">0.0489963306712713</cx:pt>
          <cx:pt idx="1897">0.050364479787939002</cx:pt>
          <cx:pt idx="1898">0.12723658051689801</cx:pt>
          <cx:pt idx="1899">0.39889196675900201</cx:pt>
          <cx:pt idx="1900">0.063338301043218997</cx:pt>
          <cx:pt idx="1901">0.0953800298062593</cx:pt>
          <cx:pt idx="1902">0.049840933191940599</cx:pt>
          <cx:pt idx="1903">0.23431241655540699</cx:pt>
          <cx:pt idx="1904">0.134846461949265</cx:pt>
          <cx:pt idx="1905">0.80459770114942497</cx:pt>
          <cx:pt idx="1906">0.064235391628677904</cx:pt>
          <cx:pt idx="1907">0.63447990053874803</cx:pt>
          <cx:pt idx="1908">0.956779661016949</cx:pt>
          <cx:pt idx="1909">0.893442622950819</cx:pt>
          <cx:pt idx="1910">0.204918032786885</cx:pt>
          <cx:pt idx="1911">0.52353426919900903</cx:pt>
          <cx:pt idx="1912">0.32258064516128998</cx:pt>
          <cx:pt idx="1913">0.170744970092441</cx:pt>
          <cx:pt idx="1914">0.084828711256117406</cx:pt>
          <cx:pt idx="1915">0.116672800883327</cx:pt>
          <cx:pt idx="1916">0.17740154582259801</cx:pt>
          <cx:pt idx="1917">0.18282710280373801</cx:pt>
          <cx:pt idx="1918">0.087589158345221102</cx:pt>
          <cx:pt idx="1919">0.64593437945791699</cx:pt>
          <cx:pt idx="1920">0.028981653815474601</cx:pt>
          <cx:pt idx="1921">0.0981122042010103</cx:pt>
          <cx:pt idx="1922">0.17940011318619101</cx:pt>
          <cx:pt idx="1923">0.192133559705715</cx:pt>
          <cx:pt idx="1924">0.24135393671817501</cx:pt>
          <cx:pt idx="1925">0.0029389106057579801</cx:pt>
          <cx:pt idx="1926">0.0122977715638999</cx:pt>
          <cx:pt idx="1927">0.0064283877603496997</cx:pt>
          <cx:pt idx="1928">0.0116568098054341</cx:pt>
          <cx:pt idx="1929">0.0029000594883997598</cx:pt>
          <cx:pt idx="1930">0.053888548683404702</cx:pt>
          <cx:pt idx="1931">0.069967764096602006</cx:pt>
          <cx:pt idx="1932">0.063626274903556504</cx:pt>
          <cx:pt idx="1933">0.16873449131513599</cx:pt>
          <cx:pt idx="1934">0.102171136653895</cx:pt>
          <cx:pt idx="1935">0.106049822064056</cx:pt>
          <cx:pt idx="1936">0.0080129647969748793</cx:pt>
          <cx:pt idx="1937">0.116279069767441</cx:pt>
          <cx:pt idx="1938">0.16472868217054201</cx:pt>
          <cx:pt idx="1939">0.28982300884955697</cx:pt>
          <cx:pt idx="1940">0.116519174041297</cx:pt>
          <cx:pt idx="1941">0.0026291079812206502</cx:pt>
          <cx:pt idx="1942">0.359580052493438</cx:pt>
          <cx:pt idx="1943">0.061721439749608698</cx:pt>
          <cx:pt idx="1944">0.70873786407766903</cx:pt>
          <cx:pt idx="1945">0.028195197521301299</cx:pt>
          <cx:pt idx="1946">0.11010009099181001</cx:pt>
          <cx:pt idx="1947">0.048225659690627802</cx:pt>
          <cx:pt idx="1948">0.125738396624472</cx:pt>
          <cx:pt idx="1949">0.035021097046413499</cx:pt>
          <cx:pt idx="1950">0.20124013528748499</cx:pt>
          <cx:pt idx="1951">0.076662908680946995</cx:pt>
          <cx:pt idx="1952">0.060486729148617698</cx:pt>
          <cx:pt idx="1953">0.231578947368421</cx:pt>
          <cx:pt idx="1954">0.018145161290322499</cx:pt>
          <cx:pt idx="1955">0.15983175604626701</cx:pt>
          <cx:pt idx="1956">0.067297581493165004</cx:pt>
          <cx:pt idx="1957">0.00030876109610189099</cx:pt>
          <cx:pt idx="1958">0.82900943396226401</cx:pt>
          <cx:pt idx="1959">0.026939859609182298</cx:pt>
          <cx:pt idx="1960">0.172348484848484</cx:pt>
          <cx:pt idx="1961">0.00047251535674909398</cx:pt>
          <cx:pt idx="1962">0.239057239057239</cx:pt>
          <cx:pt idx="1963">0.125738396624472</cx:pt>
          <cx:pt idx="1964">0.029090062834535701</cx:pt>
          <cx:pt idx="1965">0.62362869198312199</cx:pt>
          <cx:pt idx="1966">0.068885268792180501</cx:pt>
          <cx:pt idx="1967">0.52159827213822896</cx:pt>
          <cx:pt idx="1968">0.032827045565899</cx:pt>
          <cx:pt idx="1969">0.11709946104850499</cx:pt>
          <cx:pt idx="1970">0.91751085383502096</cx:pt>
          <cx:pt idx="1971">0.164609053497942</cx:pt>
          <cx:pt idx="1972">0.013480982185844899</cx:pt>
          <cx:pt idx="1973">0.12669193286410299</cx:pt>
          <cx:pt idx="1974">0.193286410395235</cx:pt>
          <cx:pt idx="1975">0.0073513031855647103</cx:pt>
          <cx:pt idx="1976">0.42758620689655102</cx:pt>
          <cx:pt idx="1977">0.0069333333333333304</cx:pt>
          <cx:pt idx="1978">0.146545178435839</cx:pt>
          <cx:pt idx="1979">0</cx:pt>
          <cx:pt idx="1980">0.34805467928496298</cx:pt>
          <cx:pt idx="1981">0.00713359273670557</cx:pt>
          <cx:pt idx="1982">0.27655099894847501</cx:pt>
          <cx:pt idx="1983">0.076662908680946995</cx:pt>
          <cx:pt idx="1984">0.21645997745208501</cx:pt>
          <cx:pt idx="1985">0.010762331838565</cx:pt>
          <cx:pt idx="1986">0.040704500978473501</cx:pt>
          <cx:pt idx="1987">0.0149350649350649</cx:pt>
          <cx:pt idx="1988">0.0133868808567603</cx:pt>
          <cx:pt idx="1989">0.0031236055332440802</cx:pt>
          <cx:pt idx="1990">0.0199120765451254</cx:pt>
          <cx:pt idx="1991">0.00354609929078014</cx:pt>
          <cx:pt idx="1992">0.044117647058823498</cx:pt>
          <cx:pt idx="1993">0.011437908496731999</cx:pt>
          <cx:pt idx="1994">0.0161145926589077</cx:pt>
          <cx:pt idx="1995">0.050847457627118599</cx:pt>
          <cx:pt idx="1996">0.046004842615012101</cx:pt>
          <cx:pt idx="1997">0.087719298245614002</cx:pt>
          <cx:pt idx="1998">0.068825910931174003</cx:pt>
          <cx:pt idx="1999">0.0098621420996818608</cx:pt>
          <cx:pt idx="2000">0.22412513255567301</cx:pt>
          <cx:pt idx="2001">0.0010065701579400001</cx:pt>
          <cx:pt idx="2002">0.11129458388375101</cx:pt>
          <cx:pt idx="2003">0.00135482996883891</cx:pt>
          <cx:pt idx="2004">0.016799891613602399</cx:pt>
          <cx:pt idx="2005">0.00040997048212528599</cx:pt>
          <cx:pt idx="2006">0.00204985241062643</cx:pt>
          <cx:pt idx="2007">0.079012345679012302</cx:pt>
          <cx:pt idx="2008">0.023369565217391301</cx:pt>
          <cx:pt idx="2009">0.21195652173912999</cx:pt>
          <cx:pt idx="2010">0.0080999450851180592</cx:pt>
          <cx:pt idx="2011">0.13360790774299799</cx:pt>
          <cx:pt idx="2012">0.023937600860677699</cx:pt>
          <cx:pt idx="2013">0.47450242065626602</cx:pt>
          <cx:pt idx="2014">0.36627990259275101</cx:pt>
          <cx:pt idx="2015">0</cx:pt>
          <cx:pt idx="2016">0.046331997839765798</cx:pt>
          <cx:pt idx="2017">0.0011654188444695499</cx:pt>
          <cx:pt idx="2018">0.0026892564205997001</cx:pt>
          <cx:pt idx="2019">0.32197122495629898</cx:pt>
          <cx:pt idx="2020">0.0071219103477167898</cx:pt>
          <cx:pt idx="2021">0.16683755675992301</cx:pt>
          <cx:pt idx="2022">0.0109857917093891</cx:pt>
          <cx:pt idx="2023">0.0051382053424954303</cx:pt>
          <cx:pt idx="2024">0.0063144210233076403</cx:pt>
          <cx:pt idx="2025">0.034311287916459397</cx:pt>
          <cx:pt idx="2026">0.095547309833024105</cx:pt>
          <cx:pt idx="2027">0.050495049504950498</cx:pt>
          <cx:pt idx="2028">0.032015065913370999</cx:pt>
          <cx:pt idx="2029">0.107095142241302</cx:pt>
          <cx:pt idx="2030">0.0076825013419216303</cx:pt>
          <cx:pt idx="2031">0.0089573268921095007</cx:pt>
          <cx:pt idx="2032">0.00025241515408797797</cx:pt>
          <cx:pt idx="2033">0.12850226026296999</cx:pt>
          <cx:pt idx="2034">0.37129629629629601</cx:pt>
          <cx:pt idx="2035">0.090909090909090898</cx:pt>
          <cx:pt idx="2036">0.78438661710037105</cx:pt>
          <cx:pt idx="2037">0.0848056537102473</cx:pt>
          <cx:pt idx="2038">0.916519434628975</cx:pt>
          <cx:pt idx="2039">0.0517902813299232</cx:pt>
          <cx:pt idx="2040">0.088554987212276198</cx:pt>
          <cx:pt idx="2041">0.040259740259740197</cx:pt>
          <cx:pt idx="2042">0.0051948051948051896</cx:pt>
          <cx:pt idx="2043">0.0187781010314731</cx:pt>
          <cx:pt idx="2044">0.305739222427929</cx:pt>
          <cx:pt idx="2045">0.0457142857142857</cx:pt>
          <cx:pt idx="2046">0.92682926829268297</cx:pt>
          <cx:pt idx="2047">0.66211604095563104</cx:pt>
          <cx:pt idx="2048">0.18181818181818099</cx:pt>
          <cx:pt idx="2049">0.055285272003538201</cx:pt>
          <cx:pt idx="2050">0.26802299867315299</cx:pt>
          <cx:pt idx="2051">0.26340996168582298</cx:pt>
          <cx:pt idx="2052">0.024343977236800499</cx:pt>
          <cx:pt idx="2053">0.083990719257540605</cx:pt>
          <cx:pt idx="2054">0.82414448669201501</cx:pt>
          <cx:pt idx="2055">0.75570342205323104</cx:pt>
          <cx:pt idx="2056">0.0047531992687385701</cx:pt>
          <cx:pt idx="2057">0.39341864716636199</cx:pt>
          <cx:pt idx="2058">0.12259615384615299</cx:pt>
          <cx:pt idx="2059">0.033653846153846097</cx:pt>
          <cx:pt idx="2060">0.266331658291457</cx:pt>
          <cx:pt idx="2061">0.17424772568229499</cx:pt>
          <cx:pt idx="2062">0.94051784464660604</cx:pt>
          <cx:pt idx="2063">0.060027285129604299</cx:pt>
          <cx:pt idx="2064">0.59314775160599498</cx:pt>
          <cx:pt idx="2065">0.34424853064651501</cx:pt>
          <cx:pt idx="2066">0.062727935813274904</cx:pt>
          <cx:pt idx="2067">0.11378555798687</cx:pt>
          <cx:pt idx="2068">0.11354019746121199</cx:pt>
          <cx:pt idx="2069">0.37165021156558498</cx:pt>
          <cx:pt idx="2070">0.057156580211335198</cx:pt>
          <cx:pt idx="2071">0.0014409221902017199</cx:pt>
          <cx:pt idx="2072">0.081721147431620997</cx:pt>
          <cx:pt idx="2073">0.0016929268328902999</cx:pt>
          <cx:pt idx="2074">0.15521258008153699</cx:pt>
          <cx:pt idx="2075">0.49126383226557901</cx:pt>
          <cx:pt idx="2076">0.0043026374608851102</cx:pt>
          <cx:pt idx="2077">0.18881314260169799</cx:pt>
          <cx:pt idx="2078">0.00075685903500473004</cx:pt>
          <cx:pt idx="2079">0.053699148533585601</cx:pt>
          <cx:pt idx="2080">0.00049257617338681304</cx:pt>
          <cx:pt idx="2081">0.0069664344521849202</cx:pt>
          <cx:pt idx="2082">0.017000831562413301</cx:pt>
          <cx:pt idx="2083">0.0127351179255163</cx:pt>
          <cx:pt idx="2084">0.0049815254684613302</cx:pt>
          <cx:pt idx="2085">0.0021538461538461499</cx:pt>
          <cx:pt idx="2086">0.98905982905982903</cx:pt>
          <cx:pt idx="2087">0.00485945289263122</cx:pt>
          <cx:pt idx="2088">0.0039787798408488003</cx:pt>
          <cx:pt idx="2089">0.0072944297082228101</cx:pt>
          <cx:pt idx="2090">0.025279533300923598</cx:pt>
          <cx:pt idx="2091">0.034807972775887201</cx:pt>
          <cx:pt idx="2092">0.50597969684327604</cx:pt>
          <cx:pt idx="2093">0.014775413711583901</cx:pt>
          <cx:pt idx="2094">0.015085158150851499</cx:pt>
          <cx:pt idx="2095">0.89511653718091</cx:pt>
          <cx:pt idx="2096">0.084553613604156794</cx:pt>
          <cx:pt idx="2097">0.28024417314095401</cx:pt>
          <cx:pt idx="2098">0.11683199496142301</cx:pt>
          <cx:pt idx="2099">0.34073455759599303</cx:pt>
          <cx:pt idx="2100">0.00746460746460746</cx:pt>
          <cx:pt idx="2101">0.353756260434056</cx:pt>
          <cx:pt idx="2102">0.063130206049978002</cx:pt>
          <cx:pt idx="2103">0.299613899613899</cx:pt>
          <cx:pt idx="2104">0.0082073434125269906</cx:pt>
          <cx:pt idx="2105">0.71495085359544697</cx:pt>
          <cx:pt idx="2106">0.0068027210884353704</cx:pt>
          <cx:pt idx="2107">0.95659672319632005</cx:pt>
          <cx:pt idx="2108">0.050492610837438397</cx:pt>
          <cx:pt idx="2109">0.00079542441574182799</cx:pt>
          <cx:pt idx="2110">0.084352865421764303</cx:pt>
          <cx:pt idx="2111">0.0048516418977580297</cx:pt>
          <cx:pt idx="2112">0.0083243960982585102</cx:pt>
          <cx:pt idx="2113">0.76214196762141895</cx:pt>
          <cx:pt idx="2114">0.029110291102910999</cx:pt>
          <cx:pt idx="2115">0.76588765887658805</cx:pt>
          <cx:pt idx="2116">0.27565982404692002</cx:pt>
          <cx:pt idx="2117">0.15100671140939501</cx:pt>
          <cx:pt idx="2118">0.66442953020134199</cx:pt>
          <cx:pt idx="2119">0.95125482625482605</cx:pt>
          <cx:pt idx="2120">0.0023127557374132699</cx:pt>
          <cx:pt idx="2121">0.0025715256101308398</cx:pt>
          <cx:pt idx="2122">0.0029798185019639699</cx:pt>
          <cx:pt idx="2123">0.0021314387211367599</cx:pt>
          <cx:pt idx="2124">0</cx:pt>
          <cx:pt idx="2125">0.0092689568496020103</cx:pt>
          <cx:pt idx="2126">0.13579094727018101</cx:pt>
          <cx:pt idx="2127">0.028084252758274801</cx:pt>
          <cx:pt idx="2128">0.036971093422706297</cx:pt>
          <cx:pt idx="2129">0.076228686058174497</cx:pt>
          <cx:pt idx="2130">0.045170767535805997</cx:pt>
          <cx:pt idx="2131">0.074917370547190595</cx:pt>
          <cx:pt idx="2132">0.031375550028697102</cx:pt>
          <cx:pt idx="2133">0</cx:pt>
          <cx:pt idx="2134">0.044528065224208199</cx:pt>
          <cx:pt idx="2135">0.31357792411414198</cx:pt>
          <cx:pt idx="2136">0.30617283950617202</cx:pt>
          <cx:pt idx="2137">0</cx:pt>
          <cx:pt idx="2138">0.91998324256388697</cx:pt>
          <cx:pt idx="2139">0.0040200342691445803</cx:pt>
          <cx:pt idx="2140">0.35000659022011299</cx:pt>
          <cx:pt idx="2141">0.076382791922739196</cx:pt>
          <cx:pt idx="2142">0.43898156277436301</cx:pt>
          <cx:pt idx="2143">0.73109243697478898</cx:pt>
          <cx:pt idx="2144">0.30371203599550001</cx:pt>
          <cx:pt idx="2145">0.25467880627212902</cx:pt>
          <cx:pt idx="2146">0.10327795240233401</cx:pt>
          <cx:pt idx="2147">0.61203412662775003</cx:pt>
          <cx:pt idx="2148">0.071429976203119097</cx:pt>
          <cx:pt idx="2149">0.039126963002395501</cx:pt>
          <cx:pt idx="2150">0.32072688654197801</cx:pt>
          <cx:pt idx="2151">0.42959808357732199</cx:pt>
          <cx:pt idx="2152">0</cx:pt>
          <cx:pt idx="2153">0.69018789144050097</cx:pt>
          <cx:pt idx="2154">0.0524418223533267</cx:pt>
          <cx:pt idx="2155">0.458281444582814</cx:pt>
          <cx:pt idx="2156">0.68202573682025702</cx:pt>
          <cx:pt idx="2157">0.27136046938027097</cx:pt>
          <cx:pt idx="2158">0.99086757990867502</cx:pt>
          <cx:pt idx="2159">0.374485596707818</cx:pt>
          <cx:pt idx="2160">0.15065594583156999</cx:pt>
          <cx:pt idx="2161">0.016002032004063999</cx:pt>
          <cx:pt idx="2162">0.0077459333849728799</cx:pt>
          <cx:pt idx="2163">0.00202452347301272</cx:pt>
          <cx:pt idx="2164">0.0061976819059883998</cx:pt>
          <cx:pt idx="2165">0.013200257566001201</cx:pt>
          <cx:pt idx="2166">0.0096448354512870607</cx:pt>
          <cx:pt idx="2167">0.081785597914630095</cx:pt>
          <cx:pt idx="2168">0.0263424518743667</cx:pt>
          <cx:pt idx="2169">0.85983032091479095</cx:pt>
          <cx:pt idx="2170">0.058281077093323398</cx:pt>
          <cx:pt idx="2171">0.082139619220308199</cx:pt>
          <cx:pt idx="2172">0.70270270270270196</cx:pt>
          <cx:pt idx="2173">0.104956268221574</cx:pt>
          <cx:pt idx="2174">0.0157030692362598</cx:pt>
          <cx:pt idx="2175">0.011169158710142299</cx:pt>
          <cx:pt idx="2176">0.21527652675193601</cx:pt>
          <cx:pt idx="2177">0.182519280205655</cx:pt>
          <cx:pt idx="2178">0.63990267639902598</cx:pt>
          <cx:pt idx="2179">0.28048780487804797</cx:pt>
          <cx:pt idx="2180">0.00118423278633057</cx:pt>
          <cx:pt idx="2181">0.247335476230756</cx:pt>
          <cx:pt idx="2182">0.18555093555093499</cx:pt>
          <cx:pt idx="2183">0.49494163424124499</cx:pt>
          <cx:pt idx="2184">0.085552865213882098</cx:pt>
          <cx:pt idx="2185">0.43987086359967698</cx:pt>
          <cx:pt idx="2186">0.030195381882770801</cx:pt>
          <cx:pt idx="2187">0.19449378330372999</cx:pt>
          <cx:pt idx="2188">0.11237661351556499</cx:pt>
          <cx:pt idx="2189">0.0500853727945361</cx:pt>
          <cx:pt idx="2190">0.32783153101878199</cx:pt>
          <cx:pt idx="2191">0.0082000820008199995</cx:pt>
          <cx:pt idx="2192">0.033197329376854601</cx:pt>
          <cx:pt idx="2193">0.022811572700296701</cx:pt>
          <cx:pt idx="2194">0.00057348417705020596</cx:pt>
          <cx:pt idx="2195">0.63948699233616602</cx:pt>
          <cx:pt idx="2196">0.063250847109559499</cx:pt>
          <cx:pt idx="2197">0.00060645642843814098</cx:pt>
          <cx:pt idx="2198">0.039652920320955402</cx:pt>
          <cx:pt idx="2199">0.77614678899082501</cx:pt>
          <cx:pt idx="2200">0.015800415800415801</cx:pt>
          <cx:pt idx="2201">0.13430353430353401</cx:pt>
          <cx:pt idx="2202">0.82729007633587703</cx:pt>
          <cx:pt idx="2203">0.0766188828472565</cx:pt>
          <cx:pt idx="2204">0.082947530864197497</cx:pt>
          <cx:pt idx="2205">0.23649691358024599</cx:pt>
          <cx:pt idx="2206">0.50302419354838701</cx:pt>
          <cx:pt idx="2207">0.31451612903225801</cx:pt>
          <cx:pt idx="2208">0.32567567567567501</cx:pt>
          <cx:pt idx="2209">0.14999999999999999</cx:pt>
          <cx:pt idx="2210">0.0207119741100323</cx:pt>
          <cx:pt idx="2211">0.72168284789643999</cx:pt>
          <cx:pt idx="2212">0.0277324632952691</cx:pt>
          <cx:pt idx="2213">0.023529411764705799</cx:pt>
          <cx:pt idx="2214">0.072646103896103903</cx:pt>
          <cx:pt idx="2215">0.0023846997662994199</cx:pt>
          <cx:pt idx="2216">0.012781990747364899</cx:pt>
          <cx:pt idx="2217">0.013755980861244001</cx:pt>
          <cx:pt idx="2218">0.00098603645154107908</cx:pt>
          <cx:pt idx="2219">0.371099589681605</cx:pt>
          <cx:pt idx="2220">0.371099589681605</cx:pt>
          <cx:pt idx="2221">0.11353711790392999</cx:pt>
          <cx:pt idx="2222">0.081038728453100506</cx:pt>
          <cx:pt idx="2223">0.084732482650548405</cx:pt>
          <cx:pt idx="2224">0.19398642095053301</cx:pt>
          <cx:pt idx="2225">0.86490488666135001</cx:pt>
          <cx:pt idx="2226">0.590272240574097</cx:pt>
          <cx:pt idx="2227">0.076708153416306796</cx:pt>
          <cx:pt idx="2228">0.058231913455037101</cx:pt>
          <cx:pt idx="2229">0.29783637592968198</cx:pt>
          <cx:pt idx="2230">0.031238460970386201</cx:pt>
          <cx:pt idx="2231">0.051916402038254102</cx:pt>
          <cx:pt idx="2232">0.0041873053158351598</cx:pt>
          <cx:pt idx="2233">0.26196190573456501</cx:pt>
          <cx:pt idx="2234">0.067000109926349305</cx:pt>
          <cx:pt idx="2235">0.0042544570502431097</cx:pt>
          <cx:pt idx="2236">0.52380952380952295</cx:pt>
          <cx:pt idx="2237">0.034115138592750498</cx:pt>
          <cx:pt idx="2238">0.19415807560137399</cx:pt>
          <cx:pt idx="2239">0.0116632860040567</cx:pt>
          <cx:pt idx="2240">0.18458417849898501</cx:pt>
          <cx:pt idx="2241">0.034885680579742701</cx:pt>
          <cx:pt idx="2242">0.27391719566316403</cx:pt>
          <cx:pt idx="2243">0.040687160940325498</cx:pt>
          <cx:pt idx="2244">0.41442706244150201</cx:pt>
          <cx:pt idx="2245">0.439497258991843</cx:pt>
          <cx:pt idx="2246">0.12589132038357501</cx:pt>
          <cx:pt idx="2247">0.900172117039586</cx:pt>
          <cx:pt idx="2248">0.29424157303370702</cx:pt>
          <cx:pt idx="2249">0.98665730337078605</cx:pt>
          <cx:pt idx="2250">0.037267080745341602</cx:pt>
          <cx:pt idx="2251">0.10825199645075401</cx:pt>
          <cx:pt idx="2252">0.0059701492537313399</cx:pt>
          <cx:pt idx="2253">0.058545979778526699</cx:pt>
          <cx:pt idx="2254">0.0062870269616733098</cx:pt>
          <cx:pt idx="2255">0.230201910288961</cx:pt>
          <cx:pt idx="2256">0.0012779941577409899</cx:pt>
          <cx:pt idx="2257">0.0138888888888888</cx:pt>
          <cx:pt idx="2258">0.30632716049382702</cx:pt>
          <cx:pt idx="2259">0.00076324225309113097</cx:pt>
          <cx:pt idx="2260">0.0089299343611662294</cx:pt>
          <cx:pt idx="2261">0.088709677419354802</cx:pt>
          <cx:pt idx="2262">0.080779944289693595</cx:pt>
          <cx:pt idx="2263">0.0090529247910863496</cx:pt>
          <cx:pt idx="2264">0.0103032087135707</cx:pt>
          <cx:pt idx="2265">0.059684684684684602</cx:pt>
          <cx:pt idx="2266">0.089340256566890597</cx:pt>
          <cx:pt idx="2267">0.67348808796579096</cx:pt>
          <cx:pt idx="2268">0.00092668448407848595</cx:pt>
          <cx:pt idx="2269">0.0025114492539518299</cx:pt>
          <cx:pt idx="2270">0.370473537604456</cx:pt>
          <cx:pt idx="2271">0.85515320334261802</cx:pt>
          <cx:pt idx="2272">0.1885</cx:pt>
          <cx:pt idx="2273">0.85750000000000004</cx:pt>
          <cx:pt idx="2274">0.031121445179753099</cx:pt>
          <cx:pt idx="2275">0.90037560364872105</cx:pt>
          <cx:pt idx="2276">0.22038567493112901</cx:pt>
          <cx:pt idx="2277">0.26721763085399403</cx:pt>
          <cx:pt idx="2278">0.0060275545350172198</cx:pt>
          <cx:pt idx="2279">0.99703966844286496</cx:pt>
          <cx:pt idx="2280">0.129662522202486</cx:pt>
          <cx:pt idx="2281">0.047704233750745298</cx:pt>
          <cx:pt idx="2282">0.72868217054263495</cx:pt>
          <cx:pt idx="2283">0.84345991561181399</cx:pt>
          <cx:pt idx="2284">0.190295358649789</cx:pt>
          <cx:pt idx="2285">0.37708026121761101</cx:pt>
          <cx:pt idx="2286">0.63092479460712003</cx:pt>
          <cx:pt idx="2287">0.24919510624597499</cx:pt>
          <cx:pt idx="2288">0.536082474226804</cx:pt>
          <cx:pt idx="2289">0.78804347826086896</cx:pt>
          <cx:pt idx="2290">0.0061549601737871098</cx:pt>
          <cx:pt idx="2291">0.0159835009022944</cx:pt>
          <cx:pt idx="2292">0.028963414634146301</cx:pt>
          <cx:pt idx="2293">0.057122708039492202</cx:pt>
          <cx:pt idx="2294">0.0069114470842332604</cx:pt>
          <cx:pt idx="2295">0.0103388856978747</cx:pt>
          <cx:pt idx="2296">0.89955485353245201</cx:pt>
          <cx:pt idx="2297">0.087606837606837601</cx:pt>
          <cx:pt idx="2298">0.41842696629213399</cx:pt>
          <cx:pt idx="2299">0.022106631989596798</cx:pt>
          <cx:pt idx="2300">0.198146944083224</cx:pt>
          <cx:pt idx="2301">0.123996431757359</cx:pt>
          <cx:pt idx="2302">0.43859649122806998</cx:pt>
          <cx:pt idx="2303">0.030902847909513202</cx:pt>
          <cx:pt idx="2304">0.100181781458291</cx:pt>
          <cx:pt idx="2305">0.83216783216783197</cx:pt>
          <cx:pt idx="2306">0.068862275449101798</cx:pt>
          <cx:pt idx="2307">0.024184149184149101</cx:pt>
          <cx:pt idx="2308">0.66258741258741205</cx:pt>
          <cx:pt idx="2309">0.079411764705882307</cx:pt>
          <cx:pt idx="2310">0.0169425257396064</cx:pt>
          <cx:pt idx="2311">0.051167964404894302</cx:pt>
          <cx:pt idx="2312">0.76028921023359197</cx:pt>
          <cx:pt idx="2313">0.237179487179487</cx:pt>
          <cx:pt idx="2314">0.5</cx:pt>
          <cx:pt idx="2315">0.0130718954248366</cx:pt>
          <cx:pt idx="2316">0.021820448877805401</cx:pt>
          <cx:pt idx="2317">0.047381546134663298</cx:pt>
          <cx:pt idx="2318">0.181598062953995</cx:pt>
          <cx:pt idx="2319">0.101536563151864</cx:pt>
          <cx:pt idx="2320">0.122484355260451</cx:pt>
          <cx:pt idx="2321">0.209523809523809</cx:pt>
          <cx:pt idx="2322">0.017306652244456398</cx:pt>
          <cx:pt idx="2323">0.0124705089315807</cx:pt>
          <cx:pt idx="2324">0.021570610043815299</cx:pt>
          <cx:pt idx="2325">0.00173199957583683</cx:pt>
          <cx:pt idx="2326">0.119260542221908</cx:pt>
          <cx:pt idx="2327">0.074668141592920304</cx:pt>
          <cx:pt idx="2328">0.409174827420131</cx:pt>
          <cx:pt idx="2329">0.046485888212506897</cx:pt>
          <cx:pt idx="2330">0.082180409518538999</cx:pt>
          <cx:pt idx="2331">0.101050204918032</cx:pt>
          <cx:pt idx="2332">0.107453893442622</cx:pt>
          <cx:pt idx="2333">0.0034115790009674601</cx:pt>
          <cx:pt idx="2334">0.0173634095422373</cx:pt>
          <cx:pt idx="2335">0.033003300330033</cx:pt>
          <cx:pt idx="2336">0.083065953654188895</cx:pt>
          <cx:pt idx="2337">0.114438502673796</cx:pt>
          <cx:pt idx="2338">0.077675840978593202</cx:pt>
          <cx:pt idx="2339">0.0021359914560341699</cx:pt>
          <cx:pt idx="2340">0.0097899608401566304</cx:pt>
          <cx:pt idx="2341">0.081345565749235405</cx:pt>
          <cx:pt idx="2342">0.0889159561510353</cx:pt>
          <cx:pt idx="2343">0.081021576398062498</cx:pt>
          <cx:pt idx="2344">0.0365408038976857</cx:pt>
          <cx:pt idx="2345">0.035953686776355798</cx:pt>
          <cx:pt idx="2346">0.310850439882697</cx:pt>
          <cx:pt idx="2347">0.055696931867287601</cx:pt>
          <cx:pt idx="2348">0.058769866039275899</cx:pt>
          <cx:pt idx="2349">0.0095687833975394501</cx:pt>
          <cx:pt idx="2350">0.090163934426229497</cx:pt>
          <cx:pt idx="2351">0.098925946862634201</cx:pt>
          <cx:pt idx="2352">0.029327699763887102</cx:pt>
          <cx:pt idx="2353">0.022528223560978</cx:pt>
          <cx:pt idx="2354">0.00065812787930947202</cx:pt>
          <cx:pt idx="2355">0.21137602908157799</cx:pt>
          <cx:pt idx="2356">0.0524965251790869</cx:pt>
          <cx:pt idx="2357">0.045283462714655297</cx:pt>
          <cx:pt idx="2358">0.124676546694895</cx:pt>
          <cx:pt idx="2359">0.21897139858304901</cx:pt>
          <cx:pt idx="2360">0.0010094675823251399</cx:pt>
          <cx:pt idx="2361">0.030635811627231099</cx:pt>
          <cx:pt idx="2362">0.27970297029702901</cx:pt>
          <cx:pt idx="2363">0.47277227722772203</cx:pt>
          <cx:pt idx="2364">0.0080072793448589599</cx:pt>
          <cx:pt idx="2365">0.104094631483166</cx:pt>
          <cx:pt idx="2366">0.0053272450532724502</cx:pt>
          <cx:pt idx="2367">0.55617977528089801</cx:pt>
          <cx:pt idx="2368">0.75561797752808901</cx:pt>
          <cx:pt idx="2369">0.206547905633124</cx:pt>
          <cx:pt idx="2370">0.30241657077100098</cx:pt>
          <cx:pt idx="2371">0.77637130801687704</cx:pt>
          <cx:pt idx="2372">0.0123922413793103</cx:pt>
          <cx:pt idx="2373">0.47252155172413701</cx:pt>
          <cx:pt idx="2374">0.17261904761904701</cx:pt>
          <cx:pt idx="2375">0.44196428571428498</cx:pt>
          <cx:pt idx="2376">0.033277870216306099</cx:pt>
          <cx:pt idx="2377">0.30081855388813</cx:pt>
          <cx:pt idx="2378">0.44133697135061301</cx:pt>
          <cx:pt idx="2379">0.19242273180458599</cx:pt>
          <cx:pt idx="2380">0.227004219409282</cx:pt>
          <cx:pt idx="2381">0.0222772277227722</cx:pt>
          <cx:pt idx="2382">0.0118074477747502</cx:pt>
          <cx:pt idx="2383">0.87284287011807404</cx:pt>
          <cx:pt idx="2384">0.080536912751677805</cx:pt>
          <cx:pt idx="2385">0.18500892325996399</cx:pt>
          <cx:pt idx="2386">0.082688875669244502</cx:pt>
          <cx:pt idx="2387">0.182844243792325</cx:pt>
          <cx:pt idx="2388">0.38402848423194302</cx:pt>
          <cx:pt idx="2389">0.53738555442522795</cx:pt>
          <cx:pt idx="2390">0.0028063052304752802</cx:pt>
          <cx:pt idx="2391">0.0260989010989011</cx:pt>
          <cx:pt idx="2392">0.52907509157509103</cx:pt>
          <cx:pt idx="2393">0.0013732934808950599</cx:pt>
          <cx:pt idx="2394">0.017178094259286399</cx:pt>
          <cx:pt idx="2395">0.052121568051681097</cx:pt>
          <cx:pt idx="2396">0.0165316764673249</cx:pt>
          <cx:pt idx="2397">0.900033285254632</cx:pt>
          <cx:pt idx="2398">0.0049659201557935703</cx:pt>
          <cx:pt idx="2399">0.0095423563777994099</cx:pt>
          <cx:pt idx="2400">0.029390681003584201</cx:pt>
          <cx:pt idx="2401">0.055299539170506902</cx:pt>
          <cx:pt idx="2402">0.0030654913262134799</cx:pt>
          <cx:pt idx="2403">0.0021896366615810499</cx:pt>
          <cx:pt idx="2404">0.200598802395209</cx:pt>
          <cx:pt idx="2405">0.110778443113772</cx:pt>
          <cx:pt idx="2406">0.0354906054279749</cx:pt>
          <cx:pt idx="2407">0.32259235726604302</cx:pt>
          <cx:pt idx="2408">0.076756756756756694</cx:pt>
          <cx:pt idx="2409">0.16478696741854601</cx:pt>
          <cx:pt idx="2410">0.13032581453634001</cx:pt>
          <cx:pt idx="2411">0.053626269785022398</cx:pt>
          <cx:pt idx="2412">0.065198237885462501</cx:pt>
          <cx:pt idx="2413">0.033480176211453702</cx:pt>
          <cx:pt idx="2414">0.49130434782608601</cx:pt>
          <cx:pt idx="2415">0.51086956521739102</cx:pt>
          <cx:pt idx="2416">0</cx:pt>
          <cx:pt idx="2417">0.011062620521668501</cx:pt>
          <cx:pt idx="2418">0.017860209513996202</cx:pt>
          <cx:pt idx="2419">0.023007395234182399</cx:pt>
          <cx:pt idx="2420">0.31380977968833901</cx:pt>
          <cx:pt idx="2421">0.80386888769478704</cx:pt>
          <cx:pt idx="2422">0.0918367346938775</cx:pt>
          <cx:pt idx="2423">0.478458049886621</cx:pt>
          <cx:pt idx="2424">0.033972125435539999</cx:pt>
          <cx:pt idx="2425">0.015679442508710801</cx:pt>
          <cx:pt idx="2426">0.12669683257918499</cx:pt>
          <cx:pt idx="2427">0.0070898041863605597</cx:pt>
          <cx:pt idx="2428">0.020108108108108098</cx:pt>
          <cx:pt idx="2429">0.059748826588862103</cx:pt>
          <cx:pt idx="2430">0.59203348978815096</cx:pt>
          <cx:pt idx="2431">0.025168500981144901</cx:pt>
          <cx:pt idx="2432">0.75496971248186995</cx:pt>
          <cx:pt idx="2433">0.030463038180341101</cx:pt>
          <cx:pt idx="2434">0.87611697806661204</cx:pt>
          <cx:pt idx="2435">0.020708283313325301</cx:pt>
          <cx:pt idx="2436">0.496413934426229</cx:pt>
          <cx:pt idx="2437">0.041614906832298099</cx:pt>
          <cx:pt idx="2438">0.043518951801591002</cx:pt>
          <cx:pt idx="2439">0.16986429574169301</cx:pt>
          <cx:pt idx="2440">0.35184504106901998</cx:pt>
          <cx:pt idx="2441">0.056964223688780798</cx:pt>
          <cx:pt idx="2442">0.076646983906449001</cx:pt>
          <cx:pt idx="2443">0.0359281437125748</cx:pt>
          <cx:pt idx="2444">0.118546845124282</cx:pt>
          <cx:pt idx="2445">0.031852248394004197</cx:pt>
          <cx:pt idx="2446">0.165244375484872</cx:pt>
          <cx:pt idx="2447">0.91894212605186298</cx:pt>
          <cx:pt idx="2448">0.18785452118785401</cx:pt>
          <cx:pt idx="2449">0.072739406072739404</cx:pt>
          <cx:pt idx="2450">0.32635585156993302</cx:pt>
          <cx:pt idx="2451">0.073700543056632997</cx:pt>
          <cx:pt idx="2452">0.40469394227719602</cx:pt>
          <cx:pt idx="2453">0.225039619651347</cx:pt>
          <cx:pt idx="2454">0.21331521739130399</cx:pt>
          <cx:pt idx="2455">0.030159173415247102</cx:pt>
          <cx:pt idx="2456">0.42844202898550698</cx:pt>
          <cx:pt idx="2457">0.95288652952886499</cx:pt>
          <cx:pt idx="2458">0.282795698924731</cx:pt>
          <cx:pt idx="2459">0.076093653727664801</cx:pt>
          <cx:pt idx="2460">0.069778188539741201</cx:pt>
          <cx:pt idx="2461">0.018334735071488601</cx:pt>
          <cx:pt idx="2462">0.00100925147182506</cx:pt>
          <cx:pt idx="2463">0.076142131979695396</cx:pt>
          <cx:pt idx="2464">0.097043893699611805</cx:pt>
          <cx:pt idx="2465">0.99698189134808801</cx:pt>
          <cx:pt idx="2466">0.0058394160583941602</cx:pt>
          <cx:pt idx="2467">0.023267973856209101</cx:pt>
          <cx:pt idx="2468">0.0131086142322097</cx:pt>
          <cx:pt idx="2469">0.24781523096129801</cx:pt>
          <cx:pt idx="2470">0.016765285996055201</cx:pt>
          <cx:pt idx="2471">0.068047337278106496</cx:pt>
          <cx:pt idx="2472">0.045118949958982697</cx:pt>
          <cx:pt idx="2473">0.10254306808859701</cx:pt>
          <cx:pt idx="2474">0.499254565784569</cx:pt>
          <cx:pt idx="2475">0.41185240402534401</cx:pt>
          <cx:pt idx="2476">0.0044532409698169202</cx:pt>
          <cx:pt idx="2477">0.037110341415141003</cx:pt>
          <cx:pt idx="2478">0.037701974865349999</cx:pt>
          <cx:pt idx="2479">0.88886483678240502</cx:pt>
          <cx:pt idx="2480">0.0258463936271538</cx:pt>
          <cx:pt idx="2481">0.024671052631578899</cx:pt>
          <cx:pt idx="2482">0.144220047082145</cx:pt>
          <cx:pt idx="2483">0.0147441457068516</cx:pt>
          <cx:pt idx="2484">0.00186721991701244</cx:pt>
          <cx:pt idx="2485">0.0036674816625916801</cx:pt>
          <cx:pt idx="2486">0.20323960880195599</cx:pt>
          <cx:pt idx="2487">0.031289111389236499</cx:pt>
          <cx:pt idx="2488">0.092615769712140097</cx:pt>
          <cx:pt idx="2489">0.00135157965872613</cx:pt>
          <cx:pt idx="2490">0.0053929121725731898</cx:pt>
          <cx:pt idx="2491">0.065485362095531505</cx:pt>
          <cx:pt idx="2492">0.027522935779816501</cx:pt>
          <cx:pt idx="2493">0.0596330275229357</cx:pt>
          <cx:pt idx="2494">0</cx:pt>
          <cx:pt idx="2495">0.00229187129803256</cx:pt>
          <cx:pt idx="2496">0.0155668660892341</cx:pt>
          <cx:pt idx="2497">0.44931506849315</cx:pt>
          <cx:pt idx="2498">0.00319837948772621</cx:pt>
          <cx:pt idx="2499">0.38351235374077097</cx:pt>
          <cx:pt idx="2500">0.044756179024716097</cx:pt>
          <cx:pt idx="2501">0.067468269873079495</cx:pt>
          <cx:pt idx="2502">0.0128424657534246</cx:pt>
          <cx:pt idx="2503">0.016525576368875999</cx:pt>
          <cx:pt idx="2504">0.79800072046109505</cx:pt>
          <cx:pt idx="2505">0.018915159944367099</cx:pt>
          <cx:pt idx="2506">0.16865261228230899</cx:pt>
          <cx:pt idx="2507">0.4296875</cx:pt>
          <cx:pt idx="2508">0.15625</cx:pt>
          <cx:pt idx="2509">0.0094061232017705592</cx:pt>
          <cx:pt idx="2510">0.036333456289192101</cx:pt>
          <cx:pt idx="2511">0.19717894736842101</cx:pt>
          <cx:pt idx="2512">0.0027693856998992901</cx:pt>
          <cx:pt idx="2513">0.202416918429003</cx:pt>
          <cx:pt idx="2514">0.35659199412412701</cx:pt>
          <cx:pt idx="2515">0.139903211614606</cx:pt>
          <cx:pt idx="2516">0.055555555555555497</cx:pt>
          <cx:pt idx="2517">0.14844642759971699</cx:pt>
          <cx:pt idx="2518">0.60075093867334095</cx:pt>
          <cx:pt idx="2519">0.012581781580271701</cx:pt>
          <cx:pt idx="2520">0.71747211895910701</cx:pt>
          <cx:pt idx="2521">0.047058823529411702</cx:pt>
          <cx:pt idx="2522">0.47918781725888299</cx:pt>
          <cx:pt idx="2523">0.014405619382105999</cx:pt>
          <cx:pt idx="2524">0.0032740044050240998</cx:pt>
          <cx:pt idx="2525">0.0533515731874145</cx:pt>
          <cx:pt idx="2526">0.62210796915167099</cx:pt>
          <cx:pt idx="2527">0.0483050847457627</cx:pt>
          <cx:pt idx="2528">0.63165680473372698</cx:pt>
          <cx:pt idx="2529">0.37810945273631802</cx:pt>
          <cx:pt idx="2530">0.12653429602888</cx:pt>
          <cx:pt idx="2531">0.19891696750902499</cx:pt>
          <cx:pt idx="2532">0.0027932960893854702</cx:pt>
          <cx:pt idx="2533">0.041413650716541101</cx:pt>
          <cx:pt idx="2534">0.087913854066216601</cx:pt>
          <cx:pt idx="2535">0.0443587270973963</cx:pt>
          <cx:pt idx="2536">0.020904599011782501</cx:pt>
          <cx:pt idx="2537">0.074116305587229106</cx:pt>
          <cx:pt idx="2538">0.0054054054054053996</cx:pt>
          <cx:pt idx="2539">0.054759106933019899</cx:pt>
          <cx:pt idx="2540">0.0914127423822714</cx:pt>
          <cx:pt idx="2541">0.39889196675900201</cx:pt>
          <cx:pt idx="2542">0.0173087660524846</cx:pt>
          <cx:pt idx="2543">0.065605806811836906</cx:pt>
          <cx:pt idx="2544">0.01086628433444</cx:pt>
          <cx:pt idx="2545">0.60126773317235105</cx:pt>
          <cx:pt idx="2546">0.0112209457654288</cx:pt>
          <cx:pt idx="2547">0.122628907293614</cx:pt>
          <cx:pt idx="2548">0.849572649572649</cx:pt>
          <cx:pt idx="2549">0.060565020077458599</cx:pt>
          <cx:pt idx="2550">0.131893458787749</cx:pt>
          <cx:pt idx="2551">0.058460271716755802</cx:pt>
          <cx:pt idx="2552">0.081515026759983497</cx:pt>
          <cx:pt idx="2553">0.0011629987475398099</cx:pt>
          <cx:pt idx="2554">0.73474682411880399</cx:pt>
          <cx:pt idx="2555">0.0391644908616188</cx:pt>
          <cx:pt idx="2556">0.0011964107676968999</cx:pt>
          <cx:pt idx="2557">0.0113659022931206</cx:pt>
          <cx:pt idx="2558">0.116591928251121</cx:pt>
          <cx:pt idx="2559">0.31902626521460598</cx:pt>
          <cx:pt idx="2560">0.00060590322859863197</cx:pt>
          <cx:pt idx="2561">0.013632822643469201</cx:pt>
          <cx:pt idx="2562">0.0034340659340659301</cx:pt>
          <cx:pt idx="2563">0.028159340659340601</cx:pt>
          <cx:pt idx="2564">0.085388601036269399</cx:pt>
          <cx:pt idx="2565">0.00051824979640186495</cx:pt>
          <cx:pt idx="2566">0.00058019063406547803</cx:pt>
          <cx:pt idx="2567">0.0085370907583920408</cx:pt>
          <cx:pt idx="2568">0.0174436714775205</cx:pt>
          <cx:pt idx="2569">0.034783511577198598</cx:pt>
          <cx:pt idx="2570">0.27777777777777701</cx:pt>
          <cx:pt idx="2571">0.044288224956063202</cx:pt>
          <cx:pt idx="2572">0.120913884007029</cx:pt>
          <cx:pt idx="2573">0.0065261044176706797</cx:pt>
          <cx:pt idx="2574">0.00242024202420242</cx:pt>
          <cx:pt idx="2575">0.00121684108055487</cx:pt>
          <cx:pt idx="2576">0.00032100667693887999</cx:pt>
          <cx:pt idx="2577">0.025744735490498199</cx:pt>
          <cx:pt idx="2578">0.32944630872483199</cx:pt>
          <cx:pt idx="2579">0.33901006711409398</cx:pt>
          <cx:pt idx="2580">0.13578814095800801</cx:pt>
          <cx:pt idx="2581">0.143384680312302</cx:pt>
          <cx:pt idx="2582">0.046111014442317702</cx:pt>
          <cx:pt idx="2583">0.057943274752044499</cx:pt>
          <cx:pt idx="2584">0.00075118200698157296</cx:pt>
          <cx:pt idx="2585">0.233695652173913</cx:pt>
          <cx:pt idx="2586">0.192773167358229</cx:pt>
          <cx:pt idx="2587">0.060637087599544899</cx:pt>
          <cx:pt idx="2588">0.0014338059582603101</cx:pt>
          <cx:pt idx="2589">0.131419541743481</cx:pt>
          <cx:pt idx="2590">0.79528437151505404</cx:pt>
          <cx:pt idx="2591">0.172504608901764</cx:pt>
          <cx:pt idx="2592">0.124020442930153</cx:pt>
          <cx:pt idx="2593">0.13867120954003401</cx:pt>
          <cx:pt idx="2594">0.109559613319011</cx:pt>
          <cx:pt idx="2595">0.027926960257787299</cx:pt>
          <cx:pt idx="2596">0.0119532044760935</cx:pt>
          <cx:pt idx="2597">0.152848423194303</cx:pt>
          <cx:pt idx="2598">0.060095335376234203</cx:pt>
          <cx:pt idx="2599">0.070480081716036702</cx:pt>
          <cx:pt idx="2600">0.019708654670094201</cx:pt>
          <cx:pt idx="2601">0.10711225364181599</cx:pt>
          <cx:pt idx="2602">0.111222949169602</cx:pt>
          <cx:pt idx="2603">0.058167467398764501</cx:pt>
          <cx:pt idx="2604">0.063486616334934798</cx:pt>
          <cx:pt idx="2605">0.14925373134328301</cx:pt>
          <cx:pt idx="2606">0.24488419158983499</cx:pt>
          <cx:pt idx="2607">0.090466037161133106</cx:pt>
          <cx:pt idx="2608">0.65446269542845803</cx:pt>
          <cx:pt idx="2609">0.0011404675917126</cx:pt>
          <cx:pt idx="2610">0.13227513227513199</cx:pt>
          <cx:pt idx="2611">0.201910828025477</cx:pt>
          <cx:pt idx="2612">0.22802547770700601</cx:pt>
          <cx:pt idx="2613">0.11583276216586701</cx:pt>
          <cx:pt idx="2614">0.138793694311172</cx:pt>
          <cx:pt idx="2615">0.095393713040771794</cx:pt>
          <cx:pt idx="2616">0.140663694898464</cx:pt>
          <cx:pt idx="2617">0.25061911837543299</cx:pt>
          <cx:pt idx="2618">0</cx:pt>
          <cx:pt idx="2619">0.028373266078184099</cx:pt>
          <cx:pt idx="2620">0.24180967238689499</cx:pt>
          <cx:pt idx="2621">0.28280254777070002</cx:pt>
          <cx:pt idx="2622">0.187261146496815</cx:pt>
          <cx:pt idx="2623">0.073181419807186607</cx:pt>
          <cx:pt idx="2624">0.191060473269062</cx:pt>
          <cx:pt idx="2625">0.39741569492593698</cx:pt>
          <cx:pt idx="2626">0.0070609002647837602</cx:pt>
          <cx:pt idx="2627">0.058139534883720902</cx:pt>
          <cx:pt idx="2628">0.036157699847527702</cx:pt>
          <cx:pt idx="2629">0.15062623599208899</cx:pt>
          <cx:pt idx="2630">0.0059125293452743201</cx:pt>
          <cx:pt idx="2631">0.1218591329254</cx:pt>
          <cx:pt idx="2632">0.40359328212472301</cx:pt>
          <cx:pt idx="2633">0.20637732506643</cx:pt>
          <cx:pt idx="2634">0.021129466000768302</cx:pt>
          <cx:pt idx="2635">0.090280445639646503</cx:pt>
          <cx:pt idx="2636">0.042654028436018898</cx:pt>
          <cx:pt idx="2637">0.0091759955955221101</cx:pt>
          <cx:pt idx="2638">0.64972067039106096</cx:pt>
          <cx:pt idx="2639">0.145687645687645</cx:pt>
          <cx:pt idx="2640">0.028659953524399599</cx:pt>
          <cx:pt idx="2641">0.178156467854376</cx:pt>
          <cx:pt idx="2642">0.14973262032085499</cx:pt>
          <cx:pt idx="2643">0.62165775401069501</cx:pt>
          <cx:pt idx="2644">0.100098135426889</cx:pt>
          <cx:pt idx="2645">0.097486204782342101</cx:pt>
          <cx:pt idx="2646">0.248313917841814</cx:pt>
          <cx:pt idx="2647">0.073578595317725703</cx:pt>
          <cx:pt idx="2648">0.115384615384615</cx:pt>
          <cx:pt idx="2649">0.082737487231869203</cx:pt>
          <cx:pt idx="2650">0.0302895322939866</cx:pt>
          <cx:pt idx="2651">0.030624744793793301</cx:pt>
          <cx:pt idx="2652">0.185022026431718</cx:pt>
          <cx:pt idx="2653">0.81938325991189398</cx:pt>
          <cx:pt idx="2654">0.10200668896321</cx:pt>
          <cx:pt idx="2655">0.39041095890410898</cx:pt>
          <cx:pt idx="2656">0.085616438356164296</cx:pt>
          <cx:pt idx="2657">0.016635859519408502</cx:pt>
          <cx:pt idx="2658">0.78577405857740501</cx:pt>
          <cx:pt idx="2659">0.71464435146443495</cx:pt>
          <cx:pt idx="2660">0.081593006313744498</cx:pt>
          <cx:pt idx="2661">0.151044196211753</cx:pt>
          <cx:pt idx="2662">0.019434628975265</cx:pt>
          <cx:pt idx="2663">0.63780918727915104</cx:pt>
          <cx:pt idx="2664">0.292604501607717</cx:pt>
          <cx:pt idx="2665">0.213022508038585</cx:pt>
          <cx:pt idx="2666">0.0091168091168091093</cx:pt>
          <cx:pt idx="2667">0.010230179028132899</cx:pt>
          <cx:pt idx="2668">0.72463768115941996</cx:pt>
          <cx:pt idx="2669">0</cx:pt>
          <cx:pt idx="2670">0.038784067085953798</cx:pt>
          <cx:pt idx="2671">0.39617768595041303</cx:pt>
          <cx:pt idx="2672">0.088050314465408799</cx:pt>
          <cx:pt idx="2673">0.014462809917355299</cx:pt>
          <cx:pt idx="2674">0.35330578512396599</cx:pt>
          <cx:pt idx="2675">0.081374602435807894</cx:pt>
          <cx:pt idx="2676">0.083779380963462796</cx:pt>
          <cx:pt idx="2677">0.124196510560146</cx:pt>
          <cx:pt idx="2678">0.147432357813362</cx:pt>
          <cx:pt idx="2679">0.075166508087535597</cx:pt>
          <cx:pt idx="2680">0.083016175071360596</cx:pt>
          <cx:pt idx="2681">0.022313765877102602</cx:pt>
          <cx:pt idx="2682">0.164177823549605</cx:pt>
          <cx:pt idx="2683">0.098412222887956799</cx:pt>
          <cx:pt idx="2684">0.10964649490712999</cx:pt>
          <cx:pt idx="2685">0.063901979264844394</cx:pt>
          <cx:pt idx="2686">0.066305372290292097</cx:pt>
          <cx:pt idx="2687">0.058389261744966399</cx:pt>
          <cx:pt idx="2688">0.065234899328858995</cx:pt>
          <cx:pt idx="2689">0.15742677824267701</cx:pt>
          <cx:pt idx="2690">0.20449790794979</cx:pt>
          <cx:pt idx="2691">0.045751633986928102</cx:pt>
          <cx:pt idx="2692">0.108497892167739</cx:pt>
          <cx:pt idx="2693">0.13423482849604201</cx:pt>
          <cx:pt idx="2694">0.145448548812664</cx:pt>
          <cx:pt idx="2695">0.061440677966101698</cx:pt>
          <cx:pt idx="2696">0.247429171038824</cx:pt>
          <cx:pt idx="2697">0.25855194123819503</cx:pt>
          <cx:pt idx="2698">0.105467582910068</cx:pt>
          <cx:pt idx="2699">0.13594263519569699</cx:pt>
          <cx:pt idx="2700">0.0112709832134292</cx:pt>
          <cx:pt idx="2701">0.075539568345323702</cx:pt>
          <cx:pt idx="2702">0.00146338717847695</cx:pt>
          <cx:pt idx="2703">0.0224573647773962</cx:pt>
          <cx:pt idx="2704">0.15491329479768701</cx:pt>
          <cx:pt idx="2705">0.0581613508442776</cx:pt>
          <cx:pt idx="2706">0.0919395465994962</cx:pt>
          <cx:pt idx="2707">0.123425692695214</cx:pt>
          <cx:pt idx="2708">0.014139827179889999</cx:pt>
          <cx:pt idx="2709">0.95111731843575398</cx:pt>
          <cx:pt idx="2710">0.75289575289575295</cx:pt>
          <cx:pt idx="2711">0.15535444947209601</cx:pt>
          <cx:pt idx="2712">0.10152284263959301</cx:pt>
          <cx:pt idx="2713">0.21362098138747801</cx:pt>
          <cx:pt idx="2714">0.0019905213270142099</cx:pt>
          <cx:pt idx="2715">0.070616113744075795</cx:pt>
          <cx:pt idx="2716">0.022831050228310501</cx:pt>
          <cx:pt idx="2717">0.0153362897265336</cx:pt>
          <cx:pt idx="2718">0.042128603104212799</cx:pt>
          <cx:pt idx="2719">0.062016897357540797</cx:pt>
          <cx:pt idx="2720">0.13840976020193499</cx:pt>
          <cx:pt idx="2721">0.33992427429533001</cx:pt>
          <cx:pt idx="2722">0.0088207985143918203</cx:pt>
          <cx:pt idx="2723">0.592592592592592</cx:pt>
          <cx:pt idx="2724">0.045140300935339502</cx:pt>
          <cx:pt idx="2725">0.61976413176087797</cx:pt>
          <cx:pt idx="2726">0.0052437366478927903</cx:pt>
          <cx:pt idx="2727">0.065838026801320601</cx:pt>
          <cx:pt idx="2728">0.19921104536489101</cx:pt>
          <cx:pt idx="2729">0.80670611439842199</cx:pt>
          <cx:pt idx="2730">0.045194508009153297</cx:pt>
          <cx:pt idx="2731">0.57551487414187597</cx:pt>
          <cx:pt idx="2732">0.045611015490533501</cx:pt>
          <cx:pt idx="2733">0.80329949238578602</cx:pt>
          <cx:pt idx="2734">0.0068212824010914002</cx:pt>
          <cx:pt idx="2735">0.104693140794223</cx:pt>
          <cx:pt idx="2736">0.31256713211600401</cx:pt>
          <cx:pt idx="2737">0.022508038585209</cx:pt>
          <cx:pt idx="2738">0.032816537467700198</cx:pt>
          <cx:pt idx="2739">0.15142118863049001</cx:pt>
          <cx:pt idx="2740">0.062593462935270197</cx:pt>
          <cx:pt idx="2741">0.99532163742690005</cx:pt>
          <cx:pt idx="2742">0.23076923076923</cx:pt>
          <cx:pt idx="2743">0.0082070707070706992</cx:pt>
          <cx:pt idx="2744">0.15656565656565599</cx:pt>
          <cx:pt idx="2745">0.35050505050504999</cx:pt>
          <cx:pt idx="2746">0.0176800344976282</cx:pt>
          <cx:pt idx="2747">0.076326002587322098</cx:pt>
          <cx:pt idx="2748">0.037854889589905301</cx:pt>
          <cx:pt idx="2749">0.0599326599326599</cx:pt>
          <cx:pt idx="2750">0.0087542087542087504</cx:pt>
          <cx:pt idx="2751">0.040609137055837498</cx:pt>
          <cx:pt idx="2752">0.045180722891566202</cx:pt>
          <cx:pt idx="2753">0.27941176470588203</cx:pt>
          <cx:pt idx="2754">0.43014705882352899</cx:pt>
          <cx:pt idx="2755">0.071114369501466199</cx:pt>
          <cx:pt idx="2756">0.064487632508833895</cx:pt>
          <cx:pt idx="2757">0.061939690301548403</cx:pt>
          <cx:pt idx="2758">0.14669926650366699</cx:pt>
          <cx:pt idx="2759">0.031829419035846698</cx:pt>
          <cx:pt idx="2760">0.10197775030902299</cx:pt>
          <cx:pt idx="2761">0.18528610354223399</cx:pt>
          <cx:pt idx="2762">0.19931271477663201</cx:pt>
          <cx:pt idx="2763">0.46853146853146799</cx:pt>
          <cx:pt idx="2764">0.032303869364572198</cx:pt>
          <cx:pt idx="2765">0.095085470085469997</cx:pt>
          <cx:pt idx="2766">0.40598290598290598</cx:pt>
          <cx:pt idx="2767">0.0124822246800442</cx:pt>
          <cx:pt idx="2768">0.0481908674356138</cx:pt>
          <cx:pt idx="2769">0.25</cx:pt>
          <cx:pt idx="2770">0.162803843979649</cx:pt>
          <cx:pt idx="2771">0.049745618993781798</cx:pt>
          <cx:pt idx="2772">0.0287836583101207</cx:pt>
          <cx:pt idx="2773">0.12313432835820801</cx:pt>
          <cx:pt idx="2774">0.059859154929577399</cx:pt>
          <cx:pt idx="2775">0.011165387299371899</cx:pt>
          <cx:pt idx="2776">0.0921144452198185</cx:pt>
          <cx:pt idx="2777">0.42196531791907499</cx:pt>
          <cx:pt idx="2778">0.0209790209790209</cx:pt>
          <cx:pt idx="2779">0.0187713310580204</cx:pt>
          <cx:pt idx="2780">0.58447098976109202</cx:pt>
          <cx:pt idx="2781">0.019011406844106401</cx:pt>
          <cx:pt idx="2782">0.129139072847682</cx:pt>
          <cx:pt idx="2783">0.249011857707509</cx:pt>
          <cx:pt idx="2784">0.059800664451827197</cx:pt>
          <cx:pt idx="2785">0.79900332225913595</cx:pt>
          <cx:pt idx="2786">0.038491751767478398</cx:pt>
          <cx:pt idx="2787">0.104651162790697</cx:pt>
          <cx:pt idx="2788">0.034246575342465703</cx:pt>
          <cx:pt idx="2789">0.045977011494252797</cx:pt>
          <cx:pt idx="2790">0.053447354355959299</cx:pt>
          <cx:pt idx="2791">0.0040434252797164</cx:pt>
          <cx:pt idx="2792">0.185831394704774</cx:pt>
          <cx:pt idx="2793">0.0029688273132112801</cx:pt>
          <cx:pt idx="2794">0.037110341415141003</cx:pt>
          <cx:pt idx="2795">0.044711014176662997</cx:pt>
          <cx:pt idx="2796">0.48309705561613903</cx:pt>
          <cx:pt idx="2797">0.029393939393939299</cx:pt>
          <cx:pt idx="2798">0.056363636363636303</cx:pt>
          <cx:pt idx="2799">0.26844494892167903</cx:pt>
          <cx:pt idx="2800">0.47616345062429</cx:pt>
          <cx:pt idx="2801">0.0025925925925925899</cx:pt>
          <cx:pt idx="2802">0.85074074074074002</cx:pt>
          <cx:pt idx="2803">0.93031358885017401</cx:pt>
          <cx:pt idx="2804">0.012865497076023301</cx:pt>
          <cx:pt idx="2805">0.77777777777777701</cx:pt>
          <cx:pt idx="2806">0.39047619047618998</cx:pt>
          <cx:pt idx="2807">0.42261904761904701</cx:pt>
          <cx:pt idx="2808">0.0587583148558758</cx:pt>
          <cx:pt idx="2809">0.022889305816134999</cx:pt>
          <cx:pt idx="2810">0.011096774193548299</cx:pt>
          <cx:pt idx="2811">0.0174422760740581</cx:pt>
          <cx:pt idx="2812">0.10150832797197699</cx:pt>
          <cx:pt idx="2813">0.134517766497461</cx:pt>
          <cx:pt idx="2814">0.0204379562043795</cx:pt>
          <cx:pt idx="2815">0.0788982259570494</cx:pt>
          <cx:pt idx="2816">0.82983682983682905</cx:pt>
          <cx:pt idx="2817">0.104712041884816</cx:pt>
          <cx:pt idx="2818">0.28494623655913898</cx:pt>
          <cx:pt idx="2819">0.046402502606882098</cx:pt>
          <cx:pt idx="2820">0.43404588112617298</cx:pt>
          <cx:pt idx="2821">0.81465201465201398</cx:pt>
          <cx:pt idx="2822">0.86813186813186805</cx:pt>
          <cx:pt idx="2823">0.22837837837837799</cx:pt>
          <cx:pt idx="2824">0.065540540540540496</cx:pt>
          <cx:pt idx="2825">0.021239954075774899</cx:pt>
          <cx:pt idx="2826">0.0017221584385763401</cx:pt>
          <cx:pt idx="2827">0.084890965732087195</cx:pt>
          <cx:pt idx="2828">0.42601246105919</cx:pt>
          <cx:pt idx="2829">0.0061696658097686301</cx:pt>
          <cx:pt idx="2830">0.016623821765209899</cx:pt>
          <cx:pt idx="2831">0.092950932964754596</cx:pt>
          <cx:pt idx="2832">0.0072345812986073397</cx:pt>
          <cx:pt idx="2833">0.0238741182854042</cx:pt>
          <cx:pt idx="2834">0.047368421052631497</cx:pt>
          <cx:pt idx="2835">0.0553827751196172</cx:pt>
          <cx:pt idx="2836">0.0112209457654288</cx:pt>
          <cx:pt idx="2837">0.122628907293614</cx:pt>
          <cx:pt idx="2838">0.73922902494331</cx:pt>
          <cx:pt idx="2839">0.112173913043478</cx:pt>
          <cx:pt idx="2840">0.016129032258064498</cx:pt>
          <cx:pt idx="2841">0.011131725417439699</cx:pt>
          <cx:pt idx="2842">0</cx:pt>
          <cx:pt idx="2843">0.92783505154639101</cx:pt>
          <cx:pt idx="2844">0.088311688311688299</cx:pt>
          <cx:pt idx="2845">0.0298701298701298</cx:pt>
          <cx:pt idx="2846">0.141122913505311</cx:pt>
          <cx:pt idx="2847">0.053813757604117898</cx:pt>
          <cx:pt idx="2848">0.20637329286798101</cx:pt>
          <cx:pt idx="2849">0.18858212447356101</cx:pt>
          <cx:pt idx="2850">0.057166666666666602</cx:pt>
          <cx:pt idx="2851">0</cx:pt>
          <cx:pt idx="2852">0.0561403508771929</cx:pt>
          <cx:pt idx="2853">0.100974658869395</cx:pt>
          <cx:pt idx="2854">0.157258064516129</cx:pt>
          <cx:pt idx="2855">0.209677419354838</cx:pt>
          <cx:pt idx="2856">0.13218731475992801</cx:pt>
          <cx:pt idx="2857">0.13692946058091199</cx:pt>
          <cx:pt idx="2858">0.35955056179775202</cx:pt>
          <cx:pt idx="2859">0.0058266569555717402</cx:pt>
          <cx:pt idx="2860">0.79586563307493496</cx:pt>
          <cx:pt idx="2861">0.076271186440677902</cx:pt>
          <cx:pt idx="2862">0.020437535981577399</cx:pt>
          <cx:pt idx="2863">0.042314335060449002</cx:pt>
          <cx:pt idx="2864">0.016815034619188901</cx:pt>
          <cx:pt idx="2865">0.031726393000751099</cx:pt>
          <cx:pt idx="2866">0.0038138825324180001</cx:pt>
          <cx:pt idx="2867">0.65657726127877603</cx:pt>
          <cx:pt idx="2868">0.0174167302313755</cx:pt>
          <cx:pt idx="2869">0.0453802125919869</cx:pt>
          <cx:pt idx="2870">0.40522875816993398</cx:pt>
          <cx:pt idx="2871">0.0049059689288634498</cx:pt>
          <cx:pt idx="2872">0.029595015576323901</cx:pt>
          <cx:pt idx="2873">0.024140453547915101</cx:pt>
          <cx:pt idx="2874">0.061448427212874898</cx:pt>
          <cx:pt idx="2875">0.015140761769576501</cx:pt>
          <cx:pt idx="2876">0</cx:pt>
          <cx:pt idx="2877">0.032074340527577898</cx:pt>
          <cx:pt idx="2878">0.076744186046511606</cx:pt>
          <cx:pt idx="2879">0.96627906976744105</cx:pt>
          <cx:pt idx="2880">0.12583892617449599</cx:pt>
          <cx:pt idx="2881">0.23755995203836899</cx:pt>
          <cx:pt idx="2882">0.015876616012701201</cx:pt>
          <cx:pt idx="2883">0.025602857993450402</cx:pt>
          <cx:pt idx="2884">0.061912225705329102</cx:pt>
          <cx:pt idx="2885">0.80094043887147304</cx:pt>
          <cx:pt idx="2886">0.110661268556005</cx:pt>
          <cx:pt idx="2887">0.95816464237516796</cx:pt>
          <cx:pt idx="2888">0.11456102783725899</cx:pt>
          <cx:pt idx="2889">0.16969696969696901</cx:pt>
          <cx:pt idx="2890">0.33939393939393903</cx:pt>
          <cx:pt idx="2891">0.0031958605996043202</cx:pt>
          <cx:pt idx="2892">0.064960629921259797</cx:pt>
          <cx:pt idx="2893">0.40359897172236497</cx:pt>
          <cx:pt idx="2894">0.22727272727272699</cx:pt>
          <cx:pt idx="2895">0.54166666666666596</cx:pt>
          <cx:pt idx="2896">0.236947791164658</cx:pt>
          <cx:pt idx="2897">0.114457831325301</cx:pt>
          <cx:pt idx="2898">0.00325591491209029</cx:pt>
          <cx:pt idx="2899">0.491620111731843</cx:pt>
          <cx:pt idx="2900">0.217877094972067</cx:pt>
          <cx:pt idx="2901">0.15927419354838701</cx:pt>
          <cx:pt idx="2902">0.23588709677419301</cx:pt>
          <cx:pt idx="2903">0.300760043431053</cx:pt>
          <cx:pt idx="2904">0.12653778558875201</cx:pt>
          <cx:pt idx="2905">0.55360281195078997</cx:pt>
          <cx:pt idx="2906">0.17808219178082099</cx:pt>
          <cx:pt idx="2907">0.074966532797858101</cx:pt>
          <cx:pt idx="2908">0.63354037267080698</cx:pt>
          <cx:pt idx="2909">0.182835820895522</cx:pt>
          <cx:pt idx="2910">0.70522388059701402</cx:pt>
          <cx:pt idx="2911">0.30127774041694599</cx:pt>
          <cx:pt idx="2912">0.0020863424811426701</cx:pt>
          <cx:pt idx="2913">0.030221019395579599</cx:pt>
          <cx:pt idx="2914">0.119079837618403</cx:pt>
          <cx:pt idx="2915">0.56305732484076398</cx:pt>
          <cx:pt idx="2916">0.6875</cx:pt>
          <cx:pt idx="2917">0.52604166666666596</cx:pt>
          <cx:pt idx="2918">0.34193011647254501</cx:pt>
          <cx:pt idx="2919">0.0077994428969359302</cx:pt>
          <cx:pt idx="2920">0.29873417721518902</cx:pt>
          <cx:pt idx="2921">0.51264207840408205</cx:pt>
          <cx:pt idx="2922">0.63511946184180001</cx:pt>
          <cx:pt idx="2923">0.0334405144694533</cx:pt>
          <cx:pt idx="2924">0.35562700964630201</cx:pt>
          <cx:pt idx="2925">0.0034440842787682299</cx:pt>
          <cx:pt idx="2926">0.0034440842787682299</cx:pt>
          <cx:pt idx="2927">0.094474153297682703</cx:pt>
          <cx:pt idx="2928">0.086135421464762704</cx:pt>
          <cx:pt idx="2929">0.00164060992086469</cx:pt>
          <cx:pt idx="2930">0.076999012833168803</cx:pt>
          <cx:pt idx="2931">0.226190476190476</cx:pt>
          <cx:pt idx="2932">0.033333333333333298</cx:pt>
          <cx:pt idx="2933">0.25874125874125797</cx:pt>
          <cx:pt idx="2934">0.017507723995880499</cx:pt>
          <cx:pt idx="2935">0</cx:pt>
          <cx:pt idx="2936">0.024719101123595499</cx:pt>
          <cx:pt idx="2937">0.025423728813559299</cx:pt>
          <cx:pt idx="2938">0.121722846441947</cx:pt>
          <cx:pt idx="2939">0.47260273972602701</cx:pt>
          <cx:pt idx="2940">0.72945205479452002</cx:pt>
          <cx:pt idx="2941">0.0034906450712091498</cx:pt>
          <cx:pt idx="2942">0.0827981010890812</cx:pt>
          <cx:pt idx="2943">0.228699551569506</cx:pt>
          <cx:pt idx="2944">0.66741405082212202</cx:pt>
          <cx:pt idx="2945">0.73375262054507295</cx:pt>
          <cx:pt idx="2946">0.036317953403380503</cx:pt>
          <cx:pt idx="2947">0.047738693467336599</cx:pt>
          <cx:pt idx="2948">0.19186046511627899</cx:pt>
          <cx:pt idx="2949">0.43217054263565802</cx:pt>
          <cx:pt idx="2950">0.31828978622327703</cx:pt>
          <cx:pt idx="2951">0.90182106096595405</cx:pt>
          <cx:pt idx="2952">0.027580612451835299</cx:pt>
          <cx:pt idx="2953">0.035286960048671601</cx:pt>
          <cx:pt idx="2954">0.172257479601087</cx:pt>
          <cx:pt idx="2955">0.18676337262012599</cx:pt>
          <cx:pt idx="2956">0.0040675844806007501</cx:pt>
          <cx:pt idx="2957">0.042866082603254002</cx:pt>
          <cx:pt idx="2958">0.24006908462866999</cx:pt>
          <cx:pt idx="2959">0.0062182023742227196</cx:pt>
          <cx:pt idx="2960">0.049745618993781798</cx:pt>
          <cx:pt idx="2961">0.63849765258215896</cx:pt>
          <cx:pt idx="2962">0.147497514086841</cx:pt>
          <cx:pt idx="2963">0.396088829963539</cx:pt>
          <cx:pt idx="2964">0.0075221238938053096</cx:pt>
          <cx:pt idx="2965">0.787610619469026</cx:pt>
          <cx:pt idx="2966">0.039811643835616403</cx:pt>
          <cx:pt idx="2967">0.12885273972602701</cx:pt>
          <cx:pt idx="2968">0.055578427336352397</cx:pt>
          <cx:pt idx="2969">0.13438438438438399</cx:pt>
          <cx:pt idx="2970">0.26373127553336301</cx:pt>
          <cx:pt idx="2971">0.034563837291323701</cx:pt>
          <cx:pt idx="2972">0.019710906701708199</cx:pt>
          <cx:pt idx="2973">0.068684516880093097</cx:pt>
          <cx:pt idx="2974">0.27706635622817199</cx:pt>
          <cx:pt idx="2975">0.0076294697903822404</cx:pt>
          <cx:pt idx="2976">0.062565799368326</cx:pt>
          <cx:pt idx="2977">0.13720930232558101</cx:pt>
          <cx:pt idx="2978">0.071428571428571397</cx:pt>
          <cx:pt idx="2979">0.82589285714285698</cx:pt>
          <cx:pt idx="2980">0.033582089552238799</cx:pt>
          <cx:pt idx="2981">0.000244719413897003</cx:pt>
          <cx:pt idx="2982">0.99383612976246904</cx:pt>
          <cx:pt idx="2983">0.074733096085409206</cx:pt>
          <cx:pt idx="2984">0.056105610561056098</cx:pt>
          <cx:pt idx="2985">0.044230426252898102</cx:pt>
          <cx:pt idx="2986">0.021276595744680799</cx:pt>
          <cx:pt idx="2987">0.60770577933449998</cx:pt>
          <cx:pt idx="2988">0.19692307692307601</cx:pt>
          <cx:pt idx="2989">0.105921052631578</cx:pt>
          <cx:pt idx="2990">0.032954961552544799</cx:pt>
          <cx:pt idx="2991">0.12889051629439699</cx:pt>
          <cx:pt idx="2992">0.0449084668192219</cx:pt>
          <cx:pt idx="2993">0.0074752382732199496</cx:pt>
          <cx:pt idx="2994">0.100958826847151</cx:pt>
          <cx:pt idx="2995">0.116500237755587</cx:pt>
          <cx:pt idx="2996">0.30147058823529399</cx:pt>
          <cx:pt idx="2997">0.98529411764705799</cx:pt>
          <cx:pt idx="2998">0.20451010886469601</cx:pt>
          <cx:pt idx="2999">0.42923794712286101</cx:pt>
          <cx:pt idx="3000">0.0053705692803437096</cx:pt>
          <cx:pt idx="3001">0.50519155030433205</cx:pt>
          <cx:pt idx="3002">0.15452930728241501</cx:pt>
          <cx:pt idx="3003">0.030195381882770801</cx:pt>
          <cx:pt idx="3004">0.0120481927710843</cx:pt>
          <cx:pt idx="3005">0.090909090909090898</cx:pt>
          <cx:pt idx="3006">0.79500891265597096</cx:pt>
          <cx:pt idx="3007">0.110677083333333</cx:pt>
          <cx:pt idx="3008">0.14453125</cx:pt>
          <cx:pt idx="3009">0.0063402385436283704</cx:pt>
          <cx:pt idx="3010">0.014375392341494</cx:pt>
          <cx:pt idx="3011">0.0012676566461426999</cx:pt>
          <cx:pt idx="3012">0.031238681637088001</cx:pt>
          <cx:pt idx="3013">0.051409618573797597</cx:pt>
          <cx:pt idx="3014">0.087064676616915401</cx:pt>
          <cx:pt idx="3015">0.036355051935788397</cx:pt>
          <cx:pt idx="3016">0.064683663833805402</cx:pt>
          <cx:pt idx="3017">0.017089762734362</cx:pt>
          <cx:pt idx="3018">0.036834245893479299</cx:pt>
          <cx:pt idx="3019">0.086572438162544105</cx:pt>
          <cx:pt idx="3020">0.0071363695341896899</cx:pt>
          <cx:pt idx="3021">0.01063967821461</cx:pt>
          <cx:pt idx="3022">0.082024432809773104</cx:pt>
          <cx:pt idx="3023">0.036247334754797397</cx:pt>
          <cx:pt idx="3024">0.094650205761316802</cx:pt>
          <cx:pt idx="3025">0.31961591220850399</cx:pt>
          <cx:pt idx="3026">0.718530101641907</cx:pt>
          <cx:pt idx="3027">0</cx:pt>
          <cx:pt idx="3028">0.107489070518912</cx:pt>
          <cx:pt idx="3029">0.0137614678899082</cx:pt>
          <cx:pt idx="3030">0.042682926829268199</cx:pt>
          <cx:pt idx="3031">0.051490514905148999</cx:pt>
          <cx:pt idx="3032">0.31862745098039202</cx:pt>
          <cx:pt idx="3033">0.15652173913043399</cx:pt>
          <cx:pt idx="3034">0.0122075279755849</cx:pt>
          <cx:pt idx="3035">0.082400813835198303</cx:pt>
          <cx:pt idx="3036">0.23887587822014</cx:pt>
          <cx:pt idx="3037">0.100702576112412</cx:pt>
          <cx:pt idx="3038">0.014380530973451299</cx:pt>
          <cx:pt idx="3039">0.030472320975114198</cx:pt>
          <cx:pt idx="3040">0.969465648854961</cx:pt>
          <cx:pt idx="3041">0.066371681415929196</cx:pt>
          <cx:pt idx="3042">0.91592920353982299</cx:pt>
          <cx:pt idx="3043">0.0058230683090705398</cx:pt>
          <cx:pt idx="3044">0.027740259740259701</cx:pt>
          <cx:pt idx="3045">0.0081038961038960994</cx:pt>
          <cx:pt idx="3046">0.087305569493226196</cx:pt>
          <cx:pt idx="3047">0.18913480885311801</cx:pt>
          <cx:pt idx="3048">0.58953722334004</cx:pt>
          <cx:pt idx="3049">0.016732283464566899</cx:pt>
          <cx:pt idx="3050">0.25492125984251901</cx:pt>
          <cx:pt idx="3051">0.356321839080459</cx:pt>
          <cx:pt idx="3052">0.00490998363338788</cx:pt>
          <cx:pt idx="3053">0.21517815826006401</cx:pt>
          <cx:pt idx="3054">0.26006478482184098</cx:pt>
          <cx:pt idx="3055">0.066822429906541997</cx:pt>
          <cx:pt idx="3056">0.63348416289592702</cx:pt>
          <cx:pt idx="3057">0.79761904761904701</cx:pt>
          <cx:pt idx="3058">0.029918404351767899</cx:pt>
          <cx:pt idx="3059">0.048504079782411599</cx:pt>
          <cx:pt idx="3060">0.30293501048218002</cx:pt>
          <cx:pt idx="3061">0.047454931071049797</cx:pt>
          <cx:pt idx="3062">0.31574761399787898</cx:pt>
          <cx:pt idx="3063">0.78164146868250495</cx:pt>
          <cx:pt idx="3064">0.22831050228310501</cx:pt>
          <cx:pt idx="3065">0.26598173515981699</cx:pt>
          <cx:pt idx="3066">0.52618453865336601</cx:pt>
          <cx:pt idx="3067">0.0068578553615960096</cx:pt>
          <cx:pt idx="3068">0.32751937984496099</cx:pt>
          <cx:pt idx="3069">0.86627906976744096</cx:pt>
          <cx:pt idx="3070">0.19400352733685999</cx:pt>
          <cx:pt idx="3071">0.0082474226804123696</cx:pt>
          <cx:pt idx="3072">0.073883161512027395</cx:pt>
          <cx:pt idx="3073">0.36702127659574402</cx:pt>
          <cx:pt idx="3074">0.00803101633896427</cx:pt>
          <cx:pt idx="3075">0.91279728199320498</cx:pt>
          <cx:pt idx="3076">0.013632420374271899</cx:pt>
          <cx:pt idx="3077">0.29537037037037001</cx:pt>
          <cx:pt idx="3078">0.030832726389900401</cx:pt>
          <cx:pt idx="3079">0.070162660840009702</cx:pt>
          <cx:pt idx="3080">0.065717873587275003</cx:pt>
          <cx:pt idx="3081">0.0036112934996717001</cx:pt>
          <cx:pt idx="3082">0.044320420223243499</cx:pt>
          <cx:pt idx="3083">0.107677829189867</cx:pt>
          <cx:pt idx="3084">0.218354430379746</cx:pt>
          <cx:pt idx="3085">0.052369077306733097</cx:pt>
          <cx:pt idx="3086">0.0265161816698395</cx:pt>
          <cx:pt idx="3087">0.17704650530323601</cx:pt>
          <cx:pt idx="3088">0.160092807424593</cx:pt>
          <cx:pt idx="3089">0.64965197215777204</cx:pt>
          <cx:pt idx="3090">0.29188948306595303</cx:pt>
          <cx:pt idx="3091">0.049019607843137199</cx:pt>
          <cx:pt idx="3092">0.212159594680177</cx:pt>
          <cx:pt idx="3093">0.98656263545730305</cx:pt>
          <cx:pt idx="3094">0.31902904204594701</cx:pt>
          <cx:pt idx="3095">0.29954954954954899</cx:pt>
          <cx:pt idx="3096">0.026717557251908299</cx:pt>
          <cx:pt idx="3097">0.28201865988125502</cx:pt>
          <cx:pt idx="3098">0.056543837357051999</cx:pt>
          <cx:pt idx="3099">0.0078284547311095899</cx:pt>
          <cx:pt idx="3100">0.070879120879120794</cx:pt>
          <cx:pt idx="3101">0.0096652944335063502</cx:pt>
          <cx:pt idx="3102">0.0080922292428777295</cx:pt>
          <cx:pt idx="3103">0.034250585480093597</cx:pt>
          <cx:pt idx="3104">0.0152091254752851</cx:pt>
          <cx:pt idx="3105">0.67725341087005098</cx:pt>
          <cx:pt idx="3106">0.046617396247868099</cx:pt>
          <cx:pt idx="3107">0.00784900018688095</cx:pt>
          <cx:pt idx="3108">0.112721021611001</cx:pt>
          <cx:pt idx="3109">0.088408644400785802</cx:pt>
          <cx:pt idx="3110">0.058158319870759201</cx:pt>
          <cx:pt idx="3111">0.44830371567043598</cx:pt>
          <cx:pt idx="3112">0.026443768996960399</cx:pt>
          <cx:pt idx="3113">0.018479630407391801</cx:pt>
          <cx:pt idx="3114">0.033809166040571</cx:pt>
          <cx:pt idx="3115">0.0371445153801509</cx:pt>
          <cx:pt idx="3116">0.55484619849100403</cx:pt>
          <cx:pt idx="3117">0.0176738882554161</cx:pt>
          <cx:pt idx="3118">0.041867954911433101</cx:pt>
          <cx:pt idx="3119">0.0064997925598119198</cx:pt>
          <cx:pt idx="3120">0.22071636011616599</cx:pt>
          <cx:pt idx="3121">0.060546875</cx:pt>
          <cx:pt idx="3122">0.130137807070101</cx:pt>
          <cx:pt idx="3123">0.230842911877394</cx:pt>
          <cx:pt idx="3124">0.011816340310600901</cx:pt>
          <cx:pt idx="3125">0.0011106909915871001</cx:pt>
          <cx:pt idx="3126">0.0018905378580206</cx:pt>
          <cx:pt idx="3127">0.0171638741315897</cx:pt>
          <cx:pt idx="3128">0.20864280891289599</cx:pt>
          <cx:pt idx="3129">0.070866141732283394</cx:pt>
          <cx:pt idx="3130">0.13533834586466101</cx:pt>
          <cx:pt idx="3131">0.056992337164750898</cx:pt>
          <cx:pt idx="3132">0.019285557747096199</cx:pt>
          <cx:pt idx="3133">0.066977285963890507</cx:pt>
          <cx:pt idx="3134">0.0475059382422802</cx:pt>
          <cx:pt idx="3135">0.11340206185567001</cx:pt>
          <cx:pt idx="3136">0.14261168384879699</cx:pt>
          <cx:pt idx="3137">0.035327306533307602</cx:pt>
          <cx:pt idx="3138">0.020057306590257801</cx:pt>
          <cx:pt idx="3139">0.0014746425594665601</cx:pt>
          <cx:pt idx="3140">0.64183381088825198</cx:pt>
          <cx:pt idx="3141">0.12620673416529299</cx:pt>
          <cx:pt idx="3142">0.99390462531373203</cx:pt>
          <cx:pt idx="3143">0.95016134815345998</cx:pt>
          <cx:pt idx="3144">0.033193437619229299</cx:pt>
          <cx:pt idx="3145">0.026413345690454101</cx:pt>
          <cx:pt idx="3146">0.34198331788693198</cx:pt>
          <cx:pt idx="3147">0.055670103092783502</cx:pt>
          <cx:pt idx="3148">0.036146161934805403</cx:pt>
          <cx:pt idx="3149">0.079654997463216595</cx:pt>
          <cx:pt idx="3150">0.052259887005649701</cx:pt>
          <cx:pt idx="3151">0.020720976440533601</cx:pt>
          <cx:pt idx="3152">0.757692307692307</cx:pt>
          <cx:pt idx="3153">0.89615384615384597</cx:pt>
          <cx:pt idx="3154">0.092739036664270302</cx:pt>
          <cx:pt idx="3155">0.52408339324227105</cx:pt>
          <cx:pt idx="3156">0.0413105413105413</cx:pt>
          <cx:pt idx="3157">0.087606837606837601</cx:pt>
          <cx:pt idx="3158">0.026288117770767599</cx:pt>
          <cx:pt idx="3159">0.16719242902208201</cx:pt>
          <cx:pt idx="3160">0.15807560137457</cx:pt>
          <cx:pt idx="3161">0.036718917758213399</cx:pt>
          <cx:pt idx="3162">0.49210429673154599</cx:pt>
          <cx:pt idx="3163">0.29263565891472798</cx:pt>
          <cx:pt idx="3164">0.062937062937062901</cx:pt>
          <cx:pt idx="3165">0.032727272727272702</cx:pt>
          <cx:pt idx="3166">0.040259740259740197</cx:pt>
          <cx:pt idx="3167">0.020762229806598399</cx:pt>
          <cx:pt idx="3168">0.031854379977246799</cx:pt>
          <cx:pt idx="3169">0.023972602739725998</cx:pt>
          <cx:pt idx="3170">0.16129032258064499</cx:pt>
          <cx:pt idx="3171">0.084287200832466103</cx:pt>
          <cx:pt idx="3172">0.0108050525034241</cx:pt>
          <cx:pt idx="3173">0.40602647998782498</cx:pt>
          <cx:pt idx="3174">0.030651340996168501</cx:pt>
          <cx:pt idx="3175">0.163817663817663</cx:pt>
          <cx:pt idx="3176">0.58404558404558404</cx:pt>
          <cx:pt idx="3177">0.046357615894039701</cx:pt>
          <cx:pt idx="3178">0.29139072847682101</cx:pt>
          <cx:pt idx="3179">0.0310818888224745</cx:pt>
          <cx:pt idx="3180">0.167961745367603</cx:pt>
          <cx:pt idx="3181">0.49444444444444402</cx:pt>
          <cx:pt idx="3182">0.905555555555555</cx:pt>
          <cx:pt idx="3183">0.0251694094869312</cx:pt>
          <cx:pt idx="3184">0.024566473988439301</cx:pt>
          <cx:pt idx="3185">0.108017817371937</cx:pt>
          <cx:pt idx="3186">0.0451822266600099</cx:pt>
          <cx:pt idx="3187">0.131918119787717</cx:pt>
          <cx:pt idx="3188">0.015800415800415801</cx:pt>
          <cx:pt idx="3189">0.58402138402138404</cx:pt>
          <cx:pt idx="3190">0.17073170731707299</cx:pt>
          <cx:pt idx="3191">0.025641025641025599</cx:pt>
          <cx:pt idx="3192">0.61390887290167795</cx:pt>
          <cx:pt idx="3193">0.212480072876337</cx:pt>
          <cx:pt idx="3194">0.29257641921397298</cx:pt>
          <cx:pt idx="3195">0.0024548136123374101</cx:pt>
          <cx:pt idx="3196">0.18727915194346201</cx:pt>
          <cx:pt idx="3197">0.061965811965811898</cx:pt>
          <cx:pt idx="3198">0.27350427350427298</cx:pt>
          <cx:pt idx="3199">0.0157348510210913</cx:pt>
          <cx:pt idx="3200">0.00040337133515911902</cx:pt>
          <cx:pt idx="3201">0.19750334373606701</cx:pt>
          <cx:pt idx="3202">0.029357798165137599</cx:pt>
          <cx:pt idx="3203">0.161467889908256</cx:pt>
          <cx:pt idx="3204">0.016147344518733401</cx:pt>
          <cx:pt idx="3205">0.021571843067995401</cx:pt>
          <cx:pt idx="3206">0.021944759742716601</cx:pt>
          <cx:pt idx="3207">0.0022480329711502402</cx:pt>
          <cx:pt idx="3208">0.212290502793296</cx:pt>
          <cx:pt idx="3209">0.67692307692307696</cx:pt>
          <cx:pt idx="3210">0.69626168224299001</cx:pt>
          <cx:pt idx="3211">0.094951923076923003</cx:pt>
          <cx:pt idx="3212">0.0145530145530145</cx:pt>
          <cx:pt idx="3213">0.16987179487179399</cx:pt>
          <cx:pt idx="3214">0.14392523364485901</cx:pt>
          <cx:pt idx="3215">0.59626168224299003</cx:pt>
          <cx:pt idx="3216">0.012841091492776799</cx:pt>
          <cx:pt idx="3217">0.058587479935794502</cx:pt>
          <cx:pt idx="3218">0.0043461082576056898</cx:pt>
          <cx:pt idx="3219">0.026208349795864599</cx:pt>
          <cx:pt idx="3220">0.0052770448548812602</cx:pt>
          <cx:pt idx="3221">0.79325117370891995</cx:pt>
          <cx:pt idx="3222">0.015375586854459999</cx:pt>
          <cx:pt idx="3223">0.038151531434712498</cx:pt>
          <cx:pt idx="3224">0.013550135501355001</cx:pt>
          <cx:pt idx="3225">0.010869565217391301</cx:pt>
          <cx:pt idx="3226">0.015440508628519501</cx:pt>
          <cx:pt idx="3227">0.306993642143505</cx:pt>
          <cx:pt idx="3228">0.081861958266452595</cx:pt>
          <cx:pt idx="3229">0.27287319422150802</cx:pt>
          <cx:pt idx="3230">0.121455323702514</cx:pt>
          <cx:pt idx="3231">0.058319957196361599</cx:pt>
          <cx:pt idx="3232">0.44362606232294599</cx:pt>
          <cx:pt idx="3233">0</cx:pt>
          <cx:pt idx="3234">0.011630284169638501</cx:pt>
          <cx:pt idx="3235">0.024447031431897501</cx:pt>
          <cx:pt idx="3236">0.022735884804850299</cx:pt>
          <cx:pt idx="3237">0.015922158337018998</cx:pt>
          <cx:pt idx="3238">0.0055029043106083701</cx:pt>
          <cx:pt idx="3239">0.38465447154471499</cx:pt>
          <cx:pt idx="3240">0.22077922077921999</cx:pt>
          <cx:pt idx="3241">0.039960039960039898</cx:pt>
          <cx:pt idx="3242">0.0147329650092081</cx:pt>
          <cx:pt idx="3243">0.68324125230202504</cx:pt>
          <cx:pt idx="3244">0.0126126126126126</cx:pt>
          <cx:pt idx="3245">0.15765765765765699</cx:pt>
          <cx:pt idx="3246">0.0092044707429322793</cx:pt>
          <cx:pt idx="3247">0.15420780441936999</cx:pt>
          <cx:pt idx="3248">0.086976962858486107</cx:pt>
          <cx:pt idx="3249">0.077433628318583997</cx:pt>
          <cx:pt idx="3250">0.110289587184226</cx:pt>
          <cx:pt idx="3251">0.76928571428571402</cx:pt>
          <cx:pt idx="3252">0.082142857142857101</cx:pt>
          <cx:pt idx="3253">0.13666987487969201</cx:pt>
          <cx:pt idx="3254">0.24446583253127999</cx:pt>
          <cx:pt idx="3255">0.041711809317443102</cx:pt>
          <cx:pt idx="3256">0.0113683169948101</cx:pt>
          <cx:pt idx="3257">0.33088711418087602</cx:pt>
          <cx:pt idx="3258">0.0041010144614720403</cx:pt>
          <cx:pt idx="3259">0.0163979229297622</cx:pt>
          <cx:pt idx="3260">0.095927849139108998</cx:pt>
          <cx:pt idx="3261">0.061317677756033903</cx:pt>
          <cx:pt idx="3262">0.073496659242761594</cx:pt>
          <cx:pt idx="3263">0.11963092586700599</cx:pt>
          <cx:pt idx="3264">0.096031357177853993</cx:pt>
          <cx:pt idx="3265">0.75159235668789803</cx:pt>
          <cx:pt idx="3266">0.36862745098039201</cx:pt>
          <cx:pt idx="3267">0.225459718636387</cx:pt>
          <cx:pt idx="3268">0.22161336213709801</cx:pt>
          <cx:pt idx="3269">0.52107279693486497</cx:pt>
          <cx:pt idx="3270">0.0224583918187286</cx:pt>
          <cx:pt idx="3271">0.030020703933747402</cx:pt>
          <cx:pt idx="3272">0.063953488372092998</cx:pt>
          <cx:pt idx="3273">0.0142765273311897</cx:pt>
          <cx:pt idx="3274">0.089060987415295195</cx:pt>
          <cx:pt idx="3275">0.039253789350952098</cx:pt>
          <cx:pt idx="3276">0.30237077341624502</cx:pt>
          <cx:pt idx="3277">0.11533242876526401</cx:pt>
          <cx:pt idx="3278">0.020661157024793299</cx:pt>
          <cx:pt idx="3279">0.63774104683195498</cx:pt>
          <cx:pt idx="3280">0.062015503875968901</cx:pt>
          <cx:pt idx="3281">0.052111410601976597</cx:pt>
          <cx:pt idx="3282">0.0034489923124870099</cx:pt>
          <cx:pt idx="3283">0.012433392539964399</cx:pt>
          <cx:pt idx="3284">0.00342266488688092</cx:pt>
          <cx:pt idx="3285">0.023316062176165799</cx:pt>
          <cx:pt idx="3286">0.0042027843446283096</cx:pt>
          <cx:pt idx="3287">0.062181818181818102</cx:pt>
          <cx:pt idx="3288">0.54436363636363605</cx:pt>
          <cx:pt idx="3289">0.30801561092764901</cx:pt>
          <cx:pt idx="3290">0.43950765535875103</cx:pt>
          <cx:pt idx="3291">0.024575163398692802</cx:pt>
          <cx:pt idx="3292">0.94594594594594505</cx:pt>
          <cx:pt idx="3293">0.040540540540540501</cx:pt>
          <cx:pt idx="3294">0.0033986928104575102</cx:pt>
          <cx:pt idx="3295">0.20057971014492701</cx:pt>
          <cx:pt idx="3296">0.0284057971014492</cx:pt>
          <cx:pt idx="3297">0.0160427807486631</cx:pt>
          <cx:pt idx="3298">0.29163346613545799</cx:pt>
          <cx:pt idx="3299">0.38997214484679599</cx:pt>
          <cx:pt idx="3300">0.0228947368421052</cx:pt>
          <cx:pt idx="3301">0.083333333333333301</cx:pt>
          <cx:pt idx="3302">0.11527777777777699</cx:pt>
          <cx:pt idx="3303">0.121104185218165</cx:pt>
          <cx:pt idx="3304">0.16384683882457701</cx:pt>
          <cx:pt idx="3305">0.0067720090293453697</cx:pt>
          <cx:pt idx="3306">0.37007037578010799</cx:pt>
          <cx:pt idx="3307">0.0678391959798995</cx:pt>
          <cx:pt idx="3308">0.15829145728643201</cx:pt>
          <cx:pt idx="3309">0.0408163265306122</cx:pt>
          <cx:pt idx="3310">0.39612188365650902</cx:pt>
          <cx:pt idx="3311">0.0127226463104325</cx:pt>
          <cx:pt idx="3312">0.10976702508960499</cx:pt>
          <cx:pt idx="3313">0.0117944397641112</cx:pt>
          <cx:pt idx="3314">0.082543443917851497</cx:pt>
          <cx:pt idx="3315">0.014418125643666299</cx:pt>
          <cx:pt idx="3316">0.048329048843187603</cx:pt>
          <cx:pt idx="3317">0.060668380462724901</cx:pt>
          <cx:pt idx="3318">0.028340080971659899</cx:pt>
          <cx:pt idx="3319">0.024896265560165901</cx:pt>
          <cx:pt idx="3320">0.088331963845521694</cx:pt>
          <cx:pt idx="3321">0.0073952341824157697</cx:pt>
          <cx:pt idx="3322">0.23620933521923601</cx:pt>
          <cx:pt idx="3323">0.17149425287356301</cx:pt>
          <cx:pt idx="3324">0.43586206896551699</cx:pt>
          <cx:pt idx="3325">0.0049170251997541397</cx:pt>
          <cx:pt idx="3326">0.0790454884414616</cx:pt>
          <cx:pt idx="3327">0.019873532068653998</cx:pt>
          <cx:pt idx="3328">0.69385733157199403</cx:pt>
          <cx:pt idx="3329">0.0030134445989800601</cx:pt>
          <cx:pt idx="3330">0.033167495854062999</cx:pt>
          <cx:pt idx="3331">0.111177884615384</cx:pt>
          <cx:pt idx="3332">0.17427884615384601</cx:pt>
          <cx:pt idx="3333">0.25524475524475498</cx:pt>
          <cx:pt idx="3334">0.23138832997987899</cx:pt>
          <cx:pt idx="3335">0.035611717403790898</cx:pt>
          <cx:pt idx="3336">0.067864271457085804</cx:pt>
          <cx:pt idx="3337">0.0055784893450853499</cx:pt>
          <cx:pt idx="3338">0.12569262175561299</cx:pt>
          <cx:pt idx="3339">0.21524663677129999</cx:pt>
          <cx:pt idx="3340">0.54035874439461795</cx:pt>
          <cx:pt idx="3341">0.010326827054017201</cx:pt>
          <cx:pt idx="3342">0.80957784838856095</cx:pt>
          <cx:pt idx="3343">0.74396135265700403</cx:pt>
          <cx:pt idx="3344">0.20599739243807</cx:pt>
          <cx:pt idx="3345">0.36959553695955299</cx:pt>
          <cx:pt idx="3346">0.092248062015503798</cx:pt>
          <cx:pt idx="3347">0.0154978690430065</cx:pt>
          <cx:pt idx="3348">0.082138705927934902</cx:pt>
          <cx:pt idx="3349">0.40267041461700598</cx:pt>
          <cx:pt idx="3350">0.15985130111524101</cx:pt>
          <cx:pt idx="3351">0.18587360594795499</cx:pt>
          <cx:pt idx="3352">0.0240252897787144</cx:pt>
          <cx:pt idx="3353">0.0024367633426036202</cx:pt>
          <cx:pt idx="3354">0.20391061452513901</cx:pt>
          <cx:pt idx="3355">0.00788643533123028</cx:pt>
          <cx:pt idx="3356">0.011456085007471299</cx:pt>
          <cx:pt idx="3357">0.0026720956864741</cx:pt>
          <cx:pt idx="3358">0.065034965034965003</cx:pt>
          <cx:pt idx="3359">0.0062608695652173899</cx:pt>
          <cx:pt idx="3360">0.42788461538461497</cx:pt>
          <cx:pt idx="3361">0.024390243902439001</cx:pt>
          <cx:pt idx="3362">0.475138121546961</cx:pt>
          <cx:pt idx="3363">0.0074487895716945996</cx:pt>
          <cx:pt idx="3364">0</cx:pt>
          <cx:pt idx="3365">0.371779141104294</cx:pt>
          <cx:pt idx="3366">0.042984869325997203</cx:pt>
          <cx:pt idx="3367">0.14958734525447001</cx:pt>
          <cx:pt idx="3368">0.010689470871191801</cx:pt>
          <cx:pt idx="3369">0.021778584392014501</cx:pt>
          <cx:pt idx="3370">0.41379310344827502</cx:pt>
          <cx:pt idx="3371">0.53649635036496301</cx:pt>
          <cx:pt idx="3372">0.68248175182481696</cx:pt>
          <cx:pt idx="3373">0.18640576725025701</cx:pt>
          <cx:pt idx="3374">0.10212474297464</cx:pt>
          <cx:pt idx="3375">0.218005952380952</cx:pt>
          <cx:pt idx="3376">0.67711171662125302</cx:pt>
          <cx:pt idx="3377">0.0111087374492629</cx:pt>
          <cx:pt idx="3378">0.066011535996581897</cx:pt>
          <cx:pt idx="3379">0.012156686177397499</cx:pt>
          <cx:pt idx="3380">0.040421131791690101</cx:pt>
          <cx:pt idx="3381">0.049362305148795402</cx:pt>
          <cx:pt idx="3382">0.083845063769485098</cx:pt>
          <cx:pt idx="3383">0.0080000000000000002</cx:pt>
          <cx:pt idx="3384">0.029164220003914599</cx:pt>
          <cx:pt idx="3385">0.069119286510590794</cx:pt>
          <cx:pt idx="3386">0.12374581939799301</cx:pt>
          <cx:pt idx="3387">0.29594898724681101</cx:pt>
          <cx:pt idx="3388">0.080105633802816906</cx:pt>
          <cx:pt idx="3389">0.042134831460674101</cx:pt>
          <cx:pt idx="3390">0.41011235955056102</cx:pt>
          <cx:pt idx="3391">0.0117014547754585</cx:pt>
          <cx:pt idx="3392">0.228474576271186</cx:pt>
          <cx:pt idx="3393">0.17055655296229799</cx:pt>
          <cx:pt idx="3394">0.60143626570915598</cx:pt>
          <cx:pt idx="3395">0.12881201638598</cx:pt>
          <cx:pt idx="3396">0.0104803493449781</cx:pt>
          <cx:pt idx="3397">0.038095238095238099</cx:pt>
          <cx:pt idx="3398">0.086580086580086493</cx:pt>
          <cx:pt idx="3399">0.21966977745872199</cx:pt>
          <cx:pt idx="3400">0.00048259220958290198</cx:pt>
          <cx:pt idx="3401">0.47408536585365801</cx:pt>
          <cx:pt idx="3402">0.48534201954397299</cx:pt>
          <cx:pt idx="3403">0.15972222222222199</cx:pt>
          <cx:pt idx="3404">0.86419753086419704</cx:pt>
          <cx:pt idx="3405">0.019292604501607701</cx:pt>
          <cx:pt idx="3406">0.0854430379746835</cx:pt>
          <cx:pt idx="3407">0.86603375527426096</cx:pt>
          <cx:pt idx="3408">0.114568599717114</cx:pt>
          <cx:pt idx="3409">0.0070361550119073298</cx:pt>
          <cx:pt idx="3410">0.037021000216496999</cx:pt>
          <cx:pt idx="3411">0.028423772609819101</cx:pt>
          <cx:pt idx="3412">0.31765507839127399</cx:pt>
          <cx:pt idx="3413">0.0047716428084526204</cx:pt>
          <cx:pt idx="3414">0.034332898739678402</cx:pt>
          <cx:pt idx="3415">0.15356151711378299</cx:pt>
          <cx:pt idx="3416">0.037125037125037098</cx:pt>
          <cx:pt idx="3417">0.044104544104544098</cx:pt>
          <cx:pt idx="3418">0.0072064434082238201</cx:pt>
          <cx:pt idx="3419">0.155364806866952</cx:pt>
          <cx:pt idx="3420">0.91673819742489204</cx:pt>
          <cx:pt idx="3421">0.0036166365280289299</cx:pt>
          <cx:pt idx="3422">0.184593023255813</cx:pt>
          <cx:pt idx="3423">0.028000000000000001</cx:pt>
          <cx:pt idx="3424">0.027079303675048301</cx:pt>
          <cx:pt idx="3425">0.71179883945841305</cx:pt>
          <cx:pt idx="3426">0.41466666666666602</cx:pt>
          <cx:pt idx="3427">0.0372710044219835</cx:pt>
          <cx:pt idx="3428">0.86298076923076905</cx:pt>
          <cx:pt idx="3429">0.010073260073259999</cx:pt>
          <cx:pt idx="3430">0.54597069597069503</cx:pt>
          <cx:pt idx="3431">0.12486187845303801</cx:pt>
          <cx:pt idx="3432">0.0037395512538495302</cx:pt>
          <cx:pt idx="3433">0.032738095238095198</cx:pt>
          <cx:pt idx="3434">0.0329178028827425</cx:pt>
          <cx:pt idx="3435">0.95454545454545403</cx:pt>
          <cx:pt idx="3436">0.103896103896103</cx:pt>
          <cx:pt idx="3437">0.98979591836734604</cx:pt>
          <cx:pt idx="3438">0.0154155495978552</cx:pt>
          <cx:pt idx="3439">0.16286863270777399</cx:pt>
          <cx:pt idx="3440">0.054038004750593803</cx:pt>
          <cx:pt idx="3441">0.64726840855106804</cx:pt>
          <cx:pt idx="3442">0.0423016290068313</cx:pt>
          <cx:pt idx="3443">0.091434576983709895</cx:pt>
          <cx:pt idx="3444">0.055906221821460697</cx:pt>
          <cx:pt idx="3445">0.94229035166816899</cx:pt>
          <cx:pt idx="3446">0.0871670702179176</cx:pt>
          <cx:pt idx="3447">0.025104602510460199</cx:pt>
          <cx:pt idx="3448">0.122252747252747</cx:pt>
          <cx:pt idx="3449">0.042553191489361701</cx:pt>
          <cx:pt idx="3450">0.11724137931034399</cx:pt>
          <cx:pt idx="3451">0.17931034482758601</cx:pt>
          <cx:pt idx="3452">0.0062956798610608504</cx:pt>
          <cx:pt idx="3453">0.0053944706675657398</cx:pt>
          <cx:pt idx="3454">0.153742414025623</cx:pt>
          <cx:pt idx="3455">0.53667595171773397</cx:pt>
          <cx:pt idx="3456">0.112226816302421</cx:pt>
          <cx:pt idx="3457">0.094040968342644304</cx:pt>
          <cx:pt idx="3458">0.57448789571694603</cx:pt>
          <cx:pt idx="3459">0.0073740270380991298</cx:pt>
          <cx:pt idx="3460">0.19172470299057701</cx:pt>
          <cx:pt idx="3461">0.014819587628865901</cx:pt>
          <cx:pt idx="3462">0.091141396933560395</cx:pt>
          <cx:pt idx="3463">0.59305210918114104</cx:pt>
          <cx:pt idx="3464">0.044691294239214599</cx:pt>
          <cx:pt idx="3465">0.23219978746014799</cx:pt>
          <cx:pt idx="3466">0.10604113110539801</cx:pt>
          <cx:pt idx="3467">0.131748071979434</cx:pt>
          <cx:pt idx="3468">0.091567852437417593</cx:pt>
          <cx:pt idx="3469">0.94071146245059201</cx:pt>
          <cx:pt idx="3470">0.038022813688212899</cx:pt>
          <cx:pt idx="3471">0.36603773584905602</cx:pt>
          <cx:pt idx="3472">0.0320754716981132</cx:pt>
          <cx:pt idx="3473">0.024669073405535501</cx:pt>
          <cx:pt idx="3474">0.0501930501930501</cx:pt>
          <cx:pt idx="3475">0.570175438596491</cx:pt>
          <cx:pt idx="3476">0.083501006036217296</cx:pt>
          <cx:pt idx="3477">0.43058350100603598</cx:pt>
          <cx:pt idx="3478">0.052378085490668198</cx:pt>
          <cx:pt idx="3479">0.0183044315992292</cx:pt>
          <cx:pt idx="3480">0.0039018952062430299</cx:pt>
          <cx:pt idx="3481">0.0124705089315807</cx:pt>
          <cx:pt idx="3482">0.015789473684210499</cx:pt>
          <cx:pt idx="3483">0.0075187969924812</cx:pt>
          <cx:pt idx="3484">0.149882903981264</cx:pt>
          <cx:pt idx="3485">0.24175622301827801</cx:pt>
          <cx:pt idx="3486">0.0308624965555249</cx:pt>
          <cx:pt idx="3487">0.015636634400595598</cx:pt>
          <cx:pt idx="3488">0.189873417721519</cx:pt>
          <cx:pt idx="3489">0.014414414414414401</cx:pt>
          <cx:pt idx="3490">0.115315315315315</cx:pt>
          <cx:pt idx="3491">0.048400328137817798</cx:pt>
          <cx:pt idx="3492">0.090872045639771803</cx:pt>
          <cx:pt idx="3493">0.176348547717842</cx:pt>
          <cx:pt idx="3494">0.36625514403292098</cx:pt>
          <cx:pt idx="3495">0.0098445595854922199</cx:pt>
          <cx:pt idx="3496">0.024636929460580902</cx:pt>
          <cx:pt idx="3497">0.23781120331950201</cx:pt>
          <cx:pt idx="3498">0.90746649649010802</cx:pt>
          <cx:pt idx="3499">0.032546266751754899</cx:pt>
          <cx:pt idx="3500">0.0061789421651013299</cx:pt>
          <cx:pt idx="3501">0.020001659888787399</cx:pt>
          <cx:pt idx="3502">0.33695742385260102</cx:pt>
          <cx:pt idx="3503">0.023724406889827701</cx:pt>
          <cx:pt idx="3504">0.062073448163795897</cx:pt>
          <cx:pt idx="3505">0.21666666666666601</cx:pt>
          <cx:pt idx="3506">0.27652050919377602</cx:pt>
          <cx:pt idx="3507">0.112445414847161</cx:pt>
          <cx:pt idx="3508">0.17275574112734801</cx:pt>
          <cx:pt idx="3509">0.82442748091603002</cx:pt>
          <cx:pt idx="3510">0.229426433915211</cx:pt>
          <cx:pt idx="3511">0.183211678832116</cx:pt>
          <cx:pt idx="3512">0.13878143133462201</cx:pt>
          <cx:pt idx="3513">0.20357833655705901</cx:pt>
          <cx:pt idx="3514">0.038303693570451401</cx:pt>
          <cx:pt idx="3515">0.013039934800325901</cx:pt>
          <cx:pt idx="3516">0.122792719369736</cx:pt>
          <cx:pt idx="3517">0.0050875648175325297</cx:pt>
          <cx:pt idx="3518">0.15908423833284399</cx:pt>
          <cx:pt idx="3519">0.10729166666666599</cx:pt>
          <cx:pt idx="3520">0.41458333333333303</cx:pt>
          <cx:pt idx="3521">0.092532942898975096</cx:pt>
          <cx:pt idx="3522">0.23930537907666199</cx:pt>
          <cx:pt idx="3523">0.31766200762388802</cx:pt>
          <cx:pt idx="3524">0.093163944343617605</cx:pt>
          <cx:pt idx="3525">0.41560798548094302</cx:pt>
          <cx:pt idx="3526">0.0045871559633027499</cx:pt>
          <cx:pt idx="3527">0.650253439536567</cx:pt>
          <cx:pt idx="3528">0.099281515349444793</cx:pt>
          <cx:pt idx="3529">0.190725016329196</cx:pt>
          <cx:pt idx="3530">0.079057392626377801</cx:pt>
          <cx:pt idx="3531">0.00056977013336182098</cx:pt>
          <cx:pt idx="3532">0.0041308334668732002</cx:pt>
          <cx:pt idx="3533">0.146174863387978</cx:pt>
          <cx:pt idx="3534">0.15270018621973899</cx:pt>
          <cx:pt idx="3535">0.019965772960638901</cx:pt>
          <cx:pt idx="3536">0.0039931545921277796</cx:pt>
          <cx:pt idx="3537">0.26798561151079098</cx:pt>
          <cx:pt idx="3538">0.62949640287769704</cx:pt>
          <cx:pt idx="3539">0.0015552099533437001</cx:pt>
          <cx:pt idx="3540">0.31372549019607798</cx:pt>
          <cx:pt idx="3541">0.0131833067427995</cx:pt>
          <cx:pt idx="3542">0.121110176619007</cx:pt>
          <cx:pt idx="3543">0.35155592935239699</cx:pt>
          <cx:pt idx="3544">0.0101664760452408</cx:pt>
          <cx:pt idx="3545">0.0461303850552802</cx:pt>
          <cx:pt idx="3546">0.22883295194507999</cx:pt>
          <cx:pt idx="3547">0.25352112676056299</cx:pt>
          <cx:pt idx="3548">0.70824949698189099</cx:pt>
          <cx:pt idx="3549">0.055986218776916397</cx:pt>
          <cx:pt idx="3550">0.31869078380706201</cx:pt>
          <cx:pt idx="3551">0.068803418803418795</cx:pt>
          <cx:pt idx="3552">0.19871794871794801</cx:pt>
          <cx:pt idx="3553">0.24033149171270701</cx:pt>
          <cx:pt idx="3554">0.40672782874617702</cx:pt>
          <cx:pt idx="3555">0.47706422018348599</cx:pt>
          <cx:pt idx="3556">0.030514250309789302</cx:pt>
          <cx:pt idx="3557">0.56880733944954098</cx:pt>
          <cx:pt idx="3558">0.23520126282557199</cx:pt>
          <cx:pt idx="3559">0.29676400947119103</cx:pt>
          <cx:pt idx="3560">0.20186335403726699</cx:pt>
          <cx:pt idx="3561">0.053277876807288502</cx:pt>
          <cx:pt idx="3562">0.29136690647482</cx:pt>
          <cx:pt idx="3563">0.027567807914628699</cx:pt>
          <cx:pt idx="3564">0.48809523809523803</cx:pt>
          <cx:pt idx="3565">0.47790507364975399</cx:pt>
          <cx:pt idx="3566">0.021836358852933401</cx:pt>
          <cx:pt idx="3567">0.0180894953982862</cx:pt>
          <cx:pt idx="3568">0.0088719898605830096</cx:pt>
          <cx:pt idx="3569">0.014394179057260301</cx:pt>
          <cx:pt idx="3570">0.0057684384013185</cx:pt>
          <cx:pt idx="3571">0.080724876441515603</cx:pt>
          <cx:pt idx="3572">0.12355848434925799</cx:pt>
          <cx:pt idx="3573">0.045405982905982897</cx:pt>
          <cx:pt idx="3574">0.0154914529914529</cx:pt>
          <cx:pt idx="3575">0.023665781212267499</cx:pt>
          <cx:pt idx="3576">0.637527167350881</cx:pt>
          <cx:pt idx="3577">0.178633975481611</cx:pt>
          <cx:pt idx="3578">0.100715137067938</cx:pt>
          <cx:pt idx="3579">0.0340788072417465</cx:pt>
          <cx:pt idx="3580">0.39829605963791198</cx:pt>
          <cx:pt idx="3581">0.0082714540840304503</cx:pt>
          <cx:pt idx="3582">0.073761261261261202</cx:pt>
          <cx:pt idx="3583">0.045738045738045699</cx:pt>
          <cx:pt idx="3584">0.35550935550935497</cx:pt>
          <cx:pt idx="3585">0.010919920582395701</cx:pt>
          <cx:pt idx="3586">0.21409662475181901</cx:pt>
          <cx:pt idx="3587">0.085343228200371005</cx:pt>
          <cx:pt idx="3588">0.023609163160355301</cx:pt>
          <cx:pt idx="3589">0.47428705002337501</cx:pt>
          <cx:pt idx="3590">0.69645042839657201</cx:pt>
          <cx:pt idx="3591">0.72949816401468703</cx:pt>
          <cx:pt idx="3592">0.52410714285714199</cx:pt>
          <cx:pt idx="3593">0.27508090614886699</cx:pt>
          <cx:pt idx="3594">0.81692573402417901</cx:pt>
          <cx:pt idx="3595">0.099261311172668495</cx:pt>
          <cx:pt idx="3596">0.0198522622345337</cx:pt>
          <cx:pt idx="3597">0.047779651489600901</cx:pt>
          <cx:pt idx="3598">0.12366498032602501</cx:pt>
          <cx:pt idx="3599">0.057700650759218999</cx:pt>
          <cx:pt idx="3600">0.0034707158351409899</cx:pt>
          <cx:pt idx="3601">0.19378930817609999</cx:pt>
          <cx:pt idx="3602">0.0059627329192546499</cx:pt>
          <cx:pt idx="3603">0.0085106382978723406</cx:pt>
          <cx:pt idx="3604">0.0070796460176991097</cx:pt>
          <cx:pt idx="3605">0.64698162729658704</cx:pt>
          <cx:pt idx="3606">0.99475065616797897</cx:pt>
          <cx:pt idx="3607">0.010882708585247799</cx:pt>
          <cx:pt idx="3608">0.050535567151881303</cx:pt>
          <cx:pt idx="3609">0.0056306306306306304</cx:pt>
          <cx:pt idx="3610">0.0191176470588235</cx:pt>
          <cx:pt idx="3611">0.14246196403872699</cx:pt>
          <cx:pt idx="3612">0.032612890775762203</cx:pt>
          <cx:pt idx="3613">0.063245823389021405</cx:pt>
          <cx:pt idx="3614">0.119018404907975</cx:pt>
          <cx:pt idx="3615">0.049786628733997099</cx:pt>
          <cx:pt idx="3616">0.54911150165983202</cx:pt>
          <cx:pt idx="3617">0.047957371225577201</cx:pt>
          <cx:pt idx="3618">0.090388287714831303</cx:pt>
          <cx:pt idx="3619">0.011028164234815001</cx:pt>
          <cx:pt idx="3620">0.0182972367438386</cx:pt>
          <cx:pt idx="3621">0.119865571321882</cx:pt>
          <cx:pt idx="3622">0.209515495416848</cx:pt>
          <cx:pt idx="3623">0.115384615384615</cx:pt>
          <cx:pt idx="3624">0.23911491791577399</cx:pt>
          <cx:pt idx="3625">0.101173020527859</cx:pt>
          <cx:pt idx="3626">0</cx:pt>
          <cx:pt idx="3627">0.158102766798418</cx:pt>
          <cx:pt idx="3628">0.33596837944663999</cx:pt>
          <cx:pt idx="3629">0.47314049586776802</cx:pt>
          <cx:pt idx="3630">0.53099173553719003</cx:pt>
          <cx:pt idx="3631">0.0481848184818481</cx:pt>
          <cx:pt idx="3632">0.040824915824915799</cx:pt>
          <cx:pt idx="3633">0.11069023569023501</cx:pt>
          <cx:pt idx="3634">0.00101860654624473</cx:pt>
          <cx:pt idx="3635">0.069124423963133605</cx:pt>
          <cx:pt idx="3636">0.21474654377880101</cx:pt>
          <cx:pt idx="3637">0.71146245059288504</cx:pt>
          <cx:pt idx="3638">0.0053962900505902097</cx:pt>
          <cx:pt idx="3639">0.0028775534104026898</cx:pt>
          <cx:pt idx="3640">0.202898550724637</cx:pt>
          <cx:pt idx="3641">0.041381668946648402</cx:pt>
          <cx:pt idx="3642">0.12995049504950401</cx:pt>
          <cx:pt idx="3643">0.0058823529411764696</cx:pt>
          <cx:pt idx="3644">0.19411764705882301</cx:pt>
          <cx:pt idx="3645">0.100318471337579</cx:pt>
          <cx:pt idx="3646">0.017515923566878901</cx:pt>
          <cx:pt idx="3647">0.19216646266829801</cx:pt>
          <cx:pt idx="3648">0.0022573363431151201</cx:pt>
          <cx:pt idx="3649">0.074492099322799099</cx:pt>
          <cx:pt idx="3650">0.055167597765363098</cx:pt>
          <cx:pt idx="3651">0.57053072625698298</cx:pt>
          <cx:pt idx="3652">0.0535117056856187</cx:pt>
          <cx:pt idx="3653">0.048759983186212698</cx:pt>
          <cx:pt idx="3654">0.058252427184466</cx:pt>
          <cx:pt idx="3655">0.45477599323753098</cx:pt>
          <cx:pt idx="3656">0.017439192290041299</cx:pt>
          <cx:pt idx="3657">0.027173913043478201</cx:pt>
          <cx:pt idx="3658">0.028237585199610501</cx:pt>
          <cx:pt idx="3659">0.117014925373134</cx:pt>
          <cx:pt idx="3660">0.0991044776119403</cx:pt>
          <cx:pt idx="3661">0.020833333333333301</cx:pt>
          <cx:pt idx="3662">0.024140453547915101</cx:pt>
          <cx:pt idx="3663">0.063847851927322105</cx:pt>
          <cx:pt idx="3664">0.033782425095515697</cx:pt>
          <cx:pt idx="3665">0.140625</cx:pt>
          <cx:pt idx="3666">0.24687500000000001</cx:pt>
          <cx:pt idx="3667">0.125946969696969</cx:pt>
          <cx:pt idx="3668">0.27178030303030298</cx:pt>
          <cx:pt idx="3669">0.25057295645530903</cx:pt>
          <cx:pt idx="3670">0.018641810918774902</cx:pt>
          <cx:pt idx="3671">0.32600000000000001</cx:pt>
          <cx:pt idx="3672">0.336244541484716</cx:pt>
          <cx:pt idx="3673">0.0085452695829094597</cx:pt>
          <cx:pt idx="3674">0.019837232960325499</cx:pt>
          <cx:pt idx="3675">0.062043795620437901</cx:pt>
          <cx:pt idx="3676">0.75851581508515797</cx:pt>
          <cx:pt idx="3677">0.33464707989967701</cx:pt>
          <cx:pt idx="3678">0.167312161115414</cx:pt>
          <cx:pt idx="3679">0.0034238758274366498</cx:pt>
          <cx:pt idx="3680">0.0497603286920794</cx:pt>
          <cx:pt idx="3681">0.48090909090909001</cx:pt>
          <cx:pt idx="3682">0.57369814651368001</cx:pt>
          <cx:pt idx="3683">0.029377356037956499</cx:pt>
          <cx:pt idx="3684">0.21176470588235199</cx:pt>
          <cx:pt idx="3685">0.81470588235294095</cx:pt>
          <cx:pt idx="3686">0.23686158401184301</cx:pt>
          <cx:pt idx="3687">0.077669902912621297</cx:pt>
          <cx:pt idx="3688">0.22222222222222199</cx:pt>
          <cx:pt idx="3689">0.076519457804984703</cx:pt>
          <cx:pt idx="3690">0.0093442774995362594</cx:pt>
          <cx:pt idx="3691">0.0108514190317195</cx:pt>
          <cx:pt idx="3692">0.734375</cx:pt>
          <cx:pt idx="3693">0.047301798800799398</cx:pt>
          <cx:pt idx="3694">0.16899441340782101</cx:pt>
          <cx:pt idx="3695">0.82402234636871496</cx:pt>
          <cx:pt idx="3696">0.17968176254589899</cx:pt>
          <cx:pt idx="3697">0.048327137546468397</cx:pt>
          <cx:pt idx="3698">0.31854838709677402</cx:pt>
          <cx:pt idx="3699">0.045923632610939097</cx:pt>
          <cx:pt idx="3700">0.070028011204481794</cx:pt>
          <cx:pt idx="3701">0.022954091816367199</cx:pt>
          <cx:pt idx="3702">0.029069767441860399</cx:pt>
          <cx:pt idx="3703">0.062588904694167793</cx:pt>
          <cx:pt idx="3704">0.55002370791844402</cx:pt>
          <cx:pt idx="3705">0.050918951491412998</cx:pt>
          <cx:pt idx="3706">0.0069297981319674604</cx:pt>
          <cx:pt idx="3707">0.021006224066390002</cx:pt>
          <cx:pt idx="3708">0.0203644158628081</cx:pt>
          <cx:pt idx="3709">0.061897106109324702</cx:pt>
          <cx:pt idx="3710">0.89516129032257996</cx:pt>
          <cx:pt idx="3711">0.41908713692945998</cx:pt>
          <cx:pt idx="3712">0.68879668049792497</cx:pt>
          <cx:pt idx="3713">0.030920590302178402</cx:pt>
          <cx:pt idx="3714">0.0112579539892315</cx:pt>
          <cx:pt idx="3715">0.37809647979139499</cx:pt>
          <cx:pt idx="3716">0.0554582603619381</cx:pt>
          <cx:pt idx="3717">0.077057793345008702</cx:pt>
          <cx:pt idx="3718">0.016700404858299499</cx:pt>
          <cx:pt idx="3719">0.079009433962264106</cx:pt>
          <cx:pt idx="3720">0.23200000000000001</cx:pt>
          <cx:pt idx="3721">0.30612244897959101</cx:pt>
          <cx:pt idx="3722">0.66122448979591797</cx:pt>
          <cx:pt idx="3723">0.117495711835334</cx:pt>
          <cx:pt idx="3724">0.0834473324213406</cx:pt>
          <cx:pt idx="3725">0.065242361589708198</cx:pt>
          <cx:pt idx="3726">0.16551724137931001</cx:pt>
          <cx:pt idx="3727">0.11079943899018201</cx:pt>
          <cx:pt idx="3728">0.38709677419354799</cx:pt>
          <cx:pt idx="3729">0.17910447761194001</cx:pt>
          <cx:pt idx="3730">0.20399999999999999</cx:pt>
          <cx:pt idx="3731">0.27692307692307599</cx:pt>
          <cx:pt idx="3732">0.99839807769323097</cx:pt>
          <cx:pt idx="3733">0.81657989587504998</cx:pt>
          <cx:pt idx="3734">0.0963172804532577</cx:pt>
          <cx:pt idx="3735">0.57790368271954595</cx:pt>
          <cx:pt idx="3736">0.121927236971484</cx:pt>
          <cx:pt idx="3737">0.15535889872173</cx:pt>
          <cx:pt idx="3738">0</cx:pt>
          <cx:pt idx="3739">0.82708933717579203</cx:pt>
          <cx:pt idx="3740">0.87175792507204597</cx:pt>
          <cx:pt idx="3741">0.12817796610169399</cx:pt>
          <cx:pt idx="3742">0.0079681274900398405</cx:pt>
          <cx:pt idx="3743">0.00190874386475186</cx:pt>
          <cx:pt idx="3744">0.0380385384475549</cx:pt>
          <cx:pt idx="3745">0.88095238095238004</cx:pt>
          <cx:pt idx="3746">0.11603053435114501</cx:pt>
          <cx:pt idx="3747">0.212307692307692</cx:pt>
          <cx:pt idx="3748">0.0769230769230769</cx:pt>
          <cx:pt idx="3749">0.044543954748998298</cx:pt>
          <cx:pt idx="3750">0.14423756775866101</cx:pt>
          <cx:pt idx="3751">0.00036405242354899098</cx:pt>
          <cx:pt idx="3752">0.26050551279384199</cx:pt>
          <cx:pt idx="3753">0.0094221105527638096</cx:pt>
          <cx:pt idx="3754">0.21713147410358499</cx:pt>
          <cx:pt idx="3755">0.051792828685258897</cx:pt>
          <cx:pt idx="3756">0.022578295702840399</cx:pt>
          <cx:pt idx="3757">0.48905109489051002</cx:pt>
          <cx:pt idx="3758">0</cx:pt>
          <cx:pt idx="3759">0.0059744873243985103</cx:pt>
          <cx:pt idx="3760">0.053124495398029999</cx:pt>
          <cx:pt idx="3761">0.0036196117143797299</cx:pt>
          <cx:pt idx="3762">0.0095663265306122399</cx:pt>
          <cx:pt idx="3763">0.080357142857142794</cx:pt>
          <cx:pt idx="3764">0.14961636828644501</cx:pt>
          <cx:pt idx="3765">0</cx:pt>
          <cx:pt idx="3766">0.042763157894736802</cx:pt>
          <cx:pt idx="3767">0.033457249070631898</cx:pt>
          <cx:pt idx="3768">0.073110285006195694</cx:pt>
          <cx:pt idx="3769">0.0084745762711864406</cx:pt>
          <cx:pt idx="3770">0.087238285144566302</cx:pt>
          <cx:pt idx="3771">0.099730458221024207</cx:pt>
          <cx:pt idx="3772">0.27891156462584998</cx:pt>
          <cx:pt idx="3773">0.15089514066496101</cx:pt>
          <cx:pt idx="3774">0.14705882352941099</cx:pt>
          <cx:pt idx="3775">0.33333333333333298</cx:pt>
          <cx:pt idx="3776">0.90126582278481004</cx:pt>
          <cx:pt idx="3777">0.041095890410958902</cx:pt>
          <cx:pt idx="3778">0.21782178217821699</cx:pt>
          <cx:pt idx="3779">0.19928186714542101</cx:pt>
          <cx:pt idx="3780">0.94434470377019697</cx:pt>
          <cx:pt idx="3781">0.0091205211726384308</cx:pt>
          <cx:pt idx="3782">0.0022479126525369298</cx:pt>
          <cx:pt idx="3783">0.88963819310640102</cx:pt>
          <cx:pt idx="3784">0.00085649770302888696</cx:pt>
          <cx:pt idx="3785">0.33060811336915003</cx:pt>
          <cx:pt idx="3786">0.028645833333333301</cx:pt>
          <cx:pt idx="3787">0.27083333333333298</cx:pt>
          <cx:pt idx="3788">0.0111289582377237</cx:pt>
          <cx:pt idx="3789">0.24324324324324301</cx:pt>
          <cx:pt idx="3790">0.713513513513513</cx:pt>
          <cx:pt idx="3791">0.29829984544049398</cx:pt>
          <cx:pt idx="3792">0.016425120772946802</cx:pt>
          <cx:pt idx="3793">0.0466988727858293</cx:pt>
          <cx:pt idx="3794">0.077010192525481302</cx:pt>
          <cx:pt idx="3795">0.0039234919077979404</cx:pt>
          <cx:pt idx="3796">0.072671810514982907</cx:pt>
          <cx:pt idx="3797">0.0094339622641509396</cx:pt>
          <cx:pt idx="3798">0.076519916142557598</cx:pt>
          <cx:pt idx="3799">0</cx:pt>
          <cx:pt idx="3800">0.086597938144329895</cx:pt>
          <cx:pt idx="3801">0</cx:pt>
          <cx:pt idx="3802">0.13400077011936801</cx:pt>
          <cx:pt idx="3803">0.14208702348864</cx:pt>
          <cx:pt idx="3804">0.11864406779661001</cx:pt>
          <cx:pt idx="3805">0.31551499348109502</cx:pt>
          <cx:pt idx="3806">0.0058120040236950901</cx:pt>
          <cx:pt idx="3807">0.0056998100063331203</cx:pt>
          <cx:pt idx="3808">0.230188679245283</cx:pt>
          <cx:pt idx="3809">0.094395280235988199</cx:pt>
          <cx:pt idx="3810">0.017916666666666602</cx:pt>
          <cx:pt idx="3811">0.037083333333333302</cx:pt>
          <cx:pt idx="3812">0.050523217789404801</cx:pt>
          <cx:pt idx="3813">0.78392740353171997</cx:pt>
          <cx:pt idx="3814">0.043122270742357999</cx:pt>
          <cx:pt idx="3815">0.15547703180212</cx:pt>
          <cx:pt idx="3816">0.033117932148626801</cx:pt>
          <cx:pt idx="3817">0.042810985460419997</cx:pt>
          <cx:pt idx="3818">0.011844331641285901</cx:pt>
          <cx:pt idx="3819">0.65313028764805403</cx:pt>
          <cx:pt idx="3820">0.056497175141242903</cx:pt>
          <cx:pt idx="3821">0.026548672566371601</cx:pt>
          <cx:pt idx="3822">0.51201011378002503</cx:pt>
          <cx:pt idx="3823">0.0286717378583967</cx:pt>
          <cx:pt idx="3824">0.026331187829139801</cx:pt>
          <cx:pt idx="3825">0.10507880910683</cx:pt>
          <cx:pt idx="3826">0.50437828371278404</cx:pt>
          <cx:pt idx="3827">0.078821110349554496</cx:pt>
          <cx:pt idx="3828">0.0077344505317434699</cx:pt>
          <cx:pt idx="3829">0.059941991621011902</cx:pt>
          <cx:pt idx="3830">0.020487804878048702</cx:pt>
          <cx:pt idx="3831">0.183138918345705</cx:pt>
          <cx:pt idx="3832">0.352226720647773</cx:pt>
          <cx:pt idx="3833">0.124941688695381</cx:pt>
          <cx:pt idx="3834">0.0073860985849789999</cx:pt>
          <cx:pt idx="3835">0.16890080428954399</cx:pt>
          <cx:pt idx="3836">0.14611005692599599</cx:pt>
          <cx:pt idx="3837">0.66034155597722899</cx:pt>
          <cx:pt idx="3838">0.037512100677637897</cx:pt>
          <cx:pt idx="3839">0.0083752093802344999</cx:pt>
          <cx:pt idx="3840">0.41959798994974801</cx:pt>
          <cx:pt idx="3841">0.76205787781350398</cx:pt>
          <cx:pt idx="3842">0.7890625</cx:pt>
          <cx:pt idx="3843">0.0054257095158597602</cx:pt>
          <cx:pt idx="3844">0.072621035058430705</cx:pt>
          <cx:pt idx="3845">0.0113438045375218</cx:pt>
          <cx:pt idx="3846">0.35602094240837601</cx:pt>
          <cx:pt idx="3847">0.065789473684210495</cx:pt>
          <cx:pt idx="3848">0.22894736842105201</cx:pt>
          <cx:pt idx="3849">0.60751173708920103</cx:pt>
          <cx:pt idx="3850">0.00134363453140745</cx:pt>
          <cx:pt idx="3851">0</cx:pt>
          <cx:pt idx="3852">0.0323383084577114</cx:pt>
          <cx:pt idx="3853">0.00177388836329233</cx:pt>
          <cx:pt idx="3854">0.87866603595080395</cx:pt>
          <cx:pt idx="3855">0.0143378519290928</cx:pt>
          <cx:pt idx="3856">0.025417101147028099</cx:pt>
          <cx:pt idx="3857">0.0043500700435006997</cx:pt>
          <cx:pt idx="3858">0.0091425200914252002</cx:pt>
          <cx:pt idx="3859">0.040026684456304203</cx:pt>
          <cx:pt idx="3860">0.317545030020013</cx:pt>
          <cx:pt idx="3861">0.071072319201994999</cx:pt>
          <cx:pt idx="3862">0.15461346633416401</cx:pt>
          <cx:pt idx="3863">0.60638739112401496</cx:pt>
          <cx:pt idx="3864">0.090833678971381102</cx:pt>
          <cx:pt idx="3865">0.48326055312954802</cx:pt>
          <cx:pt idx="3866">0.10040816326530599</cx:pt>
          <cx:pt idx="3867">0.29616724738675898</cx:pt>
          <cx:pt idx="3868">0.077456176110884595</cx:pt>
          <cx:pt idx="3869">0.078628210354667702</cx:pt>
          <cx:pt idx="3870">0.46341463414634099</cx:pt>
          <cx:pt idx="3871">0.0057782328847279102</cx:pt>
          <cx:pt idx="3872">0.014774722059684</cx:pt>
          <cx:pt idx="3873">0.328358208955223</cx:pt>
          <cx:pt idx="3874">0.033860045146726803</cx:pt>
          <cx:pt idx="3875">0.047027840481564998</cx:pt>
          <cx:pt idx="3876">0.30536912751677803</cx:pt>
          <cx:pt idx="3877">0.38590604026845599</cx:pt>
          <cx:pt idx="3878">0.21401515151515099</cx:pt>
          <cx:pt idx="3879">0.12935323383084499</cx:pt>
          <cx:pt idx="3880">0.116131947582467</cx:pt>
          <cx:pt idx="3881">0.037053773158608201</cx:pt>
          <cx:pt idx="3882">0.156020942408376</cx:pt>
          <cx:pt idx="3883">0.30158730158730102</cx:pt>
          <cx:pt idx="3884">0.033869239013933503</cx:pt>
          <cx:pt idx="3885">0.0914127423822714</cx:pt>
          <cx:pt idx="3886">0.39889196675900201</cx:pt>
          <cx:pt idx="3887">0.116015846066779</cx:pt>
          <cx:pt idx="3888">0.00186795028378475</cx:pt>
          <cx:pt idx="3889">0.0143446001648804</cx:pt>
          <cx:pt idx="3890">0.035036496350364897</cx:pt>
          <cx:pt idx="3891">0.58070866141732203</cx:pt>
          <cx:pt idx="3892">0.066210045662100397</cx:pt>
          <cx:pt idx="3893">0.0027932960893854702</cx:pt>
          <cx:pt idx="3894">0.041413650716541101</cx:pt>
          <cx:pt idx="3895">0.0151438984541912</cx:pt>
          <cx:pt idx="3896">0.024255372627874801</cx:pt>
          <cx:pt idx="3897">0.011734693877551</cx:pt>
          <cx:pt idx="3898">0.417415044184208</cx:pt>
          <cx:pt idx="3899">0.0530341662417134</cx:pt>
          <cx:pt idx="3900">0.087710351861295194</cx:pt>
          <cx:pt idx="3901">0.057479471617279503</cx:pt>
          <cx:pt idx="3902">0.015932461597054699</cx:pt>
          <cx:pt idx="3903">0.019614066268884001</cx:pt>
          <cx:pt idx="3904">0.177979690005344</cx:pt>
          <cx:pt idx="3905">0.021820448877805401</cx:pt>
          <cx:pt idx="3906">0.035536159600997499</cx:pt>
          <cx:pt idx="3907">0.037893747061589003</cx:pt>
          <cx:pt idx="3908">0.045416078984485103</cx:pt>
          <cx:pt idx="3909">0.25278293135435898</cx:pt>
          <cx:pt idx="3910">0.23747680890538</cx:pt>
          <cx:pt idx="3911">0.0109002825999192</cx:pt>
          <cx:pt idx="3912">0.24127906976744101</cx:pt>
          <cx:pt idx="3913">0.43333333333333302</cx:pt>
          <cx:pt idx="3914">0.98133785748909297</cx:pt>
          <cx:pt idx="3915">0.078663793103448204</cx:pt>
          <cx:pt idx="3916">0.0011795930404010599</cx:pt>
          <cx:pt idx="3917">0.32544378698224802</cx:pt>
          <cx:pt idx="3918">0</cx:pt>
          <cx:pt idx="3919">0.83882783882783796</cx:pt>
          <cx:pt idx="3920">0.034055727554179502</cx:pt>
          <cx:pt idx="3921">0.59907120743034004</cx:pt>
          <cx:pt idx="3922">0.066973777462792303</cx:pt>
          <cx:pt idx="3923">0.073706591070163002</cx:pt>
          <cx:pt idx="3924">0.15076407007081599</cx:pt>
          <cx:pt idx="3925">0.19269474468878101</cx:pt>
          <cx:pt idx="3926">0.050312891113892297</cx:pt>
          <cx:pt idx="3927">0.101251564455569</cx:pt>
          <cx:pt idx="3928">0.011248185776487601</cx:pt>
          <cx:pt idx="3929">0.0072233458537994798</cx:pt>
          <cx:pt idx="3930">0.018347298468650599</cx:pt>
          <cx:pt idx="3931">0.14156431803490599</cx:pt>
          <cx:pt idx="3932">0.064577397910731194</cx:pt>
          <cx:pt idx="3933">0.87464387464387405</cx:pt>
          <cx:pt idx="3934">0.00601395236949723</cx:pt>
          <cx:pt idx="3935">0.0020447438056290499</cx:pt>
          <cx:pt idx="3936">0.177215189873417</cx:pt>
          <cx:pt idx="3937">0.036021926389976498</cx:pt>
          <cx:pt idx="3938">0.097102584181675805</cx:pt>
          <cx:pt idx="3939">0.047368421052631497</cx:pt>
          <cx:pt idx="3940">0.0553827751196172</cx:pt>
          <cx:pt idx="3941">0.358391608391608</cx:pt>
          <cx:pt idx="3942">0.069348127600554699</cx:pt>
          <cx:pt idx="3943">0.106498194945848</cx:pt>
          <cx:pt idx="3944">0.0453911696359411</cx:pt>
          <cx:pt idx="3945">0.00246474478971671</cx:pt>
          <cx:pt idx="3946">0.80125523012552302</cx:pt>
          <cx:pt idx="3947">0.19144949753023299</cx:pt>
          <cx:pt idx="3948">0.953760445682451</cx:pt>
          <cx:pt idx="3949">0.82924791086350902</cx:pt>
          <cx:pt idx="3950">0</cx:pt>
          <cx:pt idx="3951">0.0308529945553539</cx:pt>
          <cx:pt idx="3952">0.018308080808080801</cx:pt>
          <cx:pt idx="3953">0.069284064665127001</cx:pt>
          <cx:pt idx="3954">0.11200923787528801</cx:pt>
          <cx:pt idx="3955">0.0027192228135821598</cx:pt>
          <cx:pt idx="3956">0.0010090180992621499</cx:pt>
          <cx:pt idx="3957">0.167433940846313</cx:pt>
          <cx:pt idx="3958">0.0425446248825661</cx:pt>
          <cx:pt idx="3959">0.045228828345188501</cx:pt>
          <cx:pt idx="3960">0.0194174757281553</cx:pt>
          <cx:pt idx="3961">0.36034115138592698</cx:pt>
          <cx:pt idx="3962">0.25806451612903197</cx:pt>
          <cx:pt idx="3963">0.065955383123181305</cx:pt>
          <cx:pt idx="3964">0.0222147817099267</cx:pt>
          <cx:pt idx="3965">0.095447870778267205</cx:pt>
          <cx:pt idx="3966">0.116424116424116</cx:pt>
          <cx:pt idx="3967">0.164759725400457</cx:pt>
          <cx:pt idx="3968">0.56750572082379802</cx:pt>
          <cx:pt idx="3969">0.245360824742268</cx:pt>
          <cx:pt idx="3970">0.061855670103092703</cx:pt>
          <cx:pt idx="3971">0.052088705518308402</cx:pt>
          <cx:pt idx="3972">0.17019082001031399</cx:pt>
          <cx:pt idx="3973">0.035028248587570601</cx:pt>
          <cx:pt idx="3974">0.089786874868115596</cx:pt>
          <cx:pt idx="3975">0.12228318210592901</cx:pt>
          <cx:pt idx="3976">0.022959975178405201</cx:pt>
          <cx:pt idx="3977">0.091839900713620803</cx:pt>
          <cx:pt idx="3978">0.12678288431061799</cx:pt>
          <cx:pt idx="3979">0.187004754358161</cx:pt>
          <cx:pt idx="3980">0.016990833892242301</cx:pt>
          <cx:pt idx="3981">0.034124629080118603</cx:pt>
          <cx:pt idx="3982">0.25</cx:pt>
          <cx:pt idx="3983">0.23631840796019901</cx:pt>
          <cx:pt idx="3984">0.0010939209251445499</cx:pt>
          <cx:pt idx="3985">0.0934579439252336</cx:pt>
          <cx:pt idx="3986">0.0187023449863329</cx:pt>
          <cx:pt idx="3987">0.120054570259208</cx:pt>
          <cx:pt idx="3988">0.22919508867667099</cx:pt>
          <cx:pt idx="3989">0.097582037996545704</cx:pt>
          <cx:pt idx="3990">0.27461139896372999</cx:pt>
          <cx:pt idx="3991">0.024029574861367801</cx:pt>
          <cx:pt idx="3992">0.035587188612099599</cx:pt>
          <cx:pt idx="3993">0.014140681653371999</cx:pt>
          <cx:pt idx="3994">0.087744742567077594</cx:pt>
          <cx:pt idx="3995">0.00028924491009304002</cx:pt>
          <cx:pt idx="3996">0.012035802092204799</cx:pt>
          <cx:pt idx="3997">0.078266228430566895</cx:pt>
          <cx:pt idx="3998">0.068134171907756794</cx:pt>
          <cx:pt idx="3999">0.072327044025157203</cx:pt>
        </cx:lvl>
      </cx:numDim>
    </cx:data>
  </cx:chartData>
  <cx:chart>
    <cx:title pos="t" align="ctr" overlay="0">
      <cx:tx>
        <cx:rich>
          <a:bodyPr spcFirstLastPara="1" vertOverflow="ellipsis" horzOverflow="overflow" wrap="square" lIns="0" tIns="0" rIns="0" bIns="0" anchor="ctr" anchorCtr="1"/>
          <a:lstStyle/>
          <a:p>
            <a:pPr algn="ctr" rtl="0">
              <a:defRPr sz="800">
                <a:latin typeface="Times New Roman" panose="02020603050405020304" pitchFamily="18" charset="0"/>
                <a:ea typeface="Times New Roman" panose="02020603050405020304" pitchFamily="18" charset="0"/>
                <a:cs typeface="Times New Roman" panose="02020603050405020304" pitchFamily="18" charset="0"/>
              </a:defRPr>
            </a:pPr>
            <a:r>
              <a:rPr lang="en-US" sz="800" b="0" i="0" u="none" strike="noStrike" baseline="0">
                <a:solidFill>
                  <a:sysClr val="windowText" lastClr="000000">
                    <a:lumMod val="65000"/>
                    <a:lumOff val="35000"/>
                  </a:sysClr>
                </a:solidFill>
                <a:effectLst/>
                <a:latin typeface="Times New Roman" panose="02020603050405020304" pitchFamily="18" charset="0"/>
                <a:ea typeface="Calibri" panose="020F0502020204030204" pitchFamily="34" charset="0"/>
                <a:cs typeface="Times New Roman" panose="02020603050405020304" pitchFamily="18" charset="0"/>
              </a:rPr>
              <a:t>Answer location</a:t>
            </a:r>
            <a:endParaRPr lang="en-US"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rich>
      </cx:tx>
    </cx:title>
    <cx:plotArea>
      <cx:plotAreaRegion>
        <cx:series layoutId="clusteredColumn" uniqueId="{C8480485-9436-4642-AD6B-675C564CEB85}">
          <cx:tx>
            <cx:txData>
              <cx:f>export_dataframe!$A$1</cx:f>
              <cx:v>ans_start</cx:v>
            </cx:txData>
          </cx:tx>
          <cx:spPr>
            <a:solidFill>
              <a:schemeClr val="bg1">
                <a:lumMod val="65000"/>
              </a:schemeClr>
            </a:solidFill>
            <a:ln w="3175">
              <a:solidFill>
                <a:schemeClr val="bg1"/>
              </a:solidFill>
            </a:ln>
          </cx:spPr>
          <cx:dataId val="0"/>
          <cx:layoutPr>
            <cx:binning intervalClosed="r"/>
          </cx:layoutPr>
          <cx:axisId val="1"/>
        </cx:series>
        <cx:series layoutId="paretoLine" ownerIdx="0" uniqueId="{3DD964F1-CCEE-4CFE-99D3-2A45393D6128}">
          <cx:spPr>
            <a:ln>
              <a:solidFill>
                <a:schemeClr val="tx1"/>
              </a:solidFill>
              <a:prstDash val="dash"/>
            </a:ln>
          </cx:spPr>
          <cx:axisId val="2"/>
        </cx:series>
      </cx:plotAreaRegion>
      <cx:axis id="0">
        <cx:catScaling gapWidth="0"/>
        <cx:title>
          <cx:tx>
            <cx:rich>
              <a:bodyPr spcFirstLastPara="1" vertOverflow="ellipsis" horzOverflow="overflow" wrap="square" lIns="0" tIns="0" rIns="0" bIns="0" anchor="ctr" anchorCtr="1"/>
              <a:lstStyle/>
              <a:p>
                <a:pPr algn="ctr" rtl="0">
                  <a:defRPr sz="800">
                    <a:latin typeface="Times New Roman" panose="02020603050405020304" pitchFamily="18" charset="0"/>
                    <a:ea typeface="Times New Roman" panose="02020603050405020304" pitchFamily="18" charset="0"/>
                    <a:cs typeface="Times New Roman" panose="02020603050405020304" pitchFamily="18" charset="0"/>
                  </a:defRPr>
                </a:pPr>
                <a:r>
                  <a:rPr lang="en-GB"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Normalized location</a:t>
                </a:r>
                <a:endParaRPr lang="en-US"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rich>
          </cx:tx>
        </cx:title>
        <cx:tickLabels/>
        <cx:txPr>
          <a:bodyPr vertOverflow="overflow" horzOverflow="overflow" wrap="square" lIns="0" tIns="0" rIns="0" bIns="0"/>
          <a:lstStyle/>
          <a:p>
            <a:pPr algn="ctr" rtl="0">
              <a:defRPr sz="600" b="0" i="0" baseline="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600" baseline="0">
              <a:latin typeface="Times New Roman" panose="02020603050405020304" pitchFamily="18" charset="0"/>
              <a:cs typeface="Times New Roman" panose="02020603050405020304" pitchFamily="18" charset="0"/>
            </a:endParaRPr>
          </a:p>
        </cx:txPr>
      </cx:axis>
      <cx:axis id="1">
        <cx:valScaling/>
        <cx:title>
          <cx:tx>
            <cx:rich>
              <a:bodyPr spcFirstLastPara="1" vertOverflow="ellipsis" horzOverflow="overflow" wrap="square" lIns="0" tIns="0" rIns="0" bIns="0" anchor="ctr" anchorCtr="1"/>
              <a:lstStyle/>
              <a:p>
                <a:pPr algn="ctr" rtl="0">
                  <a:defRPr sz="800">
                    <a:latin typeface="Times New Roman" panose="02020603050405020304" pitchFamily="18" charset="0"/>
                    <a:ea typeface="Times New Roman" panose="02020603050405020304" pitchFamily="18" charset="0"/>
                    <a:cs typeface="Times New Roman" panose="02020603050405020304" pitchFamily="18" charset="0"/>
                  </a:defRPr>
                </a:pPr>
                <a:r>
                  <a:rPr lang="en-GB"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Number of answers</a:t>
                </a:r>
                <a:endParaRPr lang="en-US"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rich>
          </cx:tx>
        </cx:title>
        <cx:majorGridlines/>
        <cx:tickLabels/>
        <cx:txPr>
          <a:bodyPr vertOverflow="overflow" horzOverflow="overflow" wrap="square" lIns="0" tIns="0" rIns="0" bIns="0"/>
          <a:lstStyle/>
          <a:p>
            <a:pPr algn="ctr" rtl="0">
              <a:defRPr sz="8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800">
              <a:latin typeface="Times New Roman" panose="02020603050405020304" pitchFamily="18" charset="0"/>
              <a:cs typeface="Times New Roman" panose="02020603050405020304" pitchFamily="18" charset="0"/>
            </a:endParaRPr>
          </a:p>
        </cx:txPr>
      </cx:axis>
      <cx:axis id="2">
        <cx:valScaling max="1" min="0"/>
        <cx:units unit="percentage"/>
        <cx:tickLabels/>
        <cx:txPr>
          <a:bodyPr vertOverflow="overflow" horzOverflow="overflow" wrap="square" lIns="0" tIns="0" rIns="0" bIns="0"/>
          <a:lstStyle/>
          <a:p>
            <a:pPr algn="ctr" rtl="0">
              <a:defRPr sz="8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800">
              <a:latin typeface="Times New Roman" panose="02020603050405020304" pitchFamily="18" charset="0"/>
              <a:cs typeface="Times New Roman" panose="02020603050405020304" pitchFamily="18" charset="0"/>
            </a:endParaRPr>
          </a:p>
        </cx:txPr>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export_dataframe!$B$2:$B$4001</cx:f>
        <cx:lvl ptCount="4000" formatCode="General">
          <cx:pt idx="0">9</cx:pt>
          <cx:pt idx="1">5</cx:pt>
          <cx:pt idx="2">8</cx:pt>
          <cx:pt idx="3">7</cx:pt>
          <cx:pt idx="4">31</cx:pt>
          <cx:pt idx="5">11</cx:pt>
          <cx:pt idx="6">17</cx:pt>
          <cx:pt idx="7">21</cx:pt>
          <cx:pt idx="8">17</cx:pt>
          <cx:pt idx="9">22</cx:pt>
          <cx:pt idx="10">12</cx:pt>
          <cx:pt idx="11">11</cx:pt>
          <cx:pt idx="12">17</cx:pt>
          <cx:pt idx="13">12</cx:pt>
          <cx:pt idx="14">41</cx:pt>
          <cx:pt idx="15">26</cx:pt>
          <cx:pt idx="16">12</cx:pt>
          <cx:pt idx="17">15</cx:pt>
          <cx:pt idx="18">12</cx:pt>
          <cx:pt idx="19">31</cx:pt>
          <cx:pt idx="20">9</cx:pt>
          <cx:pt idx="21">17</cx:pt>
          <cx:pt idx="22">18</cx:pt>
          <cx:pt idx="23">27</cx:pt>
          <cx:pt idx="24">13</cx:pt>
          <cx:pt idx="25">5</cx:pt>
          <cx:pt idx="26">12</cx:pt>
          <cx:pt idx="27">22</cx:pt>
          <cx:pt idx="28">4</cx:pt>
          <cx:pt idx="29">5</cx:pt>
          <cx:pt idx="30">16</cx:pt>
          <cx:pt idx="31">15</cx:pt>
          <cx:pt idx="32">18</cx:pt>
          <cx:pt idx="33">29</cx:pt>
          <cx:pt idx="34">25</cx:pt>
          <cx:pt idx="35">19</cx:pt>
          <cx:pt idx="36">14</cx:pt>
          <cx:pt idx="37">31</cx:pt>
          <cx:pt idx="38">16</cx:pt>
          <cx:pt idx="39">28</cx:pt>
          <cx:pt idx="40">14</cx:pt>
          <cx:pt idx="41">13</cx:pt>
          <cx:pt idx="42">12</cx:pt>
          <cx:pt idx="43">15</cx:pt>
          <cx:pt idx="44">9</cx:pt>
          <cx:pt idx="45">19</cx:pt>
          <cx:pt idx="46">7</cx:pt>
          <cx:pt idx="47">23</cx:pt>
          <cx:pt idx="48">11</cx:pt>
          <cx:pt idx="49">11</cx:pt>
          <cx:pt idx="50">34</cx:pt>
          <cx:pt idx="51">12</cx:pt>
          <cx:pt idx="52">8</cx:pt>
          <cx:pt idx="53">21</cx:pt>
          <cx:pt idx="54">12</cx:pt>
          <cx:pt idx="55">26</cx:pt>
          <cx:pt idx="56">10</cx:pt>
          <cx:pt idx="57">15</cx:pt>
          <cx:pt idx="58">8</cx:pt>
          <cx:pt idx="59">8</cx:pt>
          <cx:pt idx="60">22</cx:pt>
          <cx:pt idx="61">39</cx:pt>
          <cx:pt idx="62">18</cx:pt>
          <cx:pt idx="63">12</cx:pt>
          <cx:pt idx="64">8</cx:pt>
          <cx:pt idx="65">31</cx:pt>
          <cx:pt idx="66">14</cx:pt>
          <cx:pt idx="67">21</cx:pt>
          <cx:pt idx="68">9</cx:pt>
          <cx:pt idx="69">8</cx:pt>
          <cx:pt idx="70">14</cx:pt>
          <cx:pt idx="71">7</cx:pt>
          <cx:pt idx="72">11</cx:pt>
          <cx:pt idx="73">7</cx:pt>
          <cx:pt idx="74">12</cx:pt>
          <cx:pt idx="75">10</cx:pt>
          <cx:pt idx="76">9</cx:pt>
          <cx:pt idx="77">7</cx:pt>
          <cx:pt idx="78">33</cx:pt>
          <cx:pt idx="79">9</cx:pt>
          <cx:pt idx="80">6</cx:pt>
          <cx:pt idx="81">36</cx:pt>
          <cx:pt idx="82">12</cx:pt>
          <cx:pt idx="83">28</cx:pt>
          <cx:pt idx="84">6</cx:pt>
          <cx:pt idx="85">31</cx:pt>
          <cx:pt idx="86">7</cx:pt>
          <cx:pt idx="87">14</cx:pt>
          <cx:pt idx="88">11</cx:pt>
          <cx:pt idx="89">19</cx:pt>
          <cx:pt idx="90">46</cx:pt>
          <cx:pt idx="91">14</cx:pt>
          <cx:pt idx="92">20</cx:pt>
          <cx:pt idx="93">7</cx:pt>
          <cx:pt idx="94">26</cx:pt>
          <cx:pt idx="95">15</cx:pt>
          <cx:pt idx="96">13</cx:pt>
          <cx:pt idx="97">15</cx:pt>
          <cx:pt idx="98">18</cx:pt>
          <cx:pt idx="99">21</cx:pt>
          <cx:pt idx="100">6</cx:pt>
          <cx:pt idx="101">8</cx:pt>
          <cx:pt idx="102">7</cx:pt>
          <cx:pt idx="103">9</cx:pt>
          <cx:pt idx="104">23</cx:pt>
          <cx:pt idx="105">11</cx:pt>
          <cx:pt idx="106">15</cx:pt>
          <cx:pt idx="107">5</cx:pt>
          <cx:pt idx="108">12</cx:pt>
          <cx:pt idx="109">15</cx:pt>
          <cx:pt idx="110">14</cx:pt>
          <cx:pt idx="111">11</cx:pt>
          <cx:pt idx="112">29</cx:pt>
          <cx:pt idx="113">31</cx:pt>
          <cx:pt idx="114">15</cx:pt>
          <cx:pt idx="115">6</cx:pt>
          <cx:pt idx="116">10</cx:pt>
          <cx:pt idx="117">10</cx:pt>
          <cx:pt idx="118">21</cx:pt>
          <cx:pt idx="119">13</cx:pt>
          <cx:pt idx="120">7</cx:pt>
          <cx:pt idx="121">12</cx:pt>
          <cx:pt idx="122">11</cx:pt>
          <cx:pt idx="123">11</cx:pt>
          <cx:pt idx="124">7</cx:pt>
          <cx:pt idx="125">4</cx:pt>
          <cx:pt idx="126">11</cx:pt>
          <cx:pt idx="127">7</cx:pt>
          <cx:pt idx="128">16</cx:pt>
          <cx:pt idx="129">10</cx:pt>
          <cx:pt idx="130">31</cx:pt>
          <cx:pt idx="131">37</cx:pt>
          <cx:pt idx="132">19</cx:pt>
          <cx:pt idx="133">15</cx:pt>
          <cx:pt idx="134">16</cx:pt>
          <cx:pt idx="135">9</cx:pt>
          <cx:pt idx="136">17</cx:pt>
          <cx:pt idx="137">12</cx:pt>
          <cx:pt idx="138">17</cx:pt>
          <cx:pt idx="139">16</cx:pt>
          <cx:pt idx="140">16</cx:pt>
          <cx:pt idx="141">27</cx:pt>
          <cx:pt idx="142">25</cx:pt>
          <cx:pt idx="143">20</cx:pt>
          <cx:pt idx="144">22</cx:pt>
          <cx:pt idx="145">23</cx:pt>
          <cx:pt idx="146">9</cx:pt>
          <cx:pt idx="147">14</cx:pt>
          <cx:pt idx="148">18</cx:pt>
          <cx:pt idx="149">15</cx:pt>
          <cx:pt idx="150">6</cx:pt>
          <cx:pt idx="151">17</cx:pt>
          <cx:pt idx="152">10</cx:pt>
          <cx:pt idx="153">13</cx:pt>
          <cx:pt idx="154">9</cx:pt>
          <cx:pt idx="155">13</cx:pt>
          <cx:pt idx="156">15</cx:pt>
          <cx:pt idx="157">21</cx:pt>
          <cx:pt idx="158">7</cx:pt>
          <cx:pt idx="159">14</cx:pt>
          <cx:pt idx="160">15</cx:pt>
          <cx:pt idx="161">16</cx:pt>
          <cx:pt idx="162">15</cx:pt>
          <cx:pt idx="163">4</cx:pt>
          <cx:pt idx="164">14</cx:pt>
          <cx:pt idx="165">20</cx:pt>
          <cx:pt idx="166">7</cx:pt>
          <cx:pt idx="167">29</cx:pt>
          <cx:pt idx="168">22</cx:pt>
          <cx:pt idx="169">7</cx:pt>
          <cx:pt idx="170">11</cx:pt>
          <cx:pt idx="171">14</cx:pt>
          <cx:pt idx="172">26</cx:pt>
          <cx:pt idx="173">20</cx:pt>
          <cx:pt idx="174">12</cx:pt>
          <cx:pt idx="175">15</cx:pt>
          <cx:pt idx="176">18</cx:pt>
          <cx:pt idx="177">11</cx:pt>
          <cx:pt idx="178">20</cx:pt>
          <cx:pt idx="179">19</cx:pt>
          <cx:pt idx="180">12</cx:pt>
          <cx:pt idx="181">11</cx:pt>
          <cx:pt idx="182">20</cx:pt>
          <cx:pt idx="183">28</cx:pt>
          <cx:pt idx="184">15</cx:pt>
          <cx:pt idx="185">21</cx:pt>
          <cx:pt idx="186">9</cx:pt>
          <cx:pt idx="187">5</cx:pt>
          <cx:pt idx="188">10</cx:pt>
          <cx:pt idx="189">26</cx:pt>
          <cx:pt idx="190">23</cx:pt>
          <cx:pt idx="191">5</cx:pt>
          <cx:pt idx="192">19</cx:pt>
          <cx:pt idx="193">10</cx:pt>
          <cx:pt idx="194">8</cx:pt>
          <cx:pt idx="195">34</cx:pt>
          <cx:pt idx="196">14</cx:pt>
          <cx:pt idx="197">15</cx:pt>
          <cx:pt idx="198">11</cx:pt>
          <cx:pt idx="199">14</cx:pt>
          <cx:pt idx="200">12</cx:pt>
          <cx:pt idx="201">5</cx:pt>
          <cx:pt idx="202">22</cx:pt>
          <cx:pt idx="203">3</cx:pt>
          <cx:pt idx="204">11</cx:pt>
          <cx:pt idx="205">16</cx:pt>
          <cx:pt idx="206">10</cx:pt>
          <cx:pt idx="207">7</cx:pt>
          <cx:pt idx="208">21</cx:pt>
          <cx:pt idx="209">11</cx:pt>
          <cx:pt idx="210">6</cx:pt>
          <cx:pt idx="211">16</cx:pt>
          <cx:pt idx="212">16</cx:pt>
          <cx:pt idx="213">23</cx:pt>
          <cx:pt idx="214">10</cx:pt>
          <cx:pt idx="215">10</cx:pt>
          <cx:pt idx="216">12</cx:pt>
          <cx:pt idx="217">9</cx:pt>
          <cx:pt idx="218">13</cx:pt>
          <cx:pt idx="219">11</cx:pt>
          <cx:pt idx="220">14</cx:pt>
          <cx:pt idx="221">26</cx:pt>
          <cx:pt idx="222">25</cx:pt>
          <cx:pt idx="223">8</cx:pt>
          <cx:pt idx="224">15</cx:pt>
          <cx:pt idx="225">16</cx:pt>
          <cx:pt idx="226">16</cx:pt>
          <cx:pt idx="227">14</cx:pt>
          <cx:pt idx="228">22</cx:pt>
          <cx:pt idx="229">15</cx:pt>
          <cx:pt idx="230">15</cx:pt>
          <cx:pt idx="231">14</cx:pt>
          <cx:pt idx="232">29</cx:pt>
          <cx:pt idx="233">19</cx:pt>
          <cx:pt idx="234">16</cx:pt>
          <cx:pt idx="235">19</cx:pt>
          <cx:pt idx="236">15</cx:pt>
          <cx:pt idx="237">30</cx:pt>
          <cx:pt idx="238">22</cx:pt>
          <cx:pt idx="239">9</cx:pt>
          <cx:pt idx="240">23</cx:pt>
          <cx:pt idx="241">21</cx:pt>
          <cx:pt idx="242">15</cx:pt>
          <cx:pt idx="243">9</cx:pt>
          <cx:pt idx="244">13</cx:pt>
          <cx:pt idx="245">4</cx:pt>
          <cx:pt idx="246">7</cx:pt>
          <cx:pt idx="247">9</cx:pt>
          <cx:pt idx="248">6</cx:pt>
          <cx:pt idx="249">13</cx:pt>
          <cx:pt idx="250">13</cx:pt>
          <cx:pt idx="251">6</cx:pt>
          <cx:pt idx="252">9</cx:pt>
          <cx:pt idx="253">10</cx:pt>
          <cx:pt idx="254">20</cx:pt>
          <cx:pt idx="255">19</cx:pt>
          <cx:pt idx="256">23</cx:pt>
          <cx:pt idx="257">14</cx:pt>
          <cx:pt idx="258">10</cx:pt>
          <cx:pt idx="259">7</cx:pt>
          <cx:pt idx="260">18</cx:pt>
          <cx:pt idx="261">12</cx:pt>
          <cx:pt idx="262">24</cx:pt>
          <cx:pt idx="263">19</cx:pt>
          <cx:pt idx="264">20</cx:pt>
          <cx:pt idx="265">6</cx:pt>
          <cx:pt idx="266">12</cx:pt>
          <cx:pt idx="267">13</cx:pt>
          <cx:pt idx="268">14</cx:pt>
          <cx:pt idx="269">12</cx:pt>
          <cx:pt idx="270">38</cx:pt>
          <cx:pt idx="271">30</cx:pt>
          <cx:pt idx="272">11</cx:pt>
          <cx:pt idx="273">20</cx:pt>
          <cx:pt idx="274">14</cx:pt>
          <cx:pt idx="275">7</cx:pt>
          <cx:pt idx="276">17</cx:pt>
          <cx:pt idx="277">8</cx:pt>
          <cx:pt idx="278">8</cx:pt>
          <cx:pt idx="279">16</cx:pt>
          <cx:pt idx="280">16</cx:pt>
          <cx:pt idx="281">9</cx:pt>
          <cx:pt idx="282">7</cx:pt>
          <cx:pt idx="283">14</cx:pt>
          <cx:pt idx="284">21</cx:pt>
          <cx:pt idx="285">17</cx:pt>
          <cx:pt idx="286">14</cx:pt>
          <cx:pt idx="287">11</cx:pt>
          <cx:pt idx="288">5</cx:pt>
          <cx:pt idx="289">15</cx:pt>
          <cx:pt idx="290">12</cx:pt>
          <cx:pt idx="291">15</cx:pt>
          <cx:pt idx="292">15</cx:pt>
          <cx:pt idx="293">8</cx:pt>
          <cx:pt idx="294">11</cx:pt>
          <cx:pt idx="295">9</cx:pt>
          <cx:pt idx="296">10</cx:pt>
          <cx:pt idx="297">6</cx:pt>
          <cx:pt idx="298">25</cx:pt>
          <cx:pt idx="299">32</cx:pt>
          <cx:pt idx="300">10</cx:pt>
          <cx:pt idx="301">12</cx:pt>
          <cx:pt idx="302">15</cx:pt>
          <cx:pt idx="303">11</cx:pt>
          <cx:pt idx="304">12</cx:pt>
          <cx:pt idx="305">3</cx:pt>
          <cx:pt idx="306">7</cx:pt>
          <cx:pt idx="307">30</cx:pt>
          <cx:pt idx="308">28</cx:pt>
          <cx:pt idx="309">15</cx:pt>
          <cx:pt idx="310">12</cx:pt>
          <cx:pt idx="311">39</cx:pt>
          <cx:pt idx="312">16</cx:pt>
          <cx:pt idx="313">10</cx:pt>
          <cx:pt idx="314">7</cx:pt>
          <cx:pt idx="315">34</cx:pt>
          <cx:pt idx="316">9</cx:pt>
          <cx:pt idx="317">17</cx:pt>
          <cx:pt idx="318">19</cx:pt>
          <cx:pt idx="319">15</cx:pt>
          <cx:pt idx="320">10</cx:pt>
          <cx:pt idx="321">27</cx:pt>
          <cx:pt idx="322">11</cx:pt>
          <cx:pt idx="323">34</cx:pt>
          <cx:pt idx="324">36</cx:pt>
          <cx:pt idx="325">13</cx:pt>
          <cx:pt idx="326">20</cx:pt>
          <cx:pt idx="327">15</cx:pt>
          <cx:pt idx="328">25</cx:pt>
          <cx:pt idx="329">23</cx:pt>
          <cx:pt idx="330">6</cx:pt>
          <cx:pt idx="331">20</cx:pt>
          <cx:pt idx="332">31</cx:pt>
          <cx:pt idx="333">25</cx:pt>
          <cx:pt idx="334">9</cx:pt>
          <cx:pt idx="335">29</cx:pt>
          <cx:pt idx="336">13</cx:pt>
          <cx:pt idx="337">7</cx:pt>
          <cx:pt idx="338">15</cx:pt>
          <cx:pt idx="339">18</cx:pt>
          <cx:pt idx="340">8</cx:pt>
          <cx:pt idx="341">19</cx:pt>
          <cx:pt idx="342">12</cx:pt>
          <cx:pt idx="343">12</cx:pt>
          <cx:pt idx="344">11</cx:pt>
          <cx:pt idx="345">45</cx:pt>
          <cx:pt idx="346">32</cx:pt>
          <cx:pt idx="347">17</cx:pt>
          <cx:pt idx="348">16</cx:pt>
          <cx:pt idx="349">11</cx:pt>
          <cx:pt idx="350">11</cx:pt>
          <cx:pt idx="351">21</cx:pt>
          <cx:pt idx="352">16</cx:pt>
          <cx:pt idx="353">8</cx:pt>
          <cx:pt idx="354">11</cx:pt>
          <cx:pt idx="355">25</cx:pt>
          <cx:pt idx="356">19</cx:pt>
          <cx:pt idx="357">11</cx:pt>
          <cx:pt idx="358">12</cx:pt>
          <cx:pt idx="359">11</cx:pt>
          <cx:pt idx="360">18</cx:pt>
          <cx:pt idx="361">17</cx:pt>
          <cx:pt idx="362">19</cx:pt>
          <cx:pt idx="363">11</cx:pt>
          <cx:pt idx="364">12</cx:pt>
          <cx:pt idx="365">23</cx:pt>
          <cx:pt idx="366">9</cx:pt>
          <cx:pt idx="367">22</cx:pt>
          <cx:pt idx="368">34</cx:pt>
          <cx:pt idx="369">66</cx:pt>
          <cx:pt idx="370">30</cx:pt>
          <cx:pt idx="371">10</cx:pt>
          <cx:pt idx="372">11</cx:pt>
          <cx:pt idx="373">7</cx:pt>
          <cx:pt idx="374">14</cx:pt>
          <cx:pt idx="375">18</cx:pt>
          <cx:pt idx="376">14</cx:pt>
          <cx:pt idx="377">15</cx:pt>
          <cx:pt idx="378">8</cx:pt>
          <cx:pt idx="379">14</cx:pt>
          <cx:pt idx="380">51</cx:pt>
          <cx:pt idx="381">6</cx:pt>
          <cx:pt idx="382">19</cx:pt>
          <cx:pt idx="383">19</cx:pt>
          <cx:pt idx="384">19</cx:pt>
          <cx:pt idx="385">11</cx:pt>
          <cx:pt idx="386">16</cx:pt>
          <cx:pt idx="387">15</cx:pt>
          <cx:pt idx="388">16</cx:pt>
          <cx:pt idx="389">11</cx:pt>
          <cx:pt idx="390">8</cx:pt>
          <cx:pt idx="391">5</cx:pt>
          <cx:pt idx="392">15</cx:pt>
          <cx:pt idx="393">11</cx:pt>
          <cx:pt idx="394">25</cx:pt>
          <cx:pt idx="395">11</cx:pt>
          <cx:pt idx="396">11</cx:pt>
          <cx:pt idx="397">10</cx:pt>
          <cx:pt idx="398">10</cx:pt>
          <cx:pt idx="399">12</cx:pt>
          <cx:pt idx="400">13</cx:pt>
          <cx:pt idx="401">8</cx:pt>
          <cx:pt idx="402">16</cx:pt>
          <cx:pt idx="403">27</cx:pt>
          <cx:pt idx="404">21</cx:pt>
          <cx:pt idx="405">6</cx:pt>
          <cx:pt idx="406">11</cx:pt>
          <cx:pt idx="407">23</cx:pt>
          <cx:pt idx="408">13</cx:pt>
          <cx:pt idx="409">26</cx:pt>
          <cx:pt idx="410">6</cx:pt>
          <cx:pt idx="411">21</cx:pt>
          <cx:pt idx="412">16</cx:pt>
          <cx:pt idx="413">9</cx:pt>
          <cx:pt idx="414">12</cx:pt>
          <cx:pt idx="415">11</cx:pt>
          <cx:pt idx="416">6</cx:pt>
          <cx:pt idx="417">5</cx:pt>
          <cx:pt idx="418">33</cx:pt>
          <cx:pt idx="419">18</cx:pt>
          <cx:pt idx="420">11</cx:pt>
          <cx:pt idx="421">12</cx:pt>
          <cx:pt idx="422">9</cx:pt>
          <cx:pt idx="423">25</cx:pt>
          <cx:pt idx="424">18</cx:pt>
          <cx:pt idx="425">21</cx:pt>
          <cx:pt idx="426">11</cx:pt>
          <cx:pt idx="427">23</cx:pt>
          <cx:pt idx="428">7</cx:pt>
          <cx:pt idx="429">21</cx:pt>
          <cx:pt idx="430">11</cx:pt>
          <cx:pt idx="431">20</cx:pt>
          <cx:pt idx="432">19</cx:pt>
          <cx:pt idx="433">24</cx:pt>
          <cx:pt idx="434">17</cx:pt>
          <cx:pt idx="435">17</cx:pt>
          <cx:pt idx="436">21</cx:pt>
          <cx:pt idx="437">14</cx:pt>
          <cx:pt idx="438">12</cx:pt>
          <cx:pt idx="439">55</cx:pt>
          <cx:pt idx="440">34</cx:pt>
          <cx:pt idx="441">38</cx:pt>
          <cx:pt idx="442">52</cx:pt>
          <cx:pt idx="443">15</cx:pt>
          <cx:pt idx="444">9</cx:pt>
          <cx:pt idx="445">28</cx:pt>
          <cx:pt idx="446">9</cx:pt>
          <cx:pt idx="447">8</cx:pt>
          <cx:pt idx="448">6</cx:pt>
          <cx:pt idx="449">7</cx:pt>
          <cx:pt idx="450">12</cx:pt>
          <cx:pt idx="451">16</cx:pt>
          <cx:pt idx="452">20</cx:pt>
          <cx:pt idx="453">25</cx:pt>
          <cx:pt idx="454">32</cx:pt>
          <cx:pt idx="455">29</cx:pt>
          <cx:pt idx="456">19</cx:pt>
          <cx:pt idx="457">25</cx:pt>
          <cx:pt idx="458">12</cx:pt>
          <cx:pt idx="459">15</cx:pt>
          <cx:pt idx="460">11</cx:pt>
          <cx:pt idx="461">10</cx:pt>
          <cx:pt idx="462">14</cx:pt>
          <cx:pt idx="463">8</cx:pt>
          <cx:pt idx="464">21</cx:pt>
          <cx:pt idx="465">24</cx:pt>
          <cx:pt idx="466">14</cx:pt>
          <cx:pt idx="467">39</cx:pt>
          <cx:pt idx="468">36</cx:pt>
          <cx:pt idx="469">6</cx:pt>
          <cx:pt idx="470">11</cx:pt>
          <cx:pt idx="471">8</cx:pt>
          <cx:pt idx="472">11</cx:pt>
          <cx:pt idx="473">33</cx:pt>
          <cx:pt idx="474">16</cx:pt>
          <cx:pt idx="475">10</cx:pt>
          <cx:pt idx="476">36</cx:pt>
          <cx:pt idx="477">4</cx:pt>
          <cx:pt idx="478">24</cx:pt>
          <cx:pt idx="479">8</cx:pt>
          <cx:pt idx="480">6</cx:pt>
          <cx:pt idx="481">10</cx:pt>
          <cx:pt idx="482">9</cx:pt>
          <cx:pt idx="483">14</cx:pt>
          <cx:pt idx="484">14</cx:pt>
          <cx:pt idx="485">31</cx:pt>
          <cx:pt idx="486">12</cx:pt>
          <cx:pt idx="487">9</cx:pt>
          <cx:pt idx="488">21</cx:pt>
          <cx:pt idx="489">3</cx:pt>
          <cx:pt idx="490">13</cx:pt>
          <cx:pt idx="491">20</cx:pt>
          <cx:pt idx="492">13</cx:pt>
          <cx:pt idx="493">9</cx:pt>
          <cx:pt idx="494">26</cx:pt>
          <cx:pt idx="495">11</cx:pt>
          <cx:pt idx="496">9</cx:pt>
          <cx:pt idx="497">22</cx:pt>
          <cx:pt idx="498">15</cx:pt>
          <cx:pt idx="499">26</cx:pt>
          <cx:pt idx="500">15</cx:pt>
          <cx:pt idx="501">13</cx:pt>
          <cx:pt idx="502">23</cx:pt>
          <cx:pt idx="503">12</cx:pt>
          <cx:pt idx="504">9</cx:pt>
          <cx:pt idx="505">14</cx:pt>
          <cx:pt idx="506">15</cx:pt>
          <cx:pt idx="507">14</cx:pt>
          <cx:pt idx="508">25</cx:pt>
          <cx:pt idx="509">8</cx:pt>
          <cx:pt idx="510">12</cx:pt>
          <cx:pt idx="511">14</cx:pt>
          <cx:pt idx="512">14</cx:pt>
          <cx:pt idx="513">15</cx:pt>
          <cx:pt idx="514">18</cx:pt>
          <cx:pt idx="515">7</cx:pt>
          <cx:pt idx="516">11</cx:pt>
          <cx:pt idx="517">9</cx:pt>
          <cx:pt idx="518">16</cx:pt>
          <cx:pt idx="519">18</cx:pt>
          <cx:pt idx="520">20</cx:pt>
          <cx:pt idx="521">11</cx:pt>
          <cx:pt idx="522">18</cx:pt>
          <cx:pt idx="523">13</cx:pt>
          <cx:pt idx="524">13</cx:pt>
          <cx:pt idx="525">17</cx:pt>
          <cx:pt idx="526">26</cx:pt>
          <cx:pt idx="527">9</cx:pt>
          <cx:pt idx="528">13</cx:pt>
          <cx:pt idx="529">17</cx:pt>
          <cx:pt idx="530">15</cx:pt>
          <cx:pt idx="531">42</cx:pt>
          <cx:pt idx="532">17</cx:pt>
          <cx:pt idx="533">12</cx:pt>
          <cx:pt idx="534">36</cx:pt>
          <cx:pt idx="535">15</cx:pt>
          <cx:pt idx="536">14</cx:pt>
          <cx:pt idx="537">11</cx:pt>
          <cx:pt idx="538">18</cx:pt>
          <cx:pt idx="539">3</cx:pt>
          <cx:pt idx="540">12</cx:pt>
          <cx:pt idx="541">14</cx:pt>
          <cx:pt idx="542">20</cx:pt>
          <cx:pt idx="543">15</cx:pt>
          <cx:pt idx="544">26</cx:pt>
          <cx:pt idx="545">15</cx:pt>
          <cx:pt idx="546">20</cx:pt>
          <cx:pt idx="547">25</cx:pt>
          <cx:pt idx="548">27</cx:pt>
          <cx:pt idx="549">17</cx:pt>
          <cx:pt idx="550">12</cx:pt>
          <cx:pt idx="551">10</cx:pt>
          <cx:pt idx="552">27</cx:pt>
          <cx:pt idx="553">11</cx:pt>
          <cx:pt idx="554">16</cx:pt>
          <cx:pt idx="555">13</cx:pt>
          <cx:pt idx="556">13</cx:pt>
          <cx:pt idx="557">17</cx:pt>
          <cx:pt idx="558">10</cx:pt>
          <cx:pt idx="559">11</cx:pt>
          <cx:pt idx="560">12</cx:pt>
          <cx:pt idx="561">11</cx:pt>
          <cx:pt idx="562">11</cx:pt>
          <cx:pt idx="563">26</cx:pt>
          <cx:pt idx="564">11</cx:pt>
          <cx:pt idx="565">11</cx:pt>
          <cx:pt idx="566">7</cx:pt>
          <cx:pt idx="567">12</cx:pt>
          <cx:pt idx="568">18</cx:pt>
          <cx:pt idx="569">14</cx:pt>
          <cx:pt idx="570">12</cx:pt>
          <cx:pt idx="571">69</cx:pt>
          <cx:pt idx="572">27</cx:pt>
          <cx:pt idx="573">16</cx:pt>
          <cx:pt idx="574">9</cx:pt>
          <cx:pt idx="575">20</cx:pt>
          <cx:pt idx="576">6</cx:pt>
          <cx:pt idx="577">15</cx:pt>
          <cx:pt idx="578">20</cx:pt>
          <cx:pt idx="579">14</cx:pt>
          <cx:pt idx="580">22</cx:pt>
          <cx:pt idx="581">25</cx:pt>
          <cx:pt idx="582">27</cx:pt>
          <cx:pt idx="583">24</cx:pt>
          <cx:pt idx="584">20</cx:pt>
          <cx:pt idx="585">15</cx:pt>
          <cx:pt idx="586">8</cx:pt>
          <cx:pt idx="587">10</cx:pt>
          <cx:pt idx="588">16</cx:pt>
          <cx:pt idx="589">25</cx:pt>
          <cx:pt idx="590">12</cx:pt>
          <cx:pt idx="591">6</cx:pt>
          <cx:pt idx="592">32</cx:pt>
          <cx:pt idx="593">13</cx:pt>
          <cx:pt idx="594">15</cx:pt>
          <cx:pt idx="595">6</cx:pt>
          <cx:pt idx="596">15</cx:pt>
          <cx:pt idx="597">19</cx:pt>
          <cx:pt idx="598">22</cx:pt>
          <cx:pt idx="599">21</cx:pt>
          <cx:pt idx="600">18</cx:pt>
          <cx:pt idx="601">21</cx:pt>
          <cx:pt idx="602">6</cx:pt>
          <cx:pt idx="603">17</cx:pt>
          <cx:pt idx="604">9</cx:pt>
          <cx:pt idx="605">19</cx:pt>
          <cx:pt idx="606">15</cx:pt>
          <cx:pt idx="607">10</cx:pt>
          <cx:pt idx="608">5</cx:pt>
          <cx:pt idx="609">11</cx:pt>
          <cx:pt idx="610">13</cx:pt>
          <cx:pt idx="611">13</cx:pt>
          <cx:pt idx="612">12</cx:pt>
          <cx:pt idx="613">7</cx:pt>
          <cx:pt idx="614">6</cx:pt>
          <cx:pt idx="615">25</cx:pt>
          <cx:pt idx="616">13</cx:pt>
          <cx:pt idx="617">9</cx:pt>
          <cx:pt idx="618">6</cx:pt>
          <cx:pt idx="619">2</cx:pt>
          <cx:pt idx="620">29</cx:pt>
          <cx:pt idx="621">5</cx:pt>
          <cx:pt idx="622">25</cx:pt>
          <cx:pt idx="623">15</cx:pt>
          <cx:pt idx="624">7</cx:pt>
          <cx:pt idx="625">11</cx:pt>
          <cx:pt idx="626">60</cx:pt>
          <cx:pt idx="627">3</cx:pt>
          <cx:pt idx="628">14</cx:pt>
          <cx:pt idx="629">13</cx:pt>
          <cx:pt idx="630">13</cx:pt>
          <cx:pt idx="631">25</cx:pt>
          <cx:pt idx="632">21</cx:pt>
          <cx:pt idx="633">8</cx:pt>
          <cx:pt idx="634">16</cx:pt>
          <cx:pt idx="635">24</cx:pt>
          <cx:pt idx="636">19</cx:pt>
          <cx:pt idx="637">11</cx:pt>
          <cx:pt idx="638">8</cx:pt>
          <cx:pt idx="639">12</cx:pt>
          <cx:pt idx="640">20</cx:pt>
          <cx:pt idx="641">4</cx:pt>
          <cx:pt idx="642">11</cx:pt>
          <cx:pt idx="643">27</cx:pt>
          <cx:pt idx="644">12</cx:pt>
          <cx:pt idx="645">17</cx:pt>
          <cx:pt idx="646">16</cx:pt>
          <cx:pt idx="647">24</cx:pt>
          <cx:pt idx="648">19</cx:pt>
          <cx:pt idx="649">18</cx:pt>
          <cx:pt idx="650">16</cx:pt>
          <cx:pt idx="651">11</cx:pt>
          <cx:pt idx="652">41</cx:pt>
          <cx:pt idx="653">8</cx:pt>
          <cx:pt idx="654">5</cx:pt>
          <cx:pt idx="655">19</cx:pt>
          <cx:pt idx="656">30</cx:pt>
          <cx:pt idx="657">5</cx:pt>
          <cx:pt idx="658">20</cx:pt>
          <cx:pt idx="659">19</cx:pt>
          <cx:pt idx="660">10</cx:pt>
          <cx:pt idx="661">15</cx:pt>
          <cx:pt idx="662">16</cx:pt>
          <cx:pt idx="663">24</cx:pt>
          <cx:pt idx="664">6</cx:pt>
          <cx:pt idx="665">18</cx:pt>
          <cx:pt idx="666">9</cx:pt>
          <cx:pt idx="667">14</cx:pt>
          <cx:pt idx="668">28</cx:pt>
          <cx:pt idx="669">7</cx:pt>
          <cx:pt idx="670">2</cx:pt>
          <cx:pt idx="671">29</cx:pt>
          <cx:pt idx="672">10</cx:pt>
          <cx:pt idx="673">3</cx:pt>
          <cx:pt idx="674">12</cx:pt>
          <cx:pt idx="675">21</cx:pt>
          <cx:pt idx="676">9</cx:pt>
          <cx:pt idx="677">11</cx:pt>
          <cx:pt idx="678">17</cx:pt>
          <cx:pt idx="679">19</cx:pt>
          <cx:pt idx="680">17</cx:pt>
          <cx:pt idx="681">14</cx:pt>
          <cx:pt idx="682">14</cx:pt>
          <cx:pt idx="683">11</cx:pt>
          <cx:pt idx="684">24</cx:pt>
          <cx:pt idx="685">21</cx:pt>
          <cx:pt idx="686">23</cx:pt>
          <cx:pt idx="687">4</cx:pt>
          <cx:pt idx="688">17</cx:pt>
          <cx:pt idx="689">11</cx:pt>
          <cx:pt idx="690">27</cx:pt>
          <cx:pt idx="691">16</cx:pt>
          <cx:pt idx="692">17</cx:pt>
          <cx:pt idx="693">30</cx:pt>
          <cx:pt idx="694">27</cx:pt>
          <cx:pt idx="695">18</cx:pt>
          <cx:pt idx="696">27</cx:pt>
          <cx:pt idx="697">22</cx:pt>
          <cx:pt idx="698">12</cx:pt>
          <cx:pt idx="699">3</cx:pt>
          <cx:pt idx="700">10</cx:pt>
          <cx:pt idx="701">16</cx:pt>
          <cx:pt idx="702">4</cx:pt>
          <cx:pt idx="703">22</cx:pt>
          <cx:pt idx="704">4</cx:pt>
          <cx:pt idx="705">23</cx:pt>
          <cx:pt idx="706">6</cx:pt>
          <cx:pt idx="707">2</cx:pt>
          <cx:pt idx="708">1</cx:pt>
          <cx:pt idx="709">27</cx:pt>
          <cx:pt idx="710">2</cx:pt>
          <cx:pt idx="711">27</cx:pt>
          <cx:pt idx="712">24</cx:pt>
          <cx:pt idx="713">9</cx:pt>
          <cx:pt idx="714">2</cx:pt>
          <cx:pt idx="715">20</cx:pt>
          <cx:pt idx="716">11</cx:pt>
          <cx:pt idx="717">6</cx:pt>
          <cx:pt idx="718">17</cx:pt>
          <cx:pt idx="719">8</cx:pt>
          <cx:pt idx="720">17</cx:pt>
          <cx:pt idx="721">16</cx:pt>
          <cx:pt idx="722">12</cx:pt>
          <cx:pt idx="723">18</cx:pt>
          <cx:pt idx="724">7</cx:pt>
          <cx:pt idx="725">12</cx:pt>
          <cx:pt idx="726">8</cx:pt>
          <cx:pt idx="727">13</cx:pt>
          <cx:pt idx="728">2</cx:pt>
          <cx:pt idx="729">3</cx:pt>
          <cx:pt idx="730">13</cx:pt>
          <cx:pt idx="731">7</cx:pt>
          <cx:pt idx="732">11</cx:pt>
          <cx:pt idx="733">15</cx:pt>
          <cx:pt idx="734">12</cx:pt>
          <cx:pt idx="735">8</cx:pt>
          <cx:pt idx="736">16</cx:pt>
          <cx:pt idx="737">13</cx:pt>
          <cx:pt idx="738">20</cx:pt>
          <cx:pt idx="739">12</cx:pt>
          <cx:pt idx="740">11</cx:pt>
          <cx:pt idx="741">13</cx:pt>
          <cx:pt idx="742">4</cx:pt>
          <cx:pt idx="743">29</cx:pt>
          <cx:pt idx="744">19</cx:pt>
          <cx:pt idx="745">34</cx:pt>
          <cx:pt idx="746">9</cx:pt>
          <cx:pt idx="747">7</cx:pt>
          <cx:pt idx="748">12</cx:pt>
          <cx:pt idx="749">12</cx:pt>
          <cx:pt idx="750">8</cx:pt>
          <cx:pt idx="751">8</cx:pt>
          <cx:pt idx="752">13</cx:pt>
          <cx:pt idx="753">7</cx:pt>
          <cx:pt idx="754">15</cx:pt>
          <cx:pt idx="755">12</cx:pt>
          <cx:pt idx="756">15</cx:pt>
          <cx:pt idx="757">34</cx:pt>
          <cx:pt idx="758">6</cx:pt>
          <cx:pt idx="759">17</cx:pt>
          <cx:pt idx="760">2</cx:pt>
          <cx:pt idx="761">22</cx:pt>
          <cx:pt idx="762">40</cx:pt>
          <cx:pt idx="763">19</cx:pt>
          <cx:pt idx="764">30</cx:pt>
          <cx:pt idx="765">20</cx:pt>
          <cx:pt idx="766">12</cx:pt>
          <cx:pt idx="767">36</cx:pt>
          <cx:pt idx="768">7</cx:pt>
          <cx:pt idx="769">13</cx:pt>
          <cx:pt idx="770">13</cx:pt>
          <cx:pt idx="771">41</cx:pt>
          <cx:pt idx="772">35</cx:pt>
          <cx:pt idx="773">27</cx:pt>
          <cx:pt idx="774">28</cx:pt>
          <cx:pt idx="775">28</cx:pt>
          <cx:pt idx="776">5</cx:pt>
          <cx:pt idx="777">17</cx:pt>
          <cx:pt idx="778">21</cx:pt>
          <cx:pt idx="779">29</cx:pt>
          <cx:pt idx="780">32</cx:pt>
          <cx:pt idx="781">33</cx:pt>
          <cx:pt idx="782">9</cx:pt>
          <cx:pt idx="783">18</cx:pt>
          <cx:pt idx="784">12</cx:pt>
          <cx:pt idx="785">32</cx:pt>
          <cx:pt idx="786">30</cx:pt>
          <cx:pt idx="787">30</cx:pt>
          <cx:pt idx="788">17</cx:pt>
          <cx:pt idx="789">11</cx:pt>
          <cx:pt idx="790">13</cx:pt>
          <cx:pt idx="791">15</cx:pt>
          <cx:pt idx="792">7</cx:pt>
          <cx:pt idx="793">20</cx:pt>
          <cx:pt idx="794">27</cx:pt>
          <cx:pt idx="795">16</cx:pt>
          <cx:pt idx="796">28</cx:pt>
          <cx:pt idx="797">18</cx:pt>
          <cx:pt idx="798">9</cx:pt>
          <cx:pt idx="799">59</cx:pt>
          <cx:pt idx="800">11</cx:pt>
          <cx:pt idx="801">20</cx:pt>
          <cx:pt idx="802">18</cx:pt>
          <cx:pt idx="803">26</cx:pt>
          <cx:pt idx="804">22</cx:pt>
          <cx:pt idx="805">15</cx:pt>
          <cx:pt idx="806">27</cx:pt>
          <cx:pt idx="807">9</cx:pt>
          <cx:pt idx="808">76</cx:pt>
          <cx:pt idx="809">8</cx:pt>
          <cx:pt idx="810">19</cx:pt>
          <cx:pt idx="811">21</cx:pt>
          <cx:pt idx="812">12</cx:pt>
          <cx:pt idx="813">21</cx:pt>
          <cx:pt idx="814">72</cx:pt>
          <cx:pt idx="815">1</cx:pt>
          <cx:pt idx="816">20</cx:pt>
          <cx:pt idx="817">10</cx:pt>
          <cx:pt idx="818">14</cx:pt>
          <cx:pt idx="819">7</cx:pt>
          <cx:pt idx="820">25</cx:pt>
          <cx:pt idx="821">27</cx:pt>
          <cx:pt idx="822">33</cx:pt>
          <cx:pt idx="823">56</cx:pt>
          <cx:pt idx="824">21</cx:pt>
          <cx:pt idx="825">25</cx:pt>
          <cx:pt idx="826">34</cx:pt>
          <cx:pt idx="827">20</cx:pt>
          <cx:pt idx="828">26</cx:pt>
          <cx:pt idx="829">22</cx:pt>
          <cx:pt idx="830">11</cx:pt>
          <cx:pt idx="831">21</cx:pt>
          <cx:pt idx="832">23</cx:pt>
          <cx:pt idx="833">9</cx:pt>
          <cx:pt idx="834">15</cx:pt>
          <cx:pt idx="835">16</cx:pt>
          <cx:pt idx="836">8</cx:pt>
          <cx:pt idx="837">34</cx:pt>
          <cx:pt idx="838">32</cx:pt>
          <cx:pt idx="839">21</cx:pt>
          <cx:pt idx="840">32</cx:pt>
          <cx:pt idx="841">29</cx:pt>
          <cx:pt idx="842">40</cx:pt>
          <cx:pt idx="843">10</cx:pt>
          <cx:pt idx="844">24</cx:pt>
          <cx:pt idx="845">27</cx:pt>
          <cx:pt idx="846">26</cx:pt>
          <cx:pt idx="847">24</cx:pt>
          <cx:pt idx="848">29</cx:pt>
          <cx:pt idx="849">27</cx:pt>
          <cx:pt idx="850">65</cx:pt>
          <cx:pt idx="851">26</cx:pt>
          <cx:pt idx="852">67</cx:pt>
          <cx:pt idx="853">66</cx:pt>
          <cx:pt idx="854">48</cx:pt>
          <cx:pt idx="855">29</cx:pt>
          <cx:pt idx="856">60</cx:pt>
          <cx:pt idx="857">19</cx:pt>
          <cx:pt idx="858">9</cx:pt>
          <cx:pt idx="859">33</cx:pt>
          <cx:pt idx="860">42</cx:pt>
          <cx:pt idx="861">15</cx:pt>
          <cx:pt idx="862">29</cx:pt>
          <cx:pt idx="863">17</cx:pt>
          <cx:pt idx="864">16</cx:pt>
          <cx:pt idx="865">28</cx:pt>
          <cx:pt idx="866">26</cx:pt>
          <cx:pt idx="867">9</cx:pt>
          <cx:pt idx="868">16</cx:pt>
          <cx:pt idx="869">16</cx:pt>
          <cx:pt idx="870">13</cx:pt>
          <cx:pt idx="871">18</cx:pt>
          <cx:pt idx="872">24</cx:pt>
          <cx:pt idx="873">21</cx:pt>
          <cx:pt idx="874">21</cx:pt>
          <cx:pt idx="875">22</cx:pt>
          <cx:pt idx="876">28</cx:pt>
          <cx:pt idx="877">8</cx:pt>
          <cx:pt idx="878">13</cx:pt>
          <cx:pt idx="879">26</cx:pt>
          <cx:pt idx="880">25</cx:pt>
          <cx:pt idx="881">19</cx:pt>
          <cx:pt idx="882">8</cx:pt>
          <cx:pt idx="883">21</cx:pt>
          <cx:pt idx="884">8</cx:pt>
          <cx:pt idx="885">7</cx:pt>
          <cx:pt idx="886">23</cx:pt>
          <cx:pt idx="887">11</cx:pt>
          <cx:pt idx="888">33</cx:pt>
          <cx:pt idx="889">15</cx:pt>
          <cx:pt idx="890">30</cx:pt>
          <cx:pt idx="891">32</cx:pt>
          <cx:pt idx="892">21</cx:pt>
          <cx:pt idx="893">25</cx:pt>
          <cx:pt idx="894">30</cx:pt>
          <cx:pt idx="895">9</cx:pt>
          <cx:pt idx="896">86</cx:pt>
          <cx:pt idx="897">16</cx:pt>
          <cx:pt idx="898">56</cx:pt>
          <cx:pt idx="899">35</cx:pt>
          <cx:pt idx="900">15</cx:pt>
          <cx:pt idx="901">33</cx:pt>
          <cx:pt idx="902">27</cx:pt>
          <cx:pt idx="903">30</cx:pt>
          <cx:pt idx="904">18</cx:pt>
          <cx:pt idx="905">26</cx:pt>
          <cx:pt idx="906">36</cx:pt>
          <cx:pt idx="907">17</cx:pt>
          <cx:pt idx="908">28</cx:pt>
          <cx:pt idx="909">23</cx:pt>
          <cx:pt idx="910">17</cx:pt>
          <cx:pt idx="911">17</cx:pt>
          <cx:pt idx="912">11</cx:pt>
          <cx:pt idx="913">27</cx:pt>
          <cx:pt idx="914">75</cx:pt>
          <cx:pt idx="915">3</cx:pt>
          <cx:pt idx="916">8</cx:pt>
          <cx:pt idx="917">53</cx:pt>
          <cx:pt idx="918">19</cx:pt>
          <cx:pt idx="919">12</cx:pt>
          <cx:pt idx="920">23</cx:pt>
          <cx:pt idx="921">9</cx:pt>
          <cx:pt idx="922">17</cx:pt>
          <cx:pt idx="923">12</cx:pt>
          <cx:pt idx="924">4</cx:pt>
          <cx:pt idx="925">18</cx:pt>
          <cx:pt idx="926">33</cx:pt>
          <cx:pt idx="927">14</cx:pt>
          <cx:pt idx="928">15</cx:pt>
          <cx:pt idx="929">37</cx:pt>
          <cx:pt idx="930">18</cx:pt>
          <cx:pt idx="931">12</cx:pt>
          <cx:pt idx="932">34</cx:pt>
          <cx:pt idx="933">23</cx:pt>
          <cx:pt idx="934">14</cx:pt>
          <cx:pt idx="935">15</cx:pt>
          <cx:pt idx="936">18</cx:pt>
          <cx:pt idx="937">13</cx:pt>
          <cx:pt idx="938">10</cx:pt>
          <cx:pt idx="939">11</cx:pt>
          <cx:pt idx="940">23</cx:pt>
          <cx:pt idx="941">4</cx:pt>
          <cx:pt idx="942">6</cx:pt>
          <cx:pt idx="943">7</cx:pt>
          <cx:pt idx="944">18</cx:pt>
          <cx:pt idx="945">12</cx:pt>
          <cx:pt idx="946">13</cx:pt>
          <cx:pt idx="947">2</cx:pt>
          <cx:pt idx="948">9</cx:pt>
          <cx:pt idx="949">1</cx:pt>
          <cx:pt idx="950">16</cx:pt>
          <cx:pt idx="951">15</cx:pt>
          <cx:pt idx="952">17</cx:pt>
          <cx:pt idx="953">6</cx:pt>
          <cx:pt idx="954">14</cx:pt>
          <cx:pt idx="955">31</cx:pt>
          <cx:pt idx="956">20</cx:pt>
          <cx:pt idx="957">33</cx:pt>
          <cx:pt idx="958">22</cx:pt>
          <cx:pt idx="959">17</cx:pt>
          <cx:pt idx="960">2</cx:pt>
          <cx:pt idx="961">5</cx:pt>
          <cx:pt idx="962">18</cx:pt>
          <cx:pt idx="963">7</cx:pt>
          <cx:pt idx="964">2</cx:pt>
          <cx:pt idx="965">8</cx:pt>
          <cx:pt idx="966">4</cx:pt>
          <cx:pt idx="967">23</cx:pt>
          <cx:pt idx="968">3</cx:pt>
          <cx:pt idx="969">9</cx:pt>
          <cx:pt idx="970">16</cx:pt>
          <cx:pt idx="971">1</cx:pt>
          <cx:pt idx="972">4</cx:pt>
          <cx:pt idx="973">14</cx:pt>
          <cx:pt idx="974">22</cx:pt>
          <cx:pt idx="975">17</cx:pt>
          <cx:pt idx="976">12</cx:pt>
          <cx:pt idx="977">14</cx:pt>
          <cx:pt idx="978">5</cx:pt>
          <cx:pt idx="979">22</cx:pt>
          <cx:pt idx="980">4</cx:pt>
          <cx:pt idx="981">9</cx:pt>
          <cx:pt idx="982">25</cx:pt>
          <cx:pt idx="983">5</cx:pt>
          <cx:pt idx="984">19</cx:pt>
          <cx:pt idx="985">16</cx:pt>
          <cx:pt idx="986">15</cx:pt>
          <cx:pt idx="987">17</cx:pt>
          <cx:pt idx="988">5</cx:pt>
          <cx:pt idx="989">24</cx:pt>
          <cx:pt idx="990">11</cx:pt>
          <cx:pt idx="991">20</cx:pt>
          <cx:pt idx="992">21</cx:pt>
          <cx:pt idx="993">11</cx:pt>
          <cx:pt idx="994">10</cx:pt>
          <cx:pt idx="995">14</cx:pt>
          <cx:pt idx="996">25</cx:pt>
          <cx:pt idx="997">24</cx:pt>
          <cx:pt idx="998">18</cx:pt>
          <cx:pt idx="999">27</cx:pt>
          <cx:pt idx="1000">19</cx:pt>
          <cx:pt idx="1001">16</cx:pt>
          <cx:pt idx="1002">20</cx:pt>
          <cx:pt idx="1003">4</cx:pt>
          <cx:pt idx="1004">25</cx:pt>
          <cx:pt idx="1005">24</cx:pt>
          <cx:pt idx="1006">9</cx:pt>
          <cx:pt idx="1007">14</cx:pt>
          <cx:pt idx="1008">12</cx:pt>
          <cx:pt idx="1009">14</cx:pt>
          <cx:pt idx="1010">6</cx:pt>
          <cx:pt idx="1011">15</cx:pt>
          <cx:pt idx="1012">20</cx:pt>
          <cx:pt idx="1013">4</cx:pt>
          <cx:pt idx="1014">24</cx:pt>
          <cx:pt idx="1015">4</cx:pt>
          <cx:pt idx="1016">18</cx:pt>
          <cx:pt idx="1017">7</cx:pt>
          <cx:pt idx="1018">24</cx:pt>
          <cx:pt idx="1019">5</cx:pt>
          <cx:pt idx="1020">14</cx:pt>
          <cx:pt idx="1021">15</cx:pt>
          <cx:pt idx="1022">22</cx:pt>
          <cx:pt idx="1023">8</cx:pt>
          <cx:pt idx="1024">18</cx:pt>
          <cx:pt idx="1025">5</cx:pt>
          <cx:pt idx="1026">12</cx:pt>
          <cx:pt idx="1027">13</cx:pt>
          <cx:pt idx="1028">26</cx:pt>
          <cx:pt idx="1029">19</cx:pt>
          <cx:pt idx="1030">20</cx:pt>
          <cx:pt idx="1031">2</cx:pt>
          <cx:pt idx="1032">4</cx:pt>
          <cx:pt idx="1033">17</cx:pt>
          <cx:pt idx="1034">11</cx:pt>
          <cx:pt idx="1035">3</cx:pt>
          <cx:pt idx="1036">8</cx:pt>
          <cx:pt idx="1037">24</cx:pt>
          <cx:pt idx="1038">33</cx:pt>
          <cx:pt idx="1039">5</cx:pt>
          <cx:pt idx="1040">3</cx:pt>
          <cx:pt idx="1041">12</cx:pt>
          <cx:pt idx="1042">3</cx:pt>
          <cx:pt idx="1043">18</cx:pt>
          <cx:pt idx="1044">4</cx:pt>
          <cx:pt idx="1045">16</cx:pt>
          <cx:pt idx="1046">4</cx:pt>
          <cx:pt idx="1047">13</cx:pt>
          <cx:pt idx="1048">9</cx:pt>
          <cx:pt idx="1049">26</cx:pt>
          <cx:pt idx="1050">18</cx:pt>
          <cx:pt idx="1051">4</cx:pt>
          <cx:pt idx="1052">19</cx:pt>
          <cx:pt idx="1053">26</cx:pt>
          <cx:pt idx="1054">26</cx:pt>
          <cx:pt idx="1055">3</cx:pt>
          <cx:pt idx="1056">14</cx:pt>
          <cx:pt idx="1057">13</cx:pt>
          <cx:pt idx="1058">25</cx:pt>
          <cx:pt idx="1059">6</cx:pt>
          <cx:pt idx="1060">8</cx:pt>
          <cx:pt idx="1061">5</cx:pt>
          <cx:pt idx="1062">19</cx:pt>
          <cx:pt idx="1063">4</cx:pt>
          <cx:pt idx="1064">15</cx:pt>
          <cx:pt idx="1065">5</cx:pt>
          <cx:pt idx="1066">1</cx:pt>
          <cx:pt idx="1067">2</cx:pt>
          <cx:pt idx="1068">19</cx:pt>
          <cx:pt idx="1069">13</cx:pt>
          <cx:pt idx="1070">21</cx:pt>
          <cx:pt idx="1071">4</cx:pt>
          <cx:pt idx="1072">2</cx:pt>
          <cx:pt idx="1073">18</cx:pt>
          <cx:pt idx="1074">8</cx:pt>
          <cx:pt idx="1075">21</cx:pt>
          <cx:pt idx="1076">16</cx:pt>
          <cx:pt idx="1077">14</cx:pt>
          <cx:pt idx="1078">16</cx:pt>
          <cx:pt idx="1079">24</cx:pt>
          <cx:pt idx="1080">18</cx:pt>
          <cx:pt idx="1081">16</cx:pt>
          <cx:pt idx="1082">25</cx:pt>
          <cx:pt idx="1083">19</cx:pt>
          <cx:pt idx="1084">12</cx:pt>
          <cx:pt idx="1085">18</cx:pt>
          <cx:pt idx="1086">16</cx:pt>
          <cx:pt idx="1087">36</cx:pt>
          <cx:pt idx="1088">21</cx:pt>
          <cx:pt idx="1089">3</cx:pt>
          <cx:pt idx="1090">21</cx:pt>
          <cx:pt idx="1091">6</cx:pt>
          <cx:pt idx="1092">6</cx:pt>
          <cx:pt idx="1093">30</cx:pt>
          <cx:pt idx="1094">11</cx:pt>
          <cx:pt idx="1095">13</cx:pt>
          <cx:pt idx="1096">16</cx:pt>
          <cx:pt idx="1097">10</cx:pt>
          <cx:pt idx="1098">14</cx:pt>
          <cx:pt idx="1099">4</cx:pt>
          <cx:pt idx="1100">7</cx:pt>
          <cx:pt idx="1101">24</cx:pt>
          <cx:pt idx="1102">12</cx:pt>
          <cx:pt idx="1103">14</cx:pt>
          <cx:pt idx="1104">15</cx:pt>
          <cx:pt idx="1105">16</cx:pt>
          <cx:pt idx="1106">19</cx:pt>
          <cx:pt idx="1107">4</cx:pt>
          <cx:pt idx="1108">16</cx:pt>
          <cx:pt idx="1109">3</cx:pt>
          <cx:pt idx="1110">21</cx:pt>
          <cx:pt idx="1111">15</cx:pt>
          <cx:pt idx="1112">12</cx:pt>
          <cx:pt idx="1113">16</cx:pt>
          <cx:pt idx="1114">5</cx:pt>
          <cx:pt idx="1115">3</cx:pt>
          <cx:pt idx="1116">13</cx:pt>
          <cx:pt idx="1117">13</cx:pt>
          <cx:pt idx="1118">12</cx:pt>
          <cx:pt idx="1119">18</cx:pt>
          <cx:pt idx="1120">18</cx:pt>
          <cx:pt idx="1121">10</cx:pt>
          <cx:pt idx="1122">16</cx:pt>
          <cx:pt idx="1123">3</cx:pt>
          <cx:pt idx="1124">6</cx:pt>
          <cx:pt idx="1125">28</cx:pt>
          <cx:pt idx="1126">18</cx:pt>
          <cx:pt idx="1127">20</cx:pt>
          <cx:pt idx="1128">18</cx:pt>
          <cx:pt idx="1129">9</cx:pt>
          <cx:pt idx="1130">45</cx:pt>
          <cx:pt idx="1131">3</cx:pt>
          <cx:pt idx="1132">21</cx:pt>
          <cx:pt idx="1133">6</cx:pt>
          <cx:pt idx="1134">17</cx:pt>
          <cx:pt idx="1135">20</cx:pt>
          <cx:pt idx="1136">15</cx:pt>
          <cx:pt idx="1137">26</cx:pt>
          <cx:pt idx="1138">27</cx:pt>
          <cx:pt idx="1139">17</cx:pt>
          <cx:pt idx="1140">18</cx:pt>
          <cx:pt idx="1141">16</cx:pt>
          <cx:pt idx="1142">15</cx:pt>
          <cx:pt idx="1143">12</cx:pt>
          <cx:pt idx="1144">13</cx:pt>
          <cx:pt idx="1145">17</cx:pt>
          <cx:pt idx="1146">24</cx:pt>
          <cx:pt idx="1147">6</cx:pt>
          <cx:pt idx="1148">11</cx:pt>
          <cx:pt idx="1149">8</cx:pt>
          <cx:pt idx="1150">17</cx:pt>
          <cx:pt idx="1151">4</cx:pt>
          <cx:pt idx="1152">18</cx:pt>
          <cx:pt idx="1153">3</cx:pt>
          <cx:pt idx="1154">8</cx:pt>
          <cx:pt idx="1155">14</cx:pt>
          <cx:pt idx="1156">38</cx:pt>
          <cx:pt idx="1157">9</cx:pt>
          <cx:pt idx="1158">19</cx:pt>
          <cx:pt idx="1159">10</cx:pt>
          <cx:pt idx="1160">6</cx:pt>
          <cx:pt idx="1161">5</cx:pt>
          <cx:pt idx="1162">16</cx:pt>
          <cx:pt idx="1163">9</cx:pt>
          <cx:pt idx="1164">10</cx:pt>
          <cx:pt idx="1165">22</cx:pt>
          <cx:pt idx="1166">15</cx:pt>
          <cx:pt idx="1167">14</cx:pt>
          <cx:pt idx="1168">24</cx:pt>
          <cx:pt idx="1169">5</cx:pt>
          <cx:pt idx="1170">9</cx:pt>
          <cx:pt idx="1171">16</cx:pt>
          <cx:pt idx="1172">28</cx:pt>
          <cx:pt idx="1173">10</cx:pt>
          <cx:pt idx="1174">10</cx:pt>
          <cx:pt idx="1175">22</cx:pt>
          <cx:pt idx="1176">18</cx:pt>
          <cx:pt idx="1177">9</cx:pt>
          <cx:pt idx="1178">14</cx:pt>
          <cx:pt idx="1179">15</cx:pt>
          <cx:pt idx="1180">12</cx:pt>
          <cx:pt idx="1181">13</cx:pt>
          <cx:pt idx="1182">15</cx:pt>
          <cx:pt idx="1183">9</cx:pt>
          <cx:pt idx="1184">12</cx:pt>
          <cx:pt idx="1185">7</cx:pt>
          <cx:pt idx="1186">3</cx:pt>
          <cx:pt idx="1187">3</cx:pt>
          <cx:pt idx="1188">6</cx:pt>
          <cx:pt idx="1189">8</cx:pt>
          <cx:pt idx="1190">2</cx:pt>
          <cx:pt idx="1191">7</cx:pt>
          <cx:pt idx="1192">18</cx:pt>
          <cx:pt idx="1193">9</cx:pt>
          <cx:pt idx="1194">12</cx:pt>
          <cx:pt idx="1195">32</cx:pt>
          <cx:pt idx="1196">8</cx:pt>
          <cx:pt idx="1197">7</cx:pt>
          <cx:pt idx="1198">10</cx:pt>
          <cx:pt idx="1199">17</cx:pt>
          <cx:pt idx="1200">16</cx:pt>
          <cx:pt idx="1201">7</cx:pt>
          <cx:pt idx="1202">14</cx:pt>
          <cx:pt idx="1203">25</cx:pt>
          <cx:pt idx="1204">8</cx:pt>
          <cx:pt idx="1205">7</cx:pt>
          <cx:pt idx="1206">6</cx:pt>
          <cx:pt idx="1207">20</cx:pt>
          <cx:pt idx="1208">13</cx:pt>
          <cx:pt idx="1209">14</cx:pt>
          <cx:pt idx="1210">40</cx:pt>
          <cx:pt idx="1211">16</cx:pt>
          <cx:pt idx="1212">21</cx:pt>
          <cx:pt idx="1213">16</cx:pt>
          <cx:pt idx="1214">15</cx:pt>
          <cx:pt idx="1215">5</cx:pt>
          <cx:pt idx="1216">41</cx:pt>
          <cx:pt idx="1217">13</cx:pt>
          <cx:pt idx="1218">15</cx:pt>
          <cx:pt idx="1219">9</cx:pt>
          <cx:pt idx="1220">9</cx:pt>
          <cx:pt idx="1221">6</cx:pt>
          <cx:pt idx="1222">8</cx:pt>
          <cx:pt idx="1223">7</cx:pt>
          <cx:pt idx="1224">18</cx:pt>
          <cx:pt idx="1225">7</cx:pt>
          <cx:pt idx="1226">9</cx:pt>
          <cx:pt idx="1227">13</cx:pt>
          <cx:pt idx="1228">10</cx:pt>
          <cx:pt idx="1229">12</cx:pt>
          <cx:pt idx="1230">12</cx:pt>
          <cx:pt idx="1231">11</cx:pt>
          <cx:pt idx="1232">28</cx:pt>
          <cx:pt idx="1233">9</cx:pt>
          <cx:pt idx="1234">9</cx:pt>
          <cx:pt idx="1235">36</cx:pt>
          <cx:pt idx="1236">38</cx:pt>
          <cx:pt idx="1237">17</cx:pt>
          <cx:pt idx="1238">7</cx:pt>
          <cx:pt idx="1239">14</cx:pt>
          <cx:pt idx="1240">44</cx:pt>
          <cx:pt idx="1241">23</cx:pt>
          <cx:pt idx="1242">14</cx:pt>
          <cx:pt idx="1243">25</cx:pt>
          <cx:pt idx="1244">16</cx:pt>
          <cx:pt idx="1245">23</cx:pt>
          <cx:pt idx="1246">8</cx:pt>
          <cx:pt idx="1247">15</cx:pt>
          <cx:pt idx="1248">29</cx:pt>
          <cx:pt idx="1249">3</cx:pt>
          <cx:pt idx="1250">19</cx:pt>
          <cx:pt idx="1251">18</cx:pt>
          <cx:pt idx="1252">6</cx:pt>
          <cx:pt idx="1253">9</cx:pt>
          <cx:pt idx="1254">23</cx:pt>
          <cx:pt idx="1255">6</cx:pt>
          <cx:pt idx="1256">20</cx:pt>
          <cx:pt idx="1257">20</cx:pt>
          <cx:pt idx="1258">27</cx:pt>
          <cx:pt idx="1259">18</cx:pt>
          <cx:pt idx="1260">11</cx:pt>
          <cx:pt idx="1261">7</cx:pt>
          <cx:pt idx="1262">10</cx:pt>
          <cx:pt idx="1263">14</cx:pt>
          <cx:pt idx="1264">8</cx:pt>
          <cx:pt idx="1265">18</cx:pt>
          <cx:pt idx="1266">21</cx:pt>
          <cx:pt idx="1267">4</cx:pt>
          <cx:pt idx="1268">7</cx:pt>
          <cx:pt idx="1269">34</cx:pt>
          <cx:pt idx="1270">16</cx:pt>
          <cx:pt idx="1271">7</cx:pt>
          <cx:pt idx="1272">32</cx:pt>
          <cx:pt idx="1273">12</cx:pt>
          <cx:pt idx="1274">20</cx:pt>
          <cx:pt idx="1275">14</cx:pt>
          <cx:pt idx="1276">11</cx:pt>
          <cx:pt idx="1277">33</cx:pt>
          <cx:pt idx="1278">14</cx:pt>
          <cx:pt idx="1279">10</cx:pt>
          <cx:pt idx="1280">11</cx:pt>
          <cx:pt idx="1281">14</cx:pt>
          <cx:pt idx="1282">18</cx:pt>
          <cx:pt idx="1283">18</cx:pt>
          <cx:pt idx="1284">15</cx:pt>
          <cx:pt idx="1285">15</cx:pt>
          <cx:pt idx="1286">6</cx:pt>
          <cx:pt idx="1287">6</cx:pt>
          <cx:pt idx="1288">7</cx:pt>
          <cx:pt idx="1289">30</cx:pt>
          <cx:pt idx="1290">9</cx:pt>
          <cx:pt idx="1291">34</cx:pt>
          <cx:pt idx="1292">9</cx:pt>
          <cx:pt idx="1293">30</cx:pt>
          <cx:pt idx="1294">7</cx:pt>
          <cx:pt idx="1295">6</cx:pt>
          <cx:pt idx="1296">15</cx:pt>
          <cx:pt idx="1297">9</cx:pt>
          <cx:pt idx="1298">8</cx:pt>
          <cx:pt idx="1299">10</cx:pt>
          <cx:pt idx="1300">14</cx:pt>
          <cx:pt idx="1301">26</cx:pt>
          <cx:pt idx="1302">12</cx:pt>
          <cx:pt idx="1303">14</cx:pt>
          <cx:pt idx="1304">15</cx:pt>
          <cx:pt idx="1305">11</cx:pt>
          <cx:pt idx="1306">14</cx:pt>
          <cx:pt idx="1307">24</cx:pt>
          <cx:pt idx="1308">10</cx:pt>
          <cx:pt idx="1309">5</cx:pt>
          <cx:pt idx="1310">21</cx:pt>
          <cx:pt idx="1311">10</cx:pt>
          <cx:pt idx="1312">5</cx:pt>
          <cx:pt idx="1313">20</cx:pt>
          <cx:pt idx="1314">31</cx:pt>
          <cx:pt idx="1315">21</cx:pt>
          <cx:pt idx="1316">11</cx:pt>
          <cx:pt idx="1317">10</cx:pt>
          <cx:pt idx="1318">9</cx:pt>
          <cx:pt idx="1319">22</cx:pt>
          <cx:pt idx="1320">4</cx:pt>
          <cx:pt idx="1321">7</cx:pt>
          <cx:pt idx="1322">14</cx:pt>
          <cx:pt idx="1323">14</cx:pt>
          <cx:pt idx="1324">1</cx:pt>
          <cx:pt idx="1325">9</cx:pt>
          <cx:pt idx="1326">7</cx:pt>
          <cx:pt idx="1327">9</cx:pt>
          <cx:pt idx="1328">5</cx:pt>
          <cx:pt idx="1329">6</cx:pt>
          <cx:pt idx="1330">21</cx:pt>
          <cx:pt idx="1331">3</cx:pt>
          <cx:pt idx="1332">22</cx:pt>
          <cx:pt idx="1333">18</cx:pt>
          <cx:pt idx="1334">9</cx:pt>
          <cx:pt idx="1335">7</cx:pt>
          <cx:pt idx="1336">19</cx:pt>
          <cx:pt idx="1337">13</cx:pt>
          <cx:pt idx="1338">35</cx:pt>
          <cx:pt idx="1339">8</cx:pt>
          <cx:pt idx="1340">24</cx:pt>
          <cx:pt idx="1341">9</cx:pt>
          <cx:pt idx="1342">9</cx:pt>
          <cx:pt idx="1343">21</cx:pt>
          <cx:pt idx="1344">21</cx:pt>
          <cx:pt idx="1345">24</cx:pt>
          <cx:pt idx="1346">20</cx:pt>
          <cx:pt idx="1347">28</cx:pt>
          <cx:pt idx="1348">9</cx:pt>
          <cx:pt idx="1349">36</cx:pt>
          <cx:pt idx="1350">13</cx:pt>
          <cx:pt idx="1351">7</cx:pt>
          <cx:pt idx="1352">21</cx:pt>
          <cx:pt idx="1353">17</cx:pt>
          <cx:pt idx="1354">20</cx:pt>
          <cx:pt idx="1355">9</cx:pt>
          <cx:pt idx="1356">8</cx:pt>
          <cx:pt idx="1357">13</cx:pt>
          <cx:pt idx="1358">32</cx:pt>
          <cx:pt idx="1359">7</cx:pt>
          <cx:pt idx="1360">11</cx:pt>
          <cx:pt idx="1361">9</cx:pt>
          <cx:pt idx="1362">19</cx:pt>
          <cx:pt idx="1363">8</cx:pt>
          <cx:pt idx="1364">19</cx:pt>
          <cx:pt idx="1365">28</cx:pt>
          <cx:pt idx="1366">9</cx:pt>
          <cx:pt idx="1367">12</cx:pt>
          <cx:pt idx="1368">5</cx:pt>
          <cx:pt idx="1369">7</cx:pt>
          <cx:pt idx="1370">19</cx:pt>
          <cx:pt idx="1371">9</cx:pt>
          <cx:pt idx="1372">3</cx:pt>
          <cx:pt idx="1373">7</cx:pt>
          <cx:pt idx="1374">4</cx:pt>
          <cx:pt idx="1375">7</cx:pt>
          <cx:pt idx="1376">23</cx:pt>
          <cx:pt idx="1377">16</cx:pt>
          <cx:pt idx="1378">4</cx:pt>
          <cx:pt idx="1379">11</cx:pt>
          <cx:pt idx="1380">3</cx:pt>
          <cx:pt idx="1381">4</cx:pt>
          <cx:pt idx="1382">19</cx:pt>
          <cx:pt idx="1383">9</cx:pt>
          <cx:pt idx="1384">21</cx:pt>
          <cx:pt idx="1385">49</cx:pt>
          <cx:pt idx="1386">5</cx:pt>
          <cx:pt idx="1387">17</cx:pt>
          <cx:pt idx="1388">6</cx:pt>
          <cx:pt idx="1389">9</cx:pt>
          <cx:pt idx="1390">9</cx:pt>
          <cx:pt idx="1391">27</cx:pt>
          <cx:pt idx="1392">8</cx:pt>
          <cx:pt idx="1393">18</cx:pt>
          <cx:pt idx="1394">32</cx:pt>
          <cx:pt idx="1395">8</cx:pt>
          <cx:pt idx="1396">12</cx:pt>
          <cx:pt idx="1397">9</cx:pt>
          <cx:pt idx="1398">22</cx:pt>
          <cx:pt idx="1399">7</cx:pt>
          <cx:pt idx="1400">7</cx:pt>
          <cx:pt idx="1401">11</cx:pt>
          <cx:pt idx="1402">17</cx:pt>
          <cx:pt idx="1403">1</cx:pt>
          <cx:pt idx="1404">7</cx:pt>
          <cx:pt idx="1405">9</cx:pt>
          <cx:pt idx="1406">4</cx:pt>
          <cx:pt idx="1407">19</cx:pt>
          <cx:pt idx="1408">5</cx:pt>
          <cx:pt idx="1409">7</cx:pt>
          <cx:pt idx="1410">39</cx:pt>
          <cx:pt idx="1411">4</cx:pt>
          <cx:pt idx="1412">9</cx:pt>
          <cx:pt idx="1413">17</cx:pt>
          <cx:pt idx="1414">6</cx:pt>
          <cx:pt idx="1415">2</cx:pt>
          <cx:pt idx="1416">13</cx:pt>
          <cx:pt idx="1417">4</cx:pt>
          <cx:pt idx="1418">26</cx:pt>
          <cx:pt idx="1419">6</cx:pt>
          <cx:pt idx="1420">2</cx:pt>
          <cx:pt idx="1421">1</cx:pt>
          <cx:pt idx="1422">2</cx:pt>
          <cx:pt idx="1423">12</cx:pt>
          <cx:pt idx="1424">2</cx:pt>
          <cx:pt idx="1425">11</cx:pt>
          <cx:pt idx="1426">4</cx:pt>
          <cx:pt idx="1427">4</cx:pt>
          <cx:pt idx="1428">8</cx:pt>
          <cx:pt idx="1429">7</cx:pt>
          <cx:pt idx="1430">9</cx:pt>
          <cx:pt idx="1431">4</cx:pt>
          <cx:pt idx="1432">13</cx:pt>
          <cx:pt idx="1433">25</cx:pt>
          <cx:pt idx="1434">6</cx:pt>
          <cx:pt idx="1435">13</cx:pt>
          <cx:pt idx="1436">9</cx:pt>
          <cx:pt idx="1437">2</cx:pt>
          <cx:pt idx="1438">4</cx:pt>
          <cx:pt idx="1439">5</cx:pt>
          <cx:pt idx="1440">7</cx:pt>
          <cx:pt idx="1441">2</cx:pt>
          <cx:pt idx="1442">6</cx:pt>
          <cx:pt idx="1443">2</cx:pt>
          <cx:pt idx="1444">2</cx:pt>
          <cx:pt idx="1445">6</cx:pt>
          <cx:pt idx="1446">2</cx:pt>
          <cx:pt idx="1447">2</cx:pt>
          <cx:pt idx="1448">6</cx:pt>
          <cx:pt idx="1449">14</cx:pt>
          <cx:pt idx="1450">18</cx:pt>
          <cx:pt idx="1451">1</cx:pt>
          <cx:pt idx="1452">2</cx:pt>
          <cx:pt idx="1453">26</cx:pt>
          <cx:pt idx="1454">4</cx:pt>
          <cx:pt idx="1455">4</cx:pt>
          <cx:pt idx="1456">27</cx:pt>
          <cx:pt idx="1457">2</cx:pt>
          <cx:pt idx="1458">6</cx:pt>
          <cx:pt idx="1459">1</cx:pt>
          <cx:pt idx="1460">8</cx:pt>
          <cx:pt idx="1461">7</cx:pt>
          <cx:pt idx="1462">2</cx:pt>
          <cx:pt idx="1463">10</cx:pt>
          <cx:pt idx="1464">1</cx:pt>
          <cx:pt idx="1465">11</cx:pt>
          <cx:pt idx="1466">1</cx:pt>
          <cx:pt idx="1467">2</cx:pt>
          <cx:pt idx="1468">2</cx:pt>
          <cx:pt idx="1469">22</cx:pt>
          <cx:pt idx="1470">7</cx:pt>
          <cx:pt idx="1471">2</cx:pt>
          <cx:pt idx="1472">1</cx:pt>
          <cx:pt idx="1473">4</cx:pt>
          <cx:pt idx="1474">2</cx:pt>
          <cx:pt idx="1475">3</cx:pt>
          <cx:pt idx="1476">2</cx:pt>
          <cx:pt idx="1477">1</cx:pt>
          <cx:pt idx="1478">4</cx:pt>
          <cx:pt idx="1479">6</cx:pt>
          <cx:pt idx="1480">13</cx:pt>
          <cx:pt idx="1481">2</cx:pt>
          <cx:pt idx="1482">6</cx:pt>
          <cx:pt idx="1483">2</cx:pt>
          <cx:pt idx="1484">15</cx:pt>
          <cx:pt idx="1485">2</cx:pt>
          <cx:pt idx="1486">4</cx:pt>
          <cx:pt idx="1487">17</cx:pt>
          <cx:pt idx="1488">2</cx:pt>
          <cx:pt idx="1489">13</cx:pt>
          <cx:pt idx="1490">2</cx:pt>
          <cx:pt idx="1491">6</cx:pt>
          <cx:pt idx="1492">4</cx:pt>
          <cx:pt idx="1493">18</cx:pt>
          <cx:pt idx="1494">22</cx:pt>
          <cx:pt idx="1495">6</cx:pt>
          <cx:pt idx="1496">1</cx:pt>
          <cx:pt idx="1497">7</cx:pt>
          <cx:pt idx="1498">4</cx:pt>
          <cx:pt idx="1499">5</cx:pt>
          <cx:pt idx="1500">1</cx:pt>
          <cx:pt idx="1501">2</cx:pt>
          <cx:pt idx="1502">2</cx:pt>
          <cx:pt idx="1503">4</cx:pt>
          <cx:pt idx="1504">2</cx:pt>
          <cx:pt idx="1505">8</cx:pt>
          <cx:pt idx="1506">12</cx:pt>
          <cx:pt idx="1507">2</cx:pt>
          <cx:pt idx="1508">2</cx:pt>
          <cx:pt idx="1509">8</cx:pt>
          <cx:pt idx="1510">2</cx:pt>
          <cx:pt idx="1511">7</cx:pt>
          <cx:pt idx="1512">2</cx:pt>
          <cx:pt idx="1513">2</cx:pt>
          <cx:pt idx="1514">4</cx:pt>
          <cx:pt idx="1515">2</cx:pt>
          <cx:pt idx="1516">2</cx:pt>
          <cx:pt idx="1517">2</cx:pt>
          <cx:pt idx="1518">4</cx:pt>
          <cx:pt idx="1519">2</cx:pt>
          <cx:pt idx="1520">7</cx:pt>
          <cx:pt idx="1521">2</cx:pt>
          <cx:pt idx="1522">4</cx:pt>
          <cx:pt idx="1523">7</cx:pt>
          <cx:pt idx="1524">1</cx:pt>
          <cx:pt idx="1525">16</cx:pt>
          <cx:pt idx="1526">4</cx:pt>
          <cx:pt idx="1527">8</cx:pt>
          <cx:pt idx="1528">1</cx:pt>
          <cx:pt idx="1529">2</cx:pt>
          <cx:pt idx="1530">6</cx:pt>
          <cx:pt idx="1531">2</cx:pt>
          <cx:pt idx="1532">1</cx:pt>
          <cx:pt idx="1533">2</cx:pt>
          <cx:pt idx="1534">2</cx:pt>
          <cx:pt idx="1535">2</cx:pt>
          <cx:pt idx="1536">4</cx:pt>
          <cx:pt idx="1537">1</cx:pt>
          <cx:pt idx="1538">2</cx:pt>
          <cx:pt idx="1539">19</cx:pt>
          <cx:pt idx="1540">2</cx:pt>
          <cx:pt idx="1541">41</cx:pt>
          <cx:pt idx="1542">1</cx:pt>
          <cx:pt idx="1543">22</cx:pt>
          <cx:pt idx="1544">6</cx:pt>
          <cx:pt idx="1545">1</cx:pt>
          <cx:pt idx="1546">2</cx:pt>
          <cx:pt idx="1547">4</cx:pt>
          <cx:pt idx="1548">7</cx:pt>
          <cx:pt idx="1549">1</cx:pt>
          <cx:pt idx="1550">7</cx:pt>
          <cx:pt idx="1551">1</cx:pt>
          <cx:pt idx="1552">4</cx:pt>
          <cx:pt idx="1553">4</cx:pt>
          <cx:pt idx="1554">2</cx:pt>
          <cx:pt idx="1555">4</cx:pt>
          <cx:pt idx="1556">2</cx:pt>
          <cx:pt idx="1557">5</cx:pt>
          <cx:pt idx="1558">4</cx:pt>
          <cx:pt idx="1559">1</cx:pt>
          <cx:pt idx="1560">2</cx:pt>
          <cx:pt idx="1561">1</cx:pt>
          <cx:pt idx="1562">1</cx:pt>
          <cx:pt idx="1563">2</cx:pt>
          <cx:pt idx="1564">4</cx:pt>
          <cx:pt idx="1565">2</cx:pt>
          <cx:pt idx="1566">2</cx:pt>
          <cx:pt idx="1567">13</cx:pt>
          <cx:pt idx="1568">2</cx:pt>
          <cx:pt idx="1569">4</cx:pt>
          <cx:pt idx="1570">10</cx:pt>
          <cx:pt idx="1571">13</cx:pt>
          <cx:pt idx="1572">2</cx:pt>
          <cx:pt idx="1573">2</cx:pt>
          <cx:pt idx="1574">4</cx:pt>
          <cx:pt idx="1575">1</cx:pt>
          <cx:pt idx="1576">18</cx:pt>
          <cx:pt idx="1577">4</cx:pt>
          <cx:pt idx="1578">21</cx:pt>
          <cx:pt idx="1579">4</cx:pt>
          <cx:pt idx="1580">4</cx:pt>
          <cx:pt idx="1581">6</cx:pt>
          <cx:pt idx="1582">2</cx:pt>
          <cx:pt idx="1583">2</cx:pt>
          <cx:pt idx="1584">1</cx:pt>
          <cx:pt idx="1585">2</cx:pt>
          <cx:pt idx="1586">2</cx:pt>
          <cx:pt idx="1587">2</cx:pt>
          <cx:pt idx="1588">10</cx:pt>
          <cx:pt idx="1589">15</cx:pt>
          <cx:pt idx="1590">4</cx:pt>
          <cx:pt idx="1591">13</cx:pt>
          <cx:pt idx="1592">13</cx:pt>
          <cx:pt idx="1593">4</cx:pt>
          <cx:pt idx="1594">13</cx:pt>
          <cx:pt idx="1595">11</cx:pt>
          <cx:pt idx="1596">5</cx:pt>
          <cx:pt idx="1597">10</cx:pt>
          <cx:pt idx="1598">13</cx:pt>
          <cx:pt idx="1599">3</cx:pt>
          <cx:pt idx="1600">6</cx:pt>
          <cx:pt idx="1601">12</cx:pt>
          <cx:pt idx="1602">1</cx:pt>
          <cx:pt idx="1603">1</cx:pt>
          <cx:pt idx="1604">4</cx:pt>
          <cx:pt idx="1605">27</cx:pt>
          <cx:pt idx="1606">15</cx:pt>
          <cx:pt idx="1607">15</cx:pt>
          <cx:pt idx="1608">2</cx:pt>
          <cx:pt idx="1609">20</cx:pt>
          <cx:pt idx="1610">5</cx:pt>
          <cx:pt idx="1611">5</cx:pt>
          <cx:pt idx="1612">2</cx:pt>
          <cx:pt idx="1613">2</cx:pt>
          <cx:pt idx="1614">5</cx:pt>
          <cx:pt idx="1615">2</cx:pt>
          <cx:pt idx="1616">15</cx:pt>
          <cx:pt idx="1617">2</cx:pt>
          <cx:pt idx="1618">11</cx:pt>
          <cx:pt idx="1619">5</cx:pt>
          <cx:pt idx="1620">2</cx:pt>
          <cx:pt idx="1621">5</cx:pt>
          <cx:pt idx="1622">4</cx:pt>
          <cx:pt idx="1623">1</cx:pt>
          <cx:pt idx="1624">1</cx:pt>
          <cx:pt idx="1625">1</cx:pt>
          <cx:pt idx="1626">11</cx:pt>
          <cx:pt idx="1627">1</cx:pt>
          <cx:pt idx="1628">2</cx:pt>
          <cx:pt idx="1629">1</cx:pt>
          <cx:pt idx="1630">1</cx:pt>
          <cx:pt idx="1631">2</cx:pt>
          <cx:pt idx="1632">1</cx:pt>
          <cx:pt idx="1633">4</cx:pt>
          <cx:pt idx="1634">40</cx:pt>
          <cx:pt idx="1635">1</cx:pt>
          <cx:pt idx="1636">6</cx:pt>
          <cx:pt idx="1637">1</cx:pt>
          <cx:pt idx="1638">2</cx:pt>
          <cx:pt idx="1639">8</cx:pt>
          <cx:pt idx="1640">18</cx:pt>
          <cx:pt idx="1641">1</cx:pt>
          <cx:pt idx="1642">1</cx:pt>
          <cx:pt idx="1643">11</cx:pt>
          <cx:pt idx="1644">2</cx:pt>
          <cx:pt idx="1645">2</cx:pt>
          <cx:pt idx="1646">1</cx:pt>
          <cx:pt idx="1647">18</cx:pt>
          <cx:pt idx="1648">1</cx:pt>
          <cx:pt idx="1649">2</cx:pt>
          <cx:pt idx="1650">2</cx:pt>
          <cx:pt idx="1651">2</cx:pt>
          <cx:pt idx="1652">2</cx:pt>
          <cx:pt idx="1653">13</cx:pt>
          <cx:pt idx="1654">34</cx:pt>
          <cx:pt idx="1655">1</cx:pt>
          <cx:pt idx="1656">2</cx:pt>
          <cx:pt idx="1657">23</cx:pt>
          <cx:pt idx="1658">58</cx:pt>
          <cx:pt idx="1659">2</cx:pt>
          <cx:pt idx="1660">2</cx:pt>
          <cx:pt idx="1661">2</cx:pt>
          <cx:pt idx="1662">4</cx:pt>
          <cx:pt idx="1663">15</cx:pt>
          <cx:pt idx="1664">2</cx:pt>
          <cx:pt idx="1665">2</cx:pt>
          <cx:pt idx="1666">1</cx:pt>
          <cx:pt idx="1667">6</cx:pt>
          <cx:pt idx="1668">7</cx:pt>
          <cx:pt idx="1669">8</cx:pt>
          <cx:pt idx="1670">69</cx:pt>
          <cx:pt idx="1671">27</cx:pt>
          <cx:pt idx="1672">14</cx:pt>
          <cx:pt idx="1673">21</cx:pt>
          <cx:pt idx="1674">2</cx:pt>
          <cx:pt idx="1675">1</cx:pt>
          <cx:pt idx="1676">16</cx:pt>
          <cx:pt idx="1677">1</cx:pt>
          <cx:pt idx="1678">29</cx:pt>
          <cx:pt idx="1679">1</cx:pt>
          <cx:pt idx="1680">32</cx:pt>
          <cx:pt idx="1681">1</cx:pt>
          <cx:pt idx="1682">1</cx:pt>
          <cx:pt idx="1683">12</cx:pt>
          <cx:pt idx="1684">27</cx:pt>
          <cx:pt idx="1685">2</cx:pt>
          <cx:pt idx="1686">1</cx:pt>
          <cx:pt idx="1687">2</cx:pt>
          <cx:pt idx="1688">2</cx:pt>
          <cx:pt idx="1689">15</cx:pt>
          <cx:pt idx="1690">1</cx:pt>
          <cx:pt idx="1691">19</cx:pt>
          <cx:pt idx="1692">7</cx:pt>
          <cx:pt idx="1693">15</cx:pt>
          <cx:pt idx="1694">2</cx:pt>
          <cx:pt idx="1695">1</cx:pt>
          <cx:pt idx="1696">2</cx:pt>
          <cx:pt idx="1697">2</cx:pt>
          <cx:pt idx="1698">2</cx:pt>
          <cx:pt idx="1699">2</cx:pt>
          <cx:pt idx="1700">2</cx:pt>
          <cx:pt idx="1701">1</cx:pt>
          <cx:pt idx="1702">1</cx:pt>
          <cx:pt idx="1703">34</cx:pt>
          <cx:pt idx="1704">2</cx:pt>
          <cx:pt idx="1705">29</cx:pt>
          <cx:pt idx="1706">4</cx:pt>
          <cx:pt idx="1707">2</cx:pt>
          <cx:pt idx="1708">2</cx:pt>
          <cx:pt idx="1709">2</cx:pt>
          <cx:pt idx="1710">1</cx:pt>
          <cx:pt idx="1711">2</cx:pt>
          <cx:pt idx="1712">2</cx:pt>
          <cx:pt idx="1713">64</cx:pt>
          <cx:pt idx="1714">7</cx:pt>
          <cx:pt idx="1715">21</cx:pt>
          <cx:pt idx="1716">1</cx:pt>
          <cx:pt idx="1717">28</cx:pt>
          <cx:pt idx="1718">1</cx:pt>
          <cx:pt idx="1719">24</cx:pt>
          <cx:pt idx="1720">9</cx:pt>
          <cx:pt idx="1721">4</cx:pt>
          <cx:pt idx="1722">15</cx:pt>
          <cx:pt idx="1723">12</cx:pt>
          <cx:pt idx="1724">7</cx:pt>
          <cx:pt idx="1725">2</cx:pt>
          <cx:pt idx="1726">24</cx:pt>
          <cx:pt idx="1727">33</cx:pt>
          <cx:pt idx="1728">11</cx:pt>
          <cx:pt idx="1729">10</cx:pt>
          <cx:pt idx="1730">31</cx:pt>
          <cx:pt idx="1731">10</cx:pt>
          <cx:pt idx="1732">2</cx:pt>
          <cx:pt idx="1733">2</cx:pt>
          <cx:pt idx="1734">10</cx:pt>
          <cx:pt idx="1735">4</cx:pt>
          <cx:pt idx="1736">23</cx:pt>
          <cx:pt idx="1737">2</cx:pt>
          <cx:pt idx="1738">4</cx:pt>
          <cx:pt idx="1739">17</cx:pt>
          <cx:pt idx="1740">5</cx:pt>
          <cx:pt idx="1741">2</cx:pt>
          <cx:pt idx="1742">2</cx:pt>
          <cx:pt idx="1743">2</cx:pt>
          <cx:pt idx="1744">24</cx:pt>
          <cx:pt idx="1745">16</cx:pt>
          <cx:pt idx="1746">56</cx:pt>
          <cx:pt idx="1747">13</cx:pt>
          <cx:pt idx="1748">33</cx:pt>
          <cx:pt idx="1749">7</cx:pt>
          <cx:pt idx="1750">13</cx:pt>
          <cx:pt idx="1751">38</cx:pt>
          <cx:pt idx="1752">19</cx:pt>
          <cx:pt idx="1753">10</cx:pt>
          <cx:pt idx="1754">7</cx:pt>
          <cx:pt idx="1755">12</cx:pt>
          <cx:pt idx="1756">6</cx:pt>
          <cx:pt idx="1757">12</cx:pt>
          <cx:pt idx="1758">12</cx:pt>
          <cx:pt idx="1759">20</cx:pt>
          <cx:pt idx="1760">14</cx:pt>
          <cx:pt idx="1761">15</cx:pt>
          <cx:pt idx="1762">6</cx:pt>
          <cx:pt idx="1763">1</cx:pt>
          <cx:pt idx="1764">2</cx:pt>
          <cx:pt idx="1765">6</cx:pt>
          <cx:pt idx="1766">4</cx:pt>
          <cx:pt idx="1767">12</cx:pt>
          <cx:pt idx="1768">17</cx:pt>
          <cx:pt idx="1769">1</cx:pt>
          <cx:pt idx="1770">14</cx:pt>
          <cx:pt idx="1771">5</cx:pt>
          <cx:pt idx="1772">4</cx:pt>
          <cx:pt idx="1773">2</cx:pt>
          <cx:pt idx="1774">1</cx:pt>
          <cx:pt idx="1775">16</cx:pt>
          <cx:pt idx="1776">9</cx:pt>
          <cx:pt idx="1777">40</cx:pt>
          <cx:pt idx="1778">16</cx:pt>
          <cx:pt idx="1779">33</cx:pt>
          <cx:pt idx="1780">1</cx:pt>
          <cx:pt idx="1781">2</cx:pt>
          <cx:pt idx="1782">2</cx:pt>
          <cx:pt idx="1783">1</cx:pt>
          <cx:pt idx="1784">27</cx:pt>
          <cx:pt idx="1785">24</cx:pt>
          <cx:pt idx="1786">24</cx:pt>
          <cx:pt idx="1787">2</cx:pt>
          <cx:pt idx="1788">1</cx:pt>
          <cx:pt idx="1789">4</cx:pt>
          <cx:pt idx="1790">1</cx:pt>
          <cx:pt idx="1791">13</cx:pt>
          <cx:pt idx="1792">24</cx:pt>
          <cx:pt idx="1793">5</cx:pt>
          <cx:pt idx="1794">2</cx:pt>
          <cx:pt idx="1795">1</cx:pt>
          <cx:pt idx="1796">1</cx:pt>
          <cx:pt idx="1797">2</cx:pt>
          <cx:pt idx="1798">1</cx:pt>
          <cx:pt idx="1799">2</cx:pt>
          <cx:pt idx="1800">2</cx:pt>
          <cx:pt idx="1801">25</cx:pt>
          <cx:pt idx="1802">25</cx:pt>
          <cx:pt idx="1803">2</cx:pt>
          <cx:pt idx="1804">12</cx:pt>
          <cx:pt idx="1805">2</cx:pt>
          <cx:pt idx="1806">22</cx:pt>
          <cx:pt idx="1807">52</cx:pt>
          <cx:pt idx="1808">5</cx:pt>
          <cx:pt idx="1809">29</cx:pt>
          <cx:pt idx="1810">2</cx:pt>
          <cx:pt idx="1811">2</cx:pt>
          <cx:pt idx="1812">2</cx:pt>
          <cx:pt idx="1813">4</cx:pt>
          <cx:pt idx="1814">27</cx:pt>
          <cx:pt idx="1815">2</cx:pt>
          <cx:pt idx="1816">20</cx:pt>
          <cx:pt idx="1817">24</cx:pt>
          <cx:pt idx="1818">29</cx:pt>
          <cx:pt idx="1819">1</cx:pt>
          <cx:pt idx="1820">24</cx:pt>
          <cx:pt idx="1821">9</cx:pt>
          <cx:pt idx="1822">2</cx:pt>
          <cx:pt idx="1823">19</cx:pt>
          <cx:pt idx="1824">12</cx:pt>
          <cx:pt idx="1825">29</cx:pt>
          <cx:pt idx="1826">7</cx:pt>
          <cx:pt idx="1827">2</cx:pt>
          <cx:pt idx="1828">2</cx:pt>
          <cx:pt idx="1829">2</cx:pt>
          <cx:pt idx="1830">20</cx:pt>
          <cx:pt idx="1831">59</cx:pt>
          <cx:pt idx="1832">1</cx:pt>
          <cx:pt idx="1833">72</cx:pt>
          <cx:pt idx="1834">29</cx:pt>
          <cx:pt idx="1835">12</cx:pt>
          <cx:pt idx="1836">56</cx:pt>
          <cx:pt idx="1837">28</cx:pt>
          <cx:pt idx="1838">21</cx:pt>
          <cx:pt idx="1839">5</cx:pt>
          <cx:pt idx="1840">4</cx:pt>
          <cx:pt idx="1841">2</cx:pt>
          <cx:pt idx="1842">20</cx:pt>
          <cx:pt idx="1843">28</cx:pt>
          <cx:pt idx="1844">37</cx:pt>
          <cx:pt idx="1845">1</cx:pt>
          <cx:pt idx="1846">2</cx:pt>
          <cx:pt idx="1847">8</cx:pt>
          <cx:pt idx="1848">2</cx:pt>
          <cx:pt idx="1849">2</cx:pt>
          <cx:pt idx="1850">22</cx:pt>
          <cx:pt idx="1851">9</cx:pt>
          <cx:pt idx="1852">14</cx:pt>
          <cx:pt idx="1853">1</cx:pt>
          <cx:pt idx="1854">1</cx:pt>
          <cx:pt idx="1855">1</cx:pt>
          <cx:pt idx="1856">25</cx:pt>
          <cx:pt idx="1857">1</cx:pt>
          <cx:pt idx="1858">2</cx:pt>
          <cx:pt idx="1859">32</cx:pt>
          <cx:pt idx="1860">2</cx:pt>
          <cx:pt idx="1861">2</cx:pt>
          <cx:pt idx="1862">7</cx:pt>
          <cx:pt idx="1863">21</cx:pt>
          <cx:pt idx="1864">22</cx:pt>
          <cx:pt idx="1865">26</cx:pt>
          <cx:pt idx="1866">1</cx:pt>
          <cx:pt idx="1867">26</cx:pt>
          <cx:pt idx="1868">29</cx:pt>
          <cx:pt idx="1869">31</cx:pt>
          <cx:pt idx="1870">16</cx:pt>
          <cx:pt idx="1871">34</cx:pt>
          <cx:pt idx="1872">25</cx:pt>
          <cx:pt idx="1873">45</cx:pt>
          <cx:pt idx="1874">2</cx:pt>
          <cx:pt idx="1875">1</cx:pt>
          <cx:pt idx="1876">1</cx:pt>
          <cx:pt idx="1877">1</cx:pt>
          <cx:pt idx="1878">4</cx:pt>
          <cx:pt idx="1879">19</cx:pt>
          <cx:pt idx="1880">1</cx:pt>
          <cx:pt idx="1881">5</cx:pt>
          <cx:pt idx="1882">1</cx:pt>
          <cx:pt idx="1883">2</cx:pt>
          <cx:pt idx="1884">1</cx:pt>
          <cx:pt idx="1885">2</cx:pt>
          <cx:pt idx="1886">37</cx:pt>
          <cx:pt idx="1887">19</cx:pt>
          <cx:pt idx="1888">24</cx:pt>
          <cx:pt idx="1889">2</cx:pt>
          <cx:pt idx="1890">2</cx:pt>
          <cx:pt idx="1891">2</cx:pt>
          <cx:pt idx="1892">2</cx:pt>
          <cx:pt idx="1893">2</cx:pt>
          <cx:pt idx="1894">23</cx:pt>
          <cx:pt idx="1895">6</cx:pt>
          <cx:pt idx="1896">15</cx:pt>
          <cx:pt idx="1897">64</cx:pt>
          <cx:pt idx="1898">2</cx:pt>
          <cx:pt idx="1899">19</cx:pt>
          <cx:pt idx="1900">2</cx:pt>
          <cx:pt idx="1901">60</cx:pt>
          <cx:pt idx="1902">2</cx:pt>
          <cx:pt idx="1903">1</cx:pt>
          <cx:pt idx="1904">26</cx:pt>
          <cx:pt idx="1905">1</cx:pt>
          <cx:pt idx="1906">65</cx:pt>
          <cx:pt idx="1907">2</cx:pt>
          <cx:pt idx="1908">5</cx:pt>
          <cx:pt idx="1909">1</cx:pt>
          <cx:pt idx="1910">1</cx:pt>
          <cx:pt idx="1911">2</cx:pt>
          <cx:pt idx="1912">14</cx:pt>
          <cx:pt idx="1913">2</cx:pt>
          <cx:pt idx="1914">30</cx:pt>
          <cx:pt idx="1915">24</cx:pt>
          <cx:pt idx="1916">18</cx:pt>
          <cx:pt idx="1917">2</cx:pt>
          <cx:pt idx="1918">27</cx:pt>
          <cx:pt idx="1919">18</cx:pt>
          <cx:pt idx="1920">39</cx:pt>
          <cx:pt idx="1921">15</cx:pt>
          <cx:pt idx="1922">40</cx:pt>
          <cx:pt idx="1923">31</cx:pt>
          <cx:pt idx="1924">27</cx:pt>
          <cx:pt idx="1925">22</cx:pt>
          <cx:pt idx="1926">1</cx:pt>
          <cx:pt idx="1927">3</cx:pt>
          <cx:pt idx="1928">17</cx:pt>
          <cx:pt idx="1929">4</cx:pt>
          <cx:pt idx="1930">11</cx:pt>
          <cx:pt idx="1931">7</cx:pt>
          <cx:pt idx="1932">4</cx:pt>
          <cx:pt idx="1933">13</cx:pt>
          <cx:pt idx="1934">14</cx:pt>
          <cx:pt idx="1935">18</cx:pt>
          <cx:pt idx="1936">11</cx:pt>
          <cx:pt idx="1937">1</cx:pt>
          <cx:pt idx="1938">21</cx:pt>
          <cx:pt idx="1939">2</cx:pt>
          <cx:pt idx="1940">1</cx:pt>
          <cx:pt idx="1941">4</cx:pt>
          <cx:pt idx="1942">9</cx:pt>
          <cx:pt idx="1943">18</cx:pt>
          <cx:pt idx="1944">2</cx:pt>
          <cx:pt idx="1945">2</cx:pt>
          <cx:pt idx="1946">27</cx:pt>
          <cx:pt idx="1947">63</cx:pt>
          <cx:pt idx="1948">1</cx:pt>
          <cx:pt idx="1949">8</cx:pt>
          <cx:pt idx="1950">15</cx:pt>
          <cx:pt idx="1951">35</cx:pt>
          <cx:pt idx="1952">7</cx:pt>
          <cx:pt idx="1953">2</cx:pt>
          <cx:pt idx="1954">8</cx:pt>
          <cx:pt idx="1955">1</cx:pt>
          <cx:pt idx="1956">24</cx:pt>
          <cx:pt idx="1957">3</cx:pt>
          <cx:pt idx="1958">6</cx:pt>
          <cx:pt idx="1959">16</cx:pt>
          <cx:pt idx="1960">6</cx:pt>
          <cx:pt idx="1961">5</cx:pt>
          <cx:pt idx="1962">19</cx:pt>
          <cx:pt idx="1963">1</cx:pt>
          <cx:pt idx="1964">8</cx:pt>
          <cx:pt idx="1965">6</cx:pt>
          <cx:pt idx="1966">12</cx:pt>
          <cx:pt idx="1967">20</cx:pt>
          <cx:pt idx="1968">6</cx:pt>
          <cx:pt idx="1969">37</cx:pt>
          <cx:pt idx="1970">1</cx:pt>
          <cx:pt idx="1971">1</cx:pt>
          <cx:pt idx="1972">4</cx:pt>
          <cx:pt idx="1973">24</cx:pt>
          <cx:pt idx="1974">33</cx:pt>
          <cx:pt idx="1975">4</cx:pt>
          <cx:pt idx="1976">18</cx:pt>
          <cx:pt idx="1977">9</cx:pt>
          <cx:pt idx="1978">2</cx:pt>
          <cx:pt idx="1979">14</cx:pt>
          <cx:pt idx="1980">2</cx:pt>
          <cx:pt idx="1981">21</cx:pt>
          <cx:pt idx="1982">2</cx:pt>
          <cx:pt idx="1983">35</cx:pt>
          <cx:pt idx="1984">24</cx:pt>
          <cx:pt idx="1985">1</cx:pt>
          <cx:pt idx="1986">4</cx:pt>
          <cx:pt idx="1987">10</cx:pt>
          <cx:pt idx="1988">19</cx:pt>
          <cx:pt idx="1989">6</cx:pt>
          <cx:pt idx="1990">4</cx:pt>
          <cx:pt idx="1991">6</cx:pt>
          <cx:pt idx="1992">9</cx:pt>
          <cx:pt idx="1993">13</cx:pt>
          <cx:pt idx="1994">15</cx:pt>
          <cx:pt idx="1995">6</cx:pt>
          <cx:pt idx="1996">7</cx:pt>
          <cx:pt idx="1997">3</cx:pt>
          <cx:pt idx="1998">14</cx:pt>
          <cx:pt idx="1999">8</cx:pt>
          <cx:pt idx="2000">11</cx:pt>
          <cx:pt idx="2001">4</cx:pt>
          <cx:pt idx="2002">10</cx:pt>
          <cx:pt idx="2003">15</cx:pt>
          <cx:pt idx="2004">14</cx:pt>
          <cx:pt idx="2005">14</cx:pt>
          <cx:pt idx="2006">4</cx:pt>
          <cx:pt idx="2007">12</cx:pt>
          <cx:pt idx="2008">4</cx:pt>
          <cx:pt idx="2009">5</cx:pt>
          <cx:pt idx="2010">4</cx:pt>
          <cx:pt idx="2011">2</cx:pt>
          <cx:pt idx="2012">7</cx:pt>
          <cx:pt idx="2013">26</cx:pt>
          <cx:pt idx="2014">2</cx:pt>
          <cx:pt idx="2015">14</cx:pt>
          <cx:pt idx="2016">4</cx:pt>
          <cx:pt idx="2017">5</cx:pt>
          <cx:pt idx="2018">7</cx:pt>
          <cx:pt idx="2019">7</cx:pt>
          <cx:pt idx="2020">4</cx:pt>
          <cx:pt idx="2021">4</cx:pt>
          <cx:pt idx="2022">8</cx:pt>
          <cx:pt idx="2023">3</cx:pt>
          <cx:pt idx="2024">4</cx:pt>
          <cx:pt idx="2025">9</cx:pt>
          <cx:pt idx="2026">10</cx:pt>
          <cx:pt idx="2027">10</cx:pt>
          <cx:pt idx="2028">7</cx:pt>
          <cx:pt idx="2029">8</cx:pt>
          <cx:pt idx="2030">7</cx:pt>
          <cx:pt idx="2031">2</cx:pt>
          <cx:pt idx="2032">21</cx:pt>
          <cx:pt idx="2033">9</cx:pt>
          <cx:pt idx="2034">10</cx:pt>
          <cx:pt idx="2035">8</cx:pt>
          <cx:pt idx="2036">12</cx:pt>
          <cx:pt idx="2037">7</cx:pt>
          <cx:pt idx="2038">3</cx:pt>
          <cx:pt idx="2039">4</cx:pt>
          <cx:pt idx="2040">16</cx:pt>
          <cx:pt idx="2041">15</cx:pt>
          <cx:pt idx="2042">11</cx:pt>
          <cx:pt idx="2043">10</cx:pt>
          <cx:pt idx="2044">8</cx:pt>
          <cx:pt idx="2045">10</cx:pt>
          <cx:pt idx="2046">30</cx:pt>
          <cx:pt idx="2047">24</cx:pt>
          <cx:pt idx="2048">7</cx:pt>
          <cx:pt idx="2049">10</cx:pt>
          <cx:pt idx="2050">84</cx:pt>
          <cx:pt idx="2051">9</cx:pt>
          <cx:pt idx="2052">6</cx:pt>
          <cx:pt idx="2053">19</cx:pt>
          <cx:pt idx="2054">26</cx:pt>
          <cx:pt idx="2055">20</cx:pt>
          <cx:pt idx="2056">12</cx:pt>
          <cx:pt idx="2057">24</cx:pt>
          <cx:pt idx="2058">18</cx:pt>
          <cx:pt idx="2059">8</cx:pt>
          <cx:pt idx="2060">8</cx:pt>
          <cx:pt idx="2061">4</cx:pt>
          <cx:pt idx="2062">12</cx:pt>
          <cx:pt idx="2063">4</cx:pt>
          <cx:pt idx="2064">12</cx:pt>
          <cx:pt idx="2065">6</cx:pt>
          <cx:pt idx="2066">6</cx:pt>
          <cx:pt idx="2067">4</cx:pt>
          <cx:pt idx="2068">12</cx:pt>
          <cx:pt idx="2069">6</cx:pt>
          <cx:pt idx="2070">7</cx:pt>
          <cx:pt idx="2071">4</cx:pt>
          <cx:pt idx="2072">4</cx:pt>
          <cx:pt idx="2073">4</cx:pt>
          <cx:pt idx="2074">2</cx:pt>
          <cx:pt idx="2075">8</cx:pt>
          <cx:pt idx="2076">1</cx:pt>
          <cx:pt idx="2077">6</cx:pt>
          <cx:pt idx="2078">39</cx:pt>
          <cx:pt idx="2079">5</cx:pt>
          <cx:pt idx="2080">6</cx:pt>
          <cx:pt idx="2081">4</cx:pt>
          <cx:pt idx="2082">4</cx:pt>
          <cx:pt idx="2083">6</cx:pt>
          <cx:pt idx="2084">8</cx:pt>
          <cx:pt idx="2085">26</cx:pt>
          <cx:pt idx="2086">8</cx:pt>
          <cx:pt idx="2087">22</cx:pt>
          <cx:pt idx="2088">17</cx:pt>
          <cx:pt idx="2089">16</cx:pt>
          <cx:pt idx="2090">9</cx:pt>
          <cx:pt idx="2091">10</cx:pt>
          <cx:pt idx="2092">14</cx:pt>
          <cx:pt idx="2093">8</cx:pt>
          <cx:pt idx="2094">6</cx:pt>
          <cx:pt idx="2095">4</cx:pt>
          <cx:pt idx="2096">3</cx:pt>
          <cx:pt idx="2097">2</cx:pt>
          <cx:pt idx="2098">1</cx:pt>
          <cx:pt idx="2099">3</cx:pt>
          <cx:pt idx="2100">45</cx:pt>
          <cx:pt idx="2101">9</cx:pt>
          <cx:pt idx="2102">3</cx:pt>
          <cx:pt idx="2103">1</cx:pt>
          <cx:pt idx="2104">7</cx:pt>
          <cx:pt idx="2105">4</cx:pt>
          <cx:pt idx="2106">9</cx:pt>
          <cx:pt idx="2107">5</cx:pt>
          <cx:pt idx="2108">1</cx:pt>
          <cx:pt idx="2109">8</cx:pt>
          <cx:pt idx="2110">6</cx:pt>
          <cx:pt idx="2111">5</cx:pt>
          <cx:pt idx="2112">3</cx:pt>
          <cx:pt idx="2113">14</cx:pt>
          <cx:pt idx="2114">15</cx:pt>
          <cx:pt idx="2115">4</cx:pt>
          <cx:pt idx="2116">17</cx:pt>
          <cx:pt idx="2117">15</cx:pt>
          <cx:pt idx="2118">5</cx:pt>
          <cx:pt idx="2119">18</cx:pt>
          <cx:pt idx="2120">2</cx:pt>
          <cx:pt idx="2121">10</cx:pt>
          <cx:pt idx="2122">2</cx:pt>
          <cx:pt idx="2123">31</cx:pt>
          <cx:pt idx="2124">12</cx:pt>
          <cx:pt idx="2125">1</cx:pt>
          <cx:pt idx="2126">14</cx:pt>
          <cx:pt idx="2127">2</cx:pt>
          <cx:pt idx="2128">2</cx:pt>
          <cx:pt idx="2129">13</cx:pt>
          <cx:pt idx="2130">2</cx:pt>
          <cx:pt idx="2131">12</cx:pt>
          <cx:pt idx="2132">12</cx:pt>
          <cx:pt idx="2133">15</cx:pt>
          <cx:pt idx="2134">2</cx:pt>
          <cx:pt idx="2135">10</cx:pt>
          <cx:pt idx="2136">14</cx:pt>
          <cx:pt idx="2137">17</cx:pt>
          <cx:pt idx="2138">17</cx:pt>
          <cx:pt idx="2139">2</cx:pt>
          <cx:pt idx="2140">16</cx:pt>
          <cx:pt idx="2141">1</cx:pt>
          <cx:pt idx="2142">1</cx:pt>
          <cx:pt idx="2143">5</cx:pt>
          <cx:pt idx="2144">12</cx:pt>
          <cx:pt idx="2145">33</cx:pt>
          <cx:pt idx="2146">2</cx:pt>
          <cx:pt idx="2147">9</cx:pt>
          <cx:pt idx="2148">12</cx:pt>
          <cx:pt idx="2149">6</cx:pt>
          <cx:pt idx="2150">1</cx:pt>
          <cx:pt idx="2151">4</cx:pt>
          <cx:pt idx="2152">41</cx:pt>
          <cx:pt idx="2153">8</cx:pt>
          <cx:pt idx="2154">15</cx:pt>
          <cx:pt idx="2155">15</cx:pt>
          <cx:pt idx="2156">27</cx:pt>
          <cx:pt idx="2157">8</cx:pt>
          <cx:pt idx="2158">4</cx:pt>
          <cx:pt idx="2159">10</cx:pt>
          <cx:pt idx="2160">2</cx:pt>
          <cx:pt idx="2161">10</cx:pt>
          <cx:pt idx="2162">19</cx:pt>
          <cx:pt idx="2163">4</cx:pt>
          <cx:pt idx="2164">15</cx:pt>
          <cx:pt idx="2165">14</cx:pt>
          <cx:pt idx="2166">31</cx:pt>
          <cx:pt idx="2167">4</cx:pt>
          <cx:pt idx="2168">17</cx:pt>
          <cx:pt idx="2169">6</cx:pt>
          <cx:pt idx="2170">4</cx:pt>
          <cx:pt idx="2171">4</cx:pt>
          <cx:pt idx="2172">4</cx:pt>
          <cx:pt idx="2173">15</cx:pt>
          <cx:pt idx="2174">19</cx:pt>
          <cx:pt idx="2175">11</cx:pt>
          <cx:pt idx="2176">21</cx:pt>
          <cx:pt idx="2177">4</cx:pt>
          <cx:pt idx="2178">12</cx:pt>
          <cx:pt idx="2179">3</cx:pt>
          <cx:pt idx="2180">13</cx:pt>
          <cx:pt idx="2181">8</cx:pt>
          <cx:pt idx="2182">4</cx:pt>
          <cx:pt idx="2183">23</cx:pt>
          <cx:pt idx="2184">16</cx:pt>
          <cx:pt idx="2185">19</cx:pt>
          <cx:pt idx="2186">16</cx:pt>
          <cx:pt idx="2187">4</cx:pt>
          <cx:pt idx="2188">12</cx:pt>
          <cx:pt idx="2189">11</cx:pt>
          <cx:pt idx="2190">4</cx:pt>
          <cx:pt idx="2191">6</cx:pt>
          <cx:pt idx="2192">1</cx:pt>
          <cx:pt idx="2193">6</cx:pt>
          <cx:pt idx="2194">6</cx:pt>
          <cx:pt idx="2195">9</cx:pt>
          <cx:pt idx="2196">6</cx:pt>
          <cx:pt idx="2197">6</cx:pt>
          <cx:pt idx="2198">8</cx:pt>
          <cx:pt idx="2199">5</cx:pt>
          <cx:pt idx="2200">19</cx:pt>
          <cx:pt idx="2201">36</cx:pt>
          <cx:pt idx="2202">4</cx:pt>
          <cx:pt idx="2203">8</cx:pt>
          <cx:pt idx="2204">24</cx:pt>
          <cx:pt idx="2205">16</cx:pt>
          <cx:pt idx="2206">6</cx:pt>
          <cx:pt idx="2207">25</cx:pt>
          <cx:pt idx="2208">1</cx:pt>
          <cx:pt idx="2209">3</cx:pt>
          <cx:pt idx="2210">55</cx:pt>
          <cx:pt idx="2211">4</cx:pt>
          <cx:pt idx="2212">3</cx:pt>
          <cx:pt idx="2213">20</cx:pt>
          <cx:pt idx="2214">14</cx:pt>
          <cx:pt idx="2215">8</cx:pt>
          <cx:pt idx="2216">4</cx:pt>
          <cx:pt idx="2217">3</cx:pt>
          <cx:pt idx="2218">30</cx:pt>
          <cx:pt idx="2219">6</cx:pt>
          <cx:pt idx="2220">6</cx:pt>
          <cx:pt idx="2221">2</cx:pt>
          <cx:pt idx="2222">21</cx:pt>
          <cx:pt idx="2223">4</cx:pt>
          <cx:pt idx="2224">17</cx:pt>
          <cx:pt idx="2225">4</cx:pt>
          <cx:pt idx="2226">10</cx:pt>
          <cx:pt idx="2227">14</cx:pt>
          <cx:pt idx="2228">7</cx:pt>
          <cx:pt idx="2229">10</cx:pt>
          <cx:pt idx="2230">11</cx:pt>
          <cx:pt idx="2231">10</cx:pt>
          <cx:pt idx="2232">12</cx:pt>
          <cx:pt idx="2233">5</cx:pt>
          <cx:pt idx="2234">7</cx:pt>
          <cx:pt idx="2235">12</cx:pt>
          <cx:pt idx="2236">18</cx:pt>
          <cx:pt idx="2237">6</cx:pt>
          <cx:pt idx="2238">11</cx:pt>
          <cx:pt idx="2239">7</cx:pt>
          <cx:pt idx="2240">15</cx:pt>
          <cx:pt idx="2241">7</cx:pt>
          <cx:pt idx="2242">2</cx:pt>
          <cx:pt idx="2243">3</cx:pt>
          <cx:pt idx="2244">8</cx:pt>
          <cx:pt idx="2245">8</cx:pt>
          <cx:pt idx="2246">11</cx:pt>
          <cx:pt idx="2247">12</cx:pt>
          <cx:pt idx="2248">20</cx:pt>
          <cx:pt idx="2249">10</cx:pt>
          <cx:pt idx="2250">14</cx:pt>
          <cx:pt idx="2251">4</cx:pt>
          <cx:pt idx="2252">7</cx:pt>
          <cx:pt idx="2253">4</cx:pt>
          <cx:pt idx="2254">4</cx:pt>
          <cx:pt idx="2255">12</cx:pt>
          <cx:pt idx="2256">20</cx:pt>
          <cx:pt idx="2257">5</cx:pt>
          <cx:pt idx="2258">1</cx:pt>
          <cx:pt idx="2259">9</cx:pt>
          <cx:pt idx="2260">1</cx:pt>
          <cx:pt idx="2261">10</cx:pt>
          <cx:pt idx="2262">5</cx:pt>
          <cx:pt idx="2263">5</cx:pt>
          <cx:pt idx="2264">7</cx:pt>
          <cx:pt idx="2265">6</cx:pt>
          <cx:pt idx="2266">8</cx:pt>
          <cx:pt idx="2267">15</cx:pt>
          <cx:pt idx="2268">14</cx:pt>
          <cx:pt idx="2269">20</cx:pt>
          <cx:pt idx="2270">9</cx:pt>
          <cx:pt idx="2271">48</cx:pt>
          <cx:pt idx="2272">23</cx:pt>
          <cx:pt idx="2273">8</cx:pt>
          <cx:pt idx="2274">1</cx:pt>
          <cx:pt idx="2275">10</cx:pt>
          <cx:pt idx="2276">15</cx:pt>
          <cx:pt idx="2277">15</cx:pt>
          <cx:pt idx="2278">20</cx:pt>
          <cx:pt idx="2279">2</cx:pt>
          <cx:pt idx="2280">4</cx:pt>
          <cx:pt idx="2281">13</cx:pt>
          <cx:pt idx="2282">11</cx:pt>
          <cx:pt idx="2283">14</cx:pt>
          <cx:pt idx="2284">21</cx:pt>
          <cx:pt idx="2285">3</cx:pt>
          <cx:pt idx="2286">19</cx:pt>
          <cx:pt idx="2287">26</cx:pt>
          <cx:pt idx="2288">9</cx:pt>
          <cx:pt idx="2289">22</cx:pt>
          <cx:pt idx="2290">22</cx:pt>
          <cx:pt idx="2291">3</cx:pt>
          <cx:pt idx="2292">16</cx:pt>
          <cx:pt idx="2293">14</cx:pt>
          <cx:pt idx="2294">17</cx:pt>
          <cx:pt idx="2295">7</cx:pt>
          <cx:pt idx="2296">13</cx:pt>
          <cx:pt idx="2297">6</cx:pt>
          <cx:pt idx="2298">2</cx:pt>
          <cx:pt idx="2299">7</cx:pt>
          <cx:pt idx="2300">2</cx:pt>
          <cx:pt idx="2301">1</cx:pt>
          <cx:pt idx="2302">13</cx:pt>
          <cx:pt idx="2303">4</cx:pt>
          <cx:pt idx="2304">6</cx:pt>
          <cx:pt idx="2305">5</cx:pt>
          <cx:pt idx="2306">3</cx:pt>
          <cx:pt idx="2307">18</cx:pt>
          <cx:pt idx="2308">5</cx:pt>
          <cx:pt idx="2309">9</cx:pt>
          <cx:pt idx="2310">18</cx:pt>
          <cx:pt idx="2311">6</cx:pt>
          <cx:pt idx="2312">4</cx:pt>
          <cx:pt idx="2313">19</cx:pt>
          <cx:pt idx="2314">21</cx:pt>
          <cx:pt idx="2315">2</cx:pt>
          <cx:pt idx="2316">2</cx:pt>
          <cx:pt idx="2317">17</cx:pt>
          <cx:pt idx="2318">7</cx:pt>
          <cx:pt idx="2319">2</cx:pt>
          <cx:pt idx="2320">17</cx:pt>
          <cx:pt idx="2321">6</cx:pt>
          <cx:pt idx="2322">12</cx:pt>
          <cx:pt idx="2323">6</cx:pt>
          <cx:pt idx="2324">4</cx:pt>
          <cx:pt idx="2325">2</cx:pt>
          <cx:pt idx="2326">16</cx:pt>
          <cx:pt idx="2327">27</cx:pt>
          <cx:pt idx="2328">14</cx:pt>
          <cx:pt idx="2329">2</cx:pt>
          <cx:pt idx="2330">22</cx:pt>
          <cx:pt idx="2331">2</cx:pt>
          <cx:pt idx="2332">21</cx:pt>
          <cx:pt idx="2333">15</cx:pt>
          <cx:pt idx="2334">9</cx:pt>
          <cx:pt idx="2335">4</cx:pt>
          <cx:pt idx="2336">14</cx:pt>
          <cx:pt idx="2337">10</cx:pt>
          <cx:pt idx="2338">1</cx:pt>
          <cx:pt idx="2339">15</cx:pt>
          <cx:pt idx="2340">16</cx:pt>
          <cx:pt idx="2341">20</cx:pt>
          <cx:pt idx="2342">10</cx:pt>
          <cx:pt idx="2343">2</cx:pt>
          <cx:pt idx="2344">6</cx:pt>
          <cx:pt idx="2345">2</cx:pt>
          <cx:pt idx="2346">2</cx:pt>
          <cx:pt idx="2347">2</cx:pt>
          <cx:pt idx="2348">19</cx:pt>
          <cx:pt idx="2349">10</cx:pt>
          <cx:pt idx="2350">2</cx:pt>
          <cx:pt idx="2351">18</cx:pt>
          <cx:pt idx="2352">14</cx:pt>
          <cx:pt idx="2353">1</cx:pt>
          <cx:pt idx="2354">12</cx:pt>
          <cx:pt idx="2355">1</cx:pt>
          <cx:pt idx="2356">29</cx:pt>
          <cx:pt idx="2357">1</cx:pt>
          <cx:pt idx="2358">34</cx:pt>
          <cx:pt idx="2359">15</cx:pt>
          <cx:pt idx="2360">8</cx:pt>
          <cx:pt idx="2361">11</cx:pt>
          <cx:pt idx="2362">12</cx:pt>
          <cx:pt idx="2363">11</cx:pt>
          <cx:pt idx="2364">14</cx:pt>
          <cx:pt idx="2365">8</cx:pt>
          <cx:pt idx="2366">13</cx:pt>
          <cx:pt idx="2367">14</cx:pt>
          <cx:pt idx="2368">5</cx:pt>
          <cx:pt idx="2369">3</cx:pt>
          <cx:pt idx="2370">9</cx:pt>
          <cx:pt idx="2371">17</cx:pt>
          <cx:pt idx="2372">22</cx:pt>
          <cx:pt idx="2373">10</cx:pt>
          <cx:pt idx="2374">11</cx:pt>
          <cx:pt idx="2375">4</cx:pt>
          <cx:pt idx="2376">49</cx:pt>
          <cx:pt idx="2377">12</cx:pt>
          <cx:pt idx="2378">9</cx:pt>
          <cx:pt idx="2379">15</cx:pt>
          <cx:pt idx="2380">8</cx:pt>
          <cx:pt idx="2381">20</cx:pt>
          <cx:pt idx="2382">12</cx:pt>
          <cx:pt idx="2383">35</cx:pt>
          <cx:pt idx="2384">15</cx:pt>
          <cx:pt idx="2385">7</cx:pt>
          <cx:pt idx="2386">12</cx:pt>
          <cx:pt idx="2387">8</cx:pt>
          <cx:pt idx="2388">3</cx:pt>
          <cx:pt idx="2389">13</cx:pt>
          <cx:pt idx="2390">7</cx:pt>
          <cx:pt idx="2391">7</cx:pt>
          <cx:pt idx="2392">22</cx:pt>
          <cx:pt idx="2393">7</cx:pt>
          <cx:pt idx="2394">10</cx:pt>
          <cx:pt idx="2395">20</cx:pt>
          <cx:pt idx="2396">7</cx:pt>
          <cx:pt idx="2397">5</cx:pt>
          <cx:pt idx="2398">7</cx:pt>
          <cx:pt idx="2399">4</cx:pt>
          <cx:pt idx="2400">8</cx:pt>
          <cx:pt idx="2401">7</cx:pt>
          <cx:pt idx="2402">4</cx:pt>
          <cx:pt idx="2403">5</cx:pt>
          <cx:pt idx="2404">2</cx:pt>
          <cx:pt idx="2405">3</cx:pt>
          <cx:pt idx="2406">19</cx:pt>
          <cx:pt idx="2407">10</cx:pt>
          <cx:pt idx="2408">13</cx:pt>
          <cx:pt idx="2409">8</cx:pt>
          <cx:pt idx="2410">4</cx:pt>
          <cx:pt idx="2411">1</cx:pt>
          <cx:pt idx="2412">10</cx:pt>
          <cx:pt idx="2413">18</cx:pt>
          <cx:pt idx="2414">4</cx:pt>
          <cx:pt idx="2415">6</cx:pt>
          <cx:pt idx="2416">10</cx:pt>
          <cx:pt idx="2417">7</cx:pt>
          <cx:pt idx="2418">7</cx:pt>
          <cx:pt idx="2419">9</cx:pt>
          <cx:pt idx="2420">13</cx:pt>
          <cx:pt idx="2421">1</cx:pt>
          <cx:pt idx="2422">8</cx:pt>
          <cx:pt idx="2423">5</cx:pt>
          <cx:pt idx="2424">12</cx:pt>
          <cx:pt idx="2425">17</cx:pt>
          <cx:pt idx="2426">16</cx:pt>
          <cx:pt idx="2427">16</cx:pt>
          <cx:pt idx="2428">17</cx:pt>
          <cx:pt idx="2429">4</cx:pt>
          <cx:pt idx="2430">20</cx:pt>
          <cx:pt idx="2431">4</cx:pt>
          <cx:pt idx="2432">25</cx:pt>
          <cx:pt idx="2433">15</cx:pt>
          <cx:pt idx="2434">17</cx:pt>
          <cx:pt idx="2435">18</cx:pt>
          <cx:pt idx="2436">1</cx:pt>
          <cx:pt idx="2437">9</cx:pt>
          <cx:pt idx="2438">7</cx:pt>
          <cx:pt idx="2439">11</cx:pt>
          <cx:pt idx="2440">16</cx:pt>
          <cx:pt idx="2441">23</cx:pt>
          <cx:pt idx="2442">19</cx:pt>
          <cx:pt idx="2443">2</cx:pt>
          <cx:pt idx="2444">1</cx:pt>
          <cx:pt idx="2445">2</cx:pt>
          <cx:pt idx="2446">6</cx:pt>
          <cx:pt idx="2447">9</cx:pt>
          <cx:pt idx="2448">20</cx:pt>
          <cx:pt idx="2449">22</cx:pt>
          <cx:pt idx="2450">1</cx:pt>
          <cx:pt idx="2451">8</cx:pt>
          <cx:pt idx="2452">22</cx:pt>
          <cx:pt idx="2453">13</cx:pt>
          <cx:pt idx="2454">2</cx:pt>
          <cx:pt idx="2455">8</cx:pt>
          <cx:pt idx="2456">25</cx:pt>
          <cx:pt idx="2457">11</cx:pt>
          <cx:pt idx="2458">9</cx:pt>
          <cx:pt idx="2459">18</cx:pt>
          <cx:pt idx="2460">11</cx:pt>
          <cx:pt idx="2461">10</cx:pt>
          <cx:pt idx="2462">8</cx:pt>
          <cx:pt idx="2463">2</cx:pt>
          <cx:pt idx="2464">21</cx:pt>
          <cx:pt idx="2465">3</cx:pt>
          <cx:pt idx="2466">11</cx:pt>
          <cx:pt idx="2467">2</cx:pt>
          <cx:pt idx="2468">2</cx:pt>
          <cx:pt idx="2469">16</cx:pt>
          <cx:pt idx="2470">6</cx:pt>
          <cx:pt idx="2471">10</cx:pt>
          <cx:pt idx="2472">18</cx:pt>
          <cx:pt idx="2473">1</cx:pt>
          <cx:pt idx="2474">13</cx:pt>
          <cx:pt idx="2475">16</cx:pt>
          <cx:pt idx="2476">5</cx:pt>
          <cx:pt idx="2477">7</cx:pt>
          <cx:pt idx="2478">6</cx:pt>
          <cx:pt idx="2479">3</cx:pt>
          <cx:pt idx="2480">7</cx:pt>
          <cx:pt idx="2481">7</cx:pt>
          <cx:pt idx="2482">9</cx:pt>
          <cx:pt idx="2483">12</cx:pt>
          <cx:pt idx="2484">5</cx:pt>
          <cx:pt idx="2485">7</cx:pt>
          <cx:pt idx="2486">8</cx:pt>
          <cx:pt idx="2487">10</cx:pt>
          <cx:pt idx="2488">9</cx:pt>
          <cx:pt idx="2489">7</cx:pt>
          <cx:pt idx="2490">6</cx:pt>
          <cx:pt idx="2491">2</cx:pt>
          <cx:pt idx="2492">6</cx:pt>
          <cx:pt idx="2493">15</cx:pt>
          <cx:pt idx="2494">3</cx:pt>
          <cx:pt idx="2495">26</cx:pt>
          <cx:pt idx="2496">25</cx:pt>
          <cx:pt idx="2497">13</cx:pt>
          <cx:pt idx="2498">6</cx:pt>
          <cx:pt idx="2499">6</cx:pt>
          <cx:pt idx="2500">19</cx:pt>
          <cx:pt idx="2501">4</cx:pt>
          <cx:pt idx="2502">10</cx:pt>
          <cx:pt idx="2503">7</cx:pt>
          <cx:pt idx="2504">15</cx:pt>
          <cx:pt idx="2505">3</cx:pt>
          <cx:pt idx="2506">16</cx:pt>
          <cx:pt idx="2507">10</cx:pt>
          <cx:pt idx="2508">5</cx:pt>
          <cx:pt idx="2509">7</cx:pt>
          <cx:pt idx="2510">8</cx:pt>
          <cx:pt idx="2511">12</cx:pt>
          <cx:pt idx="2512">10</cx:pt>
          <cx:pt idx="2513">10</cx:pt>
          <cx:pt idx="2514">9</cx:pt>
          <cx:pt idx="2515">4</cx:pt>
          <cx:pt idx="2516">5</cx:pt>
          <cx:pt idx="2517">3</cx:pt>
          <cx:pt idx="2518">20</cx:pt>
          <cx:pt idx="2519">8</cx:pt>
          <cx:pt idx="2520">14</cx:pt>
          <cx:pt idx="2521">11</cx:pt>
          <cx:pt idx="2522">8</cx:pt>
          <cx:pt idx="2523">18</cx:pt>
          <cx:pt idx="2524">24</cx:pt>
          <cx:pt idx="2525">22</cx:pt>
          <cx:pt idx="2526">6</cx:pt>
          <cx:pt idx="2527">8</cx:pt>
          <cx:pt idx="2528">8</cx:pt>
          <cx:pt idx="2529">9</cx:pt>
          <cx:pt idx="2530">2</cx:pt>
          <cx:pt idx="2531">26</cx:pt>
          <cx:pt idx="2532">1</cx:pt>
          <cx:pt idx="2533">23</cx:pt>
          <cx:pt idx="2534">2</cx:pt>
          <cx:pt idx="2535">22</cx:pt>
          <cx:pt idx="2536">2</cx:pt>
          <cx:pt idx="2537">10</cx:pt>
          <cx:pt idx="2538">1</cx:pt>
          <cx:pt idx="2539">20</cx:pt>
          <cx:pt idx="2540">1</cx:pt>
          <cx:pt idx="2541">19</cx:pt>
          <cx:pt idx="2542">2</cx:pt>
          <cx:pt idx="2543">21</cx:pt>
          <cx:pt idx="2544">1</cx:pt>
          <cx:pt idx="2545">21</cx:pt>
          <cx:pt idx="2546">2</cx:pt>
          <cx:pt idx="2547">19</cx:pt>
          <cx:pt idx="2548">6</cx:pt>
          <cx:pt idx="2549">17</cx:pt>
          <cx:pt idx="2550">27</cx:pt>
          <cx:pt idx="2551">15</cx:pt>
          <cx:pt idx="2552">19</cx:pt>
          <cx:pt idx="2553">6</cx:pt>
          <cx:pt idx="2554">20</cx:pt>
          <cx:pt idx="2555">3</cx:pt>
          <cx:pt idx="2556">11</cx:pt>
          <cx:pt idx="2557">7</cx:pt>
          <cx:pt idx="2558">5</cx:pt>
          <cx:pt idx="2559">4</cx:pt>
          <cx:pt idx="2560">7</cx:pt>
          <cx:pt idx="2561">32</cx:pt>
          <cx:pt idx="2562">9</cx:pt>
          <cx:pt idx="2563">8</cx:pt>
          <cx:pt idx="2564">5</cx:pt>
          <cx:pt idx="2565">6</cx:pt>
          <cx:pt idx="2566">6</cx:pt>
          <cx:pt idx="2567">8</cx:pt>
          <cx:pt idx="2568">10</cx:pt>
          <cx:pt idx="2569">8</cx:pt>
          <cx:pt idx="2570">6</cx:pt>
          <cx:pt idx="2571">6</cx:pt>
          <cx:pt idx="2572">18</cx:pt>
          <cx:pt idx="2573">12</cx:pt>
          <cx:pt idx="2574">10</cx:pt>
          <cx:pt idx="2575">9</cx:pt>
          <cx:pt idx="2576">9</cx:pt>
          <cx:pt idx="2577">12</cx:pt>
          <cx:pt idx="2578">1</cx:pt>
          <cx:pt idx="2579">15</cx:pt>
          <cx:pt idx="2580">2</cx:pt>
          <cx:pt idx="2581">18</cx:pt>
          <cx:pt idx="2582">1</cx:pt>
          <cx:pt idx="2583">20</cx:pt>
          <cx:pt idx="2584">16</cx:pt>
          <cx:pt idx="2585">2</cx:pt>
          <cx:pt idx="2586">3</cx:pt>
          <cx:pt idx="2587">3</cx:pt>
          <cx:pt idx="2588">8</cx:pt>
          <cx:pt idx="2589">14</cx:pt>
          <cx:pt idx="2590">14</cx:pt>
          <cx:pt idx="2591">19</cx:pt>
          <cx:pt idx="2592">2</cx:pt>
          <cx:pt idx="2593">17</cx:pt>
          <cx:pt idx="2594">4</cx:pt>
          <cx:pt idx="2595">25</cx:pt>
          <cx:pt idx="2596">16</cx:pt>
          <cx:pt idx="2597">4</cx:pt>
          <cx:pt idx="2598">1</cx:pt>
          <cx:pt idx="2599">13</cx:pt>
          <cx:pt idx="2600">6</cx:pt>
          <cx:pt idx="2601">1</cx:pt>
          <cx:pt idx="2602">9</cx:pt>
          <cx:pt idx="2603">1</cx:pt>
          <cx:pt idx="2604">10</cx:pt>
          <cx:pt idx="2605">2</cx:pt>
          <cx:pt idx="2606">11</cx:pt>
          <cx:pt idx="2607">17</cx:pt>
          <cx:pt idx="2608">1</cx:pt>
          <cx:pt idx="2609">3</cx:pt>
          <cx:pt idx="2610">23</cx:pt>
          <cx:pt idx="2611">2</cx:pt>
          <cx:pt idx="2612">19</cx:pt>
          <cx:pt idx="2613">2</cx:pt>
          <cx:pt idx="2614">22</cx:pt>
          <cx:pt idx="2615">10</cx:pt>
          <cx:pt idx="2616">2</cx:pt>
          <cx:pt idx="2617">19</cx:pt>
          <cx:pt idx="2618">14</cx:pt>
          <cx:pt idx="2619">34</cx:pt>
          <cx:pt idx="2620">11</cx:pt>
          <cx:pt idx="2621">16</cx:pt>
          <cx:pt idx="2622">14</cx:pt>
          <cx:pt idx="2623">5</cx:pt>
          <cx:pt idx="2624">9</cx:pt>
          <cx:pt idx="2625">4</cx:pt>
          <cx:pt idx="2626">7</cx:pt>
          <cx:pt idx="2627">11</cx:pt>
          <cx:pt idx="2628">15</cx:pt>
          <cx:pt idx="2629">1</cx:pt>
          <cx:pt idx="2630">30</cx:pt>
          <cx:pt idx="2631">1</cx:pt>
          <cx:pt idx="2632">10</cx:pt>
          <cx:pt idx="2633">12</cx:pt>
          <cx:pt idx="2634">13</cx:pt>
          <cx:pt idx="2635">24</cx:pt>
          <cx:pt idx="2636">15</cx:pt>
          <cx:pt idx="2637">6</cx:pt>
          <cx:pt idx="2638">16</cx:pt>
          <cx:pt idx="2639">1</cx:pt>
          <cx:pt idx="2640">7</cx:pt>
          <cx:pt idx="2641">3</cx:pt>
          <cx:pt idx="2642">14</cx:pt>
          <cx:pt idx="2643">13</cx:pt>
          <cx:pt idx="2644">6</cx:pt>
          <cx:pt idx="2645">4</cx:pt>
          <cx:pt idx="2646">1</cx:pt>
          <cx:pt idx="2647">37</cx:pt>
          <cx:pt idx="2648">38</cx:pt>
          <cx:pt idx="2649">8</cx:pt>
          <cx:pt idx="2650">10</cx:pt>
          <cx:pt idx="2651">14</cx:pt>
          <cx:pt idx="2652">9</cx:pt>
          <cx:pt idx="2653">2</cx:pt>
          <cx:pt idx="2654">2</cx:pt>
          <cx:pt idx="2655">4</cx:pt>
          <cx:pt idx="2656">24</cx:pt>
          <cx:pt idx="2657">17</cx:pt>
          <cx:pt idx="2658">7</cx:pt>
          <cx:pt idx="2659">3</cx:pt>
          <cx:pt idx="2660">18</cx:pt>
          <cx:pt idx="2661">6</cx:pt>
          <cx:pt idx="2662">10</cx:pt>
          <cx:pt idx="2663">4</cx:pt>
          <cx:pt idx="2664">3</cx:pt>
          <cx:pt idx="2665">19</cx:pt>
          <cx:pt idx="2666">15</cx:pt>
          <cx:pt idx="2667">20</cx:pt>
          <cx:pt idx="2668">2</cx:pt>
          <cx:pt idx="2669">21</cx:pt>
          <cx:pt idx="2670">1</cx:pt>
          <cx:pt idx="2671">9</cx:pt>
          <cx:pt idx="2672">2</cx:pt>
          <cx:pt idx="2673">13</cx:pt>
          <cx:pt idx="2674">15</cx:pt>
          <cx:pt idx="2675">1</cx:pt>
          <cx:pt idx="2676">19</cx:pt>
          <cx:pt idx="2677">15</cx:pt>
          <cx:pt idx="2678">2</cx:pt>
          <cx:pt idx="2679">19</cx:pt>
          <cx:pt idx="2680">18</cx:pt>
          <cx:pt idx="2681">1</cx:pt>
          <cx:pt idx="2682">21</cx:pt>
          <cx:pt idx="2683">2</cx:pt>
          <cx:pt idx="2684">17</cx:pt>
          <cx:pt idx="2685">2</cx:pt>
          <cx:pt idx="2686">10</cx:pt>
          <cx:pt idx="2687">1</cx:pt>
          <cx:pt idx="2688">19</cx:pt>
          <cx:pt idx="2689">28</cx:pt>
          <cx:pt idx="2690">29</cx:pt>
          <cx:pt idx="2691">1</cx:pt>
          <cx:pt idx="2692">1</cx:pt>
          <cx:pt idx="2693">1</cx:pt>
          <cx:pt idx="2694">18</cx:pt>
          <cx:pt idx="2695">31</cx:pt>
          <cx:pt idx="2696">2</cx:pt>
          <cx:pt idx="2697">14</cx:pt>
          <cx:pt idx="2698">1</cx:pt>
          <cx:pt idx="2699">14</cx:pt>
          <cx:pt idx="2700">10</cx:pt>
          <cx:pt idx="2701">4</cx:pt>
          <cx:pt idx="2702">25</cx:pt>
          <cx:pt idx="2703">19</cx:pt>
          <cx:pt idx="2704">6</cx:pt>
          <cx:pt idx="2705">7</cx:pt>
          <cx:pt idx="2706">17</cx:pt>
          <cx:pt idx="2707">13</cx:pt>
          <cx:pt idx="2708">17</cx:pt>
          <cx:pt idx="2709">14</cx:pt>
          <cx:pt idx="2710">5</cx:pt>
          <cx:pt idx="2711">11</cx:pt>
          <cx:pt idx="2712">4</cx:pt>
          <cx:pt idx="2713">13</cx:pt>
          <cx:pt idx="2714">32</cx:pt>
          <cx:pt idx="2715">21</cx:pt>
          <cx:pt idx="2716">7</cx:pt>
          <cx:pt idx="2717">13</cx:pt>
          <cx:pt idx="2718">2</cx:pt>
          <cx:pt idx="2719">4</cx:pt>
          <cx:pt idx="2720">9</cx:pt>
          <cx:pt idx="2721">3</cx:pt>
          <cx:pt idx="2722">18</cx:pt>
          <cx:pt idx="2723">3</cx:pt>
          <cx:pt idx="2724">4</cx:pt>
          <cx:pt idx="2725">23</cx:pt>
          <cx:pt idx="2726">20</cx:pt>
          <cx:pt idx="2727">1</cx:pt>
          <cx:pt idx="2728">6</cx:pt>
          <cx:pt idx="2729">2</cx:pt>
          <cx:pt idx="2730">4</cx:pt>
          <cx:pt idx="2731">7</cx:pt>
          <cx:pt idx="2732">11</cx:pt>
          <cx:pt idx="2733">4</cx:pt>
          <cx:pt idx="2734">11</cx:pt>
          <cx:pt idx="2735">13</cx:pt>
          <cx:pt idx="2736">4</cx:pt>
          <cx:pt idx="2737">58</cx:pt>
          <cx:pt idx="2738">13</cx:pt>
          <cx:pt idx="2739">11</cx:pt>
          <cx:pt idx="2740">41</cx:pt>
          <cx:pt idx="2741">4</cx:pt>
          <cx:pt idx="2742">7</cx:pt>
          <cx:pt idx="2743">12</cx:pt>
          <cx:pt idx="2744">17</cx:pt>
          <cx:pt idx="2745">1</cx:pt>
          <cx:pt idx="2746">7</cx:pt>
          <cx:pt idx="2747">6</cx:pt>
          <cx:pt idx="2748">3</cx:pt>
          <cx:pt idx="2749">6</cx:pt>
          <cx:pt idx="2750">12</cx:pt>
          <cx:pt idx="2751">7</cx:pt>
          <cx:pt idx="2752">11</cx:pt>
          <cx:pt idx="2753">12</cx:pt>
          <cx:pt idx="2754">13</cx:pt>
          <cx:pt idx="2755">6</cx:pt>
          <cx:pt idx="2756">5</cx:pt>
          <cx:pt idx="2757">24</cx:pt>
          <cx:pt idx="2758">10</cx:pt>
          <cx:pt idx="2759">5</cx:pt>
          <cx:pt idx="2760">3</cx:pt>
          <cx:pt idx="2761">6</cx:pt>
          <cx:pt idx="2762">10</cx:pt>
          <cx:pt idx="2763">7</cx:pt>
          <cx:pt idx="2764">5</cx:pt>
          <cx:pt idx="2765">3</cx:pt>
          <cx:pt idx="2766">14</cx:pt>
          <cx:pt idx="2767">6</cx:pt>
          <cx:pt idx="2768">11</cx:pt>
          <cx:pt idx="2769">7</cx:pt>
          <cx:pt idx="2770">10</cx:pt>
          <cx:pt idx="2771">4</cx:pt>
          <cx:pt idx="2772">13</cx:pt>
          <cx:pt idx="2773">5</cx:pt>
          <cx:pt idx="2774">5</cx:pt>
          <cx:pt idx="2775">15</cx:pt>
          <cx:pt idx="2776">6</cx:pt>
          <cx:pt idx="2777">20</cx:pt>
          <cx:pt idx="2778">11</cx:pt>
          <cx:pt idx="2779">9</cx:pt>
          <cx:pt idx="2780">4</cx:pt>
          <cx:pt idx="2781">9</cx:pt>
          <cx:pt idx="2782">10</cx:pt>
          <cx:pt idx="2783">6</cx:pt>
          <cx:pt idx="2784">11</cx:pt>
          <cx:pt idx="2785">24</cx:pt>
          <cx:pt idx="2786">7</cx:pt>
          <cx:pt idx="2787">23</cx:pt>
          <cx:pt idx="2788">9</cx:pt>
          <cx:pt idx="2789">7</cx:pt>
          <cx:pt idx="2790">4</cx:pt>
          <cx:pt idx="2791">16</cx:pt>
          <cx:pt idx="2792">11</cx:pt>
          <cx:pt idx="2793">11</cx:pt>
          <cx:pt idx="2794">7</cx:pt>
          <cx:pt idx="2795">18</cx:pt>
          <cx:pt idx="2796">2</cx:pt>
          <cx:pt idx="2797">23</cx:pt>
          <cx:pt idx="2798">1</cx:pt>
          <cx:pt idx="2799">11</cx:pt>
          <cx:pt idx="2800">4</cx:pt>
          <cx:pt idx="2801">6</cx:pt>
          <cx:pt idx="2802">11</cx:pt>
          <cx:pt idx="2803">2</cx:pt>
          <cx:pt idx="2804">10</cx:pt>
          <cx:pt idx="2805">3</cx:pt>
          <cx:pt idx="2806">15</cx:pt>
          <cx:pt idx="2807">4</cx:pt>
          <cx:pt idx="2808">8</cx:pt>
          <cx:pt idx="2809">4</cx:pt>
          <cx:pt idx="2810">11</cx:pt>
          <cx:pt idx="2811">1</cx:pt>
          <cx:pt idx="2812">9</cx:pt>
          <cx:pt idx="2813">6</cx:pt>
          <cx:pt idx="2814">37</cx:pt>
          <cx:pt idx="2815">14</cx:pt>
          <cx:pt idx="2816">9</cx:pt>
          <cx:pt idx="2817">44</cx:pt>
          <cx:pt idx="2818">4</cx:pt>
          <cx:pt idx="2819">2</cx:pt>
          <cx:pt idx="2820">1</cx:pt>
          <cx:pt idx="2821">4</cx:pt>
          <cx:pt idx="2822">8</cx:pt>
          <cx:pt idx="2823">6</cx:pt>
          <cx:pt idx="2824">5</cx:pt>
          <cx:pt idx="2825">22</cx:pt>
          <cx:pt idx="2826">5</cx:pt>
          <cx:pt idx="2827">14</cx:pt>
          <cx:pt idx="2828">4</cx:pt>
          <cx:pt idx="2829">2</cx:pt>
          <cx:pt idx="2830">11</cx:pt>
          <cx:pt idx="2831">1</cx:pt>
          <cx:pt idx="2832">2</cx:pt>
          <cx:pt idx="2833">10</cx:pt>
          <cx:pt idx="2834">2</cx:pt>
          <cx:pt idx="2835">20</cx:pt>
          <cx:pt idx="2836">2</cx:pt>
          <cx:pt idx="2837">19</cx:pt>
          <cx:pt idx="2838">17</cx:pt>
          <cx:pt idx="2839">6</cx:pt>
          <cx:pt idx="2840">8</cx:pt>
          <cx:pt idx="2841">12</cx:pt>
          <cx:pt idx="2842">20</cx:pt>
          <cx:pt idx="2843">14</cx:pt>
          <cx:pt idx="2844">5</cx:pt>
          <cx:pt idx="2845">8</cx:pt>
          <cx:pt idx="2846">2</cx:pt>
          <cx:pt idx="2847">20</cx:pt>
          <cx:pt idx="2848">10</cx:pt>
          <cx:pt idx="2849">12</cx:pt>
          <cx:pt idx="2850">15</cx:pt>
          <cx:pt idx="2851">18</cx:pt>
          <cx:pt idx="2852">12</cx:pt>
          <cx:pt idx="2853">12</cx:pt>
          <cx:pt idx="2854">5</cx:pt>
          <cx:pt idx="2855">14</cx:pt>
          <cx:pt idx="2856">4</cx:pt>
          <cx:pt idx="2857">16</cx:pt>
          <cx:pt idx="2858">3</cx:pt>
          <cx:pt idx="2859">7</cx:pt>
          <cx:pt idx="2860">9</cx:pt>
          <cx:pt idx="2861">20</cx:pt>
          <cx:pt idx="2862">16</cx:pt>
          <cx:pt idx="2863">4</cx:pt>
          <cx:pt idx="2864">16</cx:pt>
          <cx:pt idx="2865">2</cx:pt>
          <cx:pt idx="2866">24</cx:pt>
          <cx:pt idx="2867">25</cx:pt>
          <cx:pt idx="2868">18</cx:pt>
          <cx:pt idx="2869">1</cx:pt>
          <cx:pt idx="2870">2</cx:pt>
          <cx:pt idx="2871">10</cx:pt>
          <cx:pt idx="2872">18</cx:pt>
          <cx:pt idx="2873">8</cx:pt>
          <cx:pt idx="2874">11</cx:pt>
          <cx:pt idx="2875">14</cx:pt>
          <cx:pt idx="2876">13</cx:pt>
          <cx:pt idx="2877">6</cx:pt>
          <cx:pt idx="2878">9</cx:pt>
          <cx:pt idx="2879">10</cx:pt>
          <cx:pt idx="2880">6</cx:pt>
          <cx:pt idx="2881">15</cx:pt>
          <cx:pt idx="2882">3</cx:pt>
          <cx:pt idx="2883">19</cx:pt>
          <cx:pt idx="2884">3</cx:pt>
          <cx:pt idx="2885">9</cx:pt>
          <cx:pt idx="2886">8</cx:pt>
          <cx:pt idx="2887">21</cx:pt>
          <cx:pt idx="2888">9</cx:pt>
          <cx:pt idx="2889">3</cx:pt>
          <cx:pt idx="2890">4</cx:pt>
          <cx:pt idx="2891">42</cx:pt>
          <cx:pt idx="2892">7</cx:pt>
          <cx:pt idx="2893">11</cx:pt>
          <cx:pt idx="2894">37</cx:pt>
          <cx:pt idx="2895">4</cx:pt>
          <cx:pt idx="2896">3</cx:pt>
          <cx:pt idx="2897">20</cx:pt>
          <cx:pt idx="2898">39</cx:pt>
          <cx:pt idx="2899">4</cx:pt>
          <cx:pt idx="2900">23</cx:pt>
          <cx:pt idx="2901">2</cx:pt>
          <cx:pt idx="2902">8</cx:pt>
          <cx:pt idx="2903">18</cx:pt>
          <cx:pt idx="2904">4</cx:pt>
          <cx:pt idx="2905">3</cx:pt>
          <cx:pt idx="2906">3</cx:pt>
          <cx:pt idx="2907">10</cx:pt>
          <cx:pt idx="2908">3</cx:pt>
          <cx:pt idx="2909">2</cx:pt>
          <cx:pt idx="2910">10</cx:pt>
          <cx:pt idx="2911">15</cx:pt>
          <cx:pt idx="2912">12</cx:pt>
          <cx:pt idx="2913">10</cx:pt>
          <cx:pt idx="2914">3</cx:pt>
          <cx:pt idx="2915">4</cx:pt>
          <cx:pt idx="2916">13</cx:pt>
          <cx:pt idx="2917">4</cx:pt>
          <cx:pt idx="2918">3</cx:pt>
          <cx:pt idx="2919">22</cx:pt>
          <cx:pt idx="2920">4</cx:pt>
          <cx:pt idx="2921">2</cx:pt>
          <cx:pt idx="2922">12</cx:pt>
          <cx:pt idx="2923">21</cx:pt>
          <cx:pt idx="2924">3</cx:pt>
          <cx:pt idx="2925">16</cx:pt>
          <cx:pt idx="2926">16</cx:pt>
          <cx:pt idx="2927">12</cx:pt>
          <cx:pt idx="2928">16</cx:pt>
          <cx:pt idx="2929">16</cx:pt>
          <cx:pt idx="2930">12</cx:pt>
          <cx:pt idx="2931">8</cx:pt>
          <cx:pt idx="2932">7</cx:pt>
          <cx:pt idx="2933">11</cx:pt>
          <cx:pt idx="2934">7</cx:pt>
          <cx:pt idx="2935">12</cx:pt>
          <cx:pt idx="2936">17</cx:pt>
          <cx:pt idx="2937">4</cx:pt>
          <cx:pt idx="2938">6</cx:pt>
          <cx:pt idx="2939">7</cx:pt>
          <cx:pt idx="2940">9</cx:pt>
          <cx:pt idx="2941">12</cx:pt>
          <cx:pt idx="2942">19</cx:pt>
          <cx:pt idx="2943">2</cx:pt>
          <cx:pt idx="2944">11</cx:pt>
          <cx:pt idx="2945">16</cx:pt>
          <cx:pt idx="2946">1</cx:pt>
          <cx:pt idx="2947">18</cx:pt>
          <cx:pt idx="2948">17</cx:pt>
          <cx:pt idx="2949">5</cx:pt>
          <cx:pt idx="2950">1</cx:pt>
          <cx:pt idx="2951">2</cx:pt>
          <cx:pt idx="2952">6</cx:pt>
          <cx:pt idx="2953">9</cx:pt>
          <cx:pt idx="2954">4</cx:pt>
          <cx:pt idx="2955">21</cx:pt>
          <cx:pt idx="2956">12</cx:pt>
          <cx:pt idx="2957">12</cx:pt>
          <cx:pt idx="2958">17</cx:pt>
          <cx:pt idx="2959">10</cx:pt>
          <cx:pt idx="2960">4</cx:pt>
          <cx:pt idx="2961">10</cx:pt>
          <cx:pt idx="2962">4</cx:pt>
          <cx:pt idx="2963">14</cx:pt>
          <cx:pt idx="2964">16</cx:pt>
          <cx:pt idx="2965">10</cx:pt>
          <cx:pt idx="2966">2</cx:pt>
          <cx:pt idx="2967">17</cx:pt>
          <cx:pt idx="2968">4</cx:pt>
          <cx:pt idx="2969">5</cx:pt>
          <cx:pt idx="2970">3</cx:pt>
          <cx:pt idx="2971">20</cx:pt>
          <cx:pt idx="2972">7</cx:pt>
          <cx:pt idx="2973">8</cx:pt>
          <cx:pt idx="2974">5</cx:pt>
          <cx:pt idx="2975">20</cx:pt>
          <cx:pt idx="2976">6</cx:pt>
          <cx:pt idx="2977">15</cx:pt>
          <cx:pt idx="2978">15</cx:pt>
          <cx:pt idx="2979">18</cx:pt>
          <cx:pt idx="2980">10</cx:pt>
          <cx:pt idx="2981">15</cx:pt>
          <cx:pt idx="2982">11</cx:pt>
          <cx:pt idx="2983">4</cx:pt>
          <cx:pt idx="2984">5</cx:pt>
          <cx:pt idx="2985">8</cx:pt>
          <cx:pt idx="2986">10</cx:pt>
          <cx:pt idx="2987">15</cx:pt>
          <cx:pt idx="2988">8</cx:pt>
          <cx:pt idx="2989">48</cx:pt>
          <cx:pt idx="2990">11</cx:pt>
          <cx:pt idx="2991">18</cx:pt>
          <cx:pt idx="2992">19</cx:pt>
          <cx:pt idx="2993">47</cx:pt>
          <cx:pt idx="2994">11</cx:pt>
          <cx:pt idx="2995">4</cx:pt>
          <cx:pt idx="2996">17</cx:pt>
          <cx:pt idx="2997">4</cx:pt>
          <cx:pt idx="2998">7</cx:pt>
          <cx:pt idx="2999">8</cx:pt>
          <cx:pt idx="3000">14</cx:pt>
          <cx:pt idx="3001">14</cx:pt>
          <cx:pt idx="3002">9</cx:pt>
          <cx:pt idx="3003">16</cx:pt>
          <cx:pt idx="3004">2</cx:pt>
          <cx:pt idx="3005">8</cx:pt>
          <cx:pt idx="3006">8</cx:pt>
          <cx:pt idx="3007">8</cx:pt>
          <cx:pt idx="3008">12</cx:pt>
          <cx:pt idx="3009">6</cx:pt>
          <cx:pt idx="3010">2</cx:pt>
          <cx:pt idx="3011">13</cx:pt>
          <cx:pt idx="3012">31</cx:pt>
          <cx:pt idx="3013">7</cx:pt>
          <cx:pt idx="3014">16</cx:pt>
          <cx:pt idx="3015">7</cx:pt>
          <cx:pt idx="3016">19</cx:pt>
          <cx:pt idx="3017">7</cx:pt>
          <cx:pt idx="3018">6</cx:pt>
          <cx:pt idx="3019">9</cx:pt>
          <cx:pt idx="3020">8</cx:pt>
          <cx:pt idx="3021">13</cx:pt>
          <cx:pt idx="3022">3</cx:pt>
          <cx:pt idx="3023">13</cx:pt>
          <cx:pt idx="3024">33</cx:pt>
          <cx:pt idx="3025">17</cx:pt>
          <cx:pt idx="3026">4</cx:pt>
          <cx:pt idx="3027">29</cx:pt>
          <cx:pt idx="3028">4</cx:pt>
          <cx:pt idx="3029">11</cx:pt>
          <cx:pt idx="3030">4</cx:pt>
          <cx:pt idx="3031">15</cx:pt>
          <cx:pt idx="3032">4</cx:pt>
          <cx:pt idx="3033">9</cx:pt>
          <cx:pt idx="3034">11</cx:pt>
          <cx:pt idx="3035">12</cx:pt>
          <cx:pt idx="3036">17</cx:pt>
          <cx:pt idx="3037">28</cx:pt>
          <cx:pt idx="3038">16</cx:pt>
          <cx:pt idx="3039">21</cx:pt>
          <cx:pt idx="3040">4</cx:pt>
          <cx:pt idx="3041">14</cx:pt>
          <cx:pt idx="3042">19</cx:pt>
          <cx:pt idx="3043">33</cx:pt>
          <cx:pt idx="3044">20</cx:pt>
          <cx:pt idx="3045">4</cx:pt>
          <cx:pt idx="3046">6</cx:pt>
          <cx:pt idx="3047">2</cx:pt>
          <cx:pt idx="3048">4</cx:pt>
          <cx:pt idx="3049">16</cx:pt>
          <cx:pt idx="3050">4</cx:pt>
          <cx:pt idx="3051">16</cx:pt>
          <cx:pt idx="3052">7</cx:pt>
          <cx:pt idx="3053">6</cx:pt>
          <cx:pt idx="3054">4</cx:pt>
          <cx:pt idx="3055">14</cx:pt>
          <cx:pt idx="3056">30</cx:pt>
          <cx:pt idx="3057">21</cx:pt>
          <cx:pt idx="3058">7</cx:pt>
          <cx:pt idx="3059">19</cx:pt>
          <cx:pt idx="3060">15</cx:pt>
          <cx:pt idx="3061">11</cx:pt>
          <cx:pt idx="3062">10</cx:pt>
          <cx:pt idx="3063">13</cx:pt>
          <cx:pt idx="3064">17</cx:pt>
          <cx:pt idx="3065">16</cx:pt>
          <cx:pt idx="3066">2</cx:pt>
          <cx:pt idx="3067">10</cx:pt>
          <cx:pt idx="3068">19</cx:pt>
          <cx:pt idx="3069">12</cx:pt>
          <cx:pt idx="3070">4</cx:pt>
          <cx:pt idx="3071">23</cx:pt>
          <cx:pt idx="3072">4</cx:pt>
          <cx:pt idx="3073">8</cx:pt>
          <cx:pt idx="3074">50</cx:pt>
          <cx:pt idx="3075">22</cx:pt>
          <cx:pt idx="3076">6</cx:pt>
          <cx:pt idx="3077">1</cx:pt>
          <cx:pt idx="3078">4</cx:pt>
          <cx:pt idx="3079">11</cx:pt>
          <cx:pt idx="3080">4</cx:pt>
          <cx:pt idx="3081">10</cx:pt>
          <cx:pt idx="3082">19</cx:pt>
          <cx:pt idx="3083">4</cx:pt>
          <cx:pt idx="3084">8</cx:pt>
          <cx:pt idx="3085">2</cx:pt>
          <cx:pt idx="3086">1</cx:pt>
          <cx:pt idx="3087">14</cx:pt>
          <cx:pt idx="3088">5</cx:pt>
          <cx:pt idx="3089">8</cx:pt>
          <cx:pt idx="3090">22</cx:pt>
          <cx:pt idx="3091">10</cx:pt>
          <cx:pt idx="3092">2</cx:pt>
          <cx:pt idx="3093">4</cx:pt>
          <cx:pt idx="3094">17</cx:pt>
          <cx:pt idx="3095">6</cx:pt>
          <cx:pt idx="3096">4</cx:pt>
          <cx:pt idx="3097">1</cx:pt>
          <cx:pt idx="3098">25</cx:pt>
          <cx:pt idx="3099">22</cx:pt>
          <cx:pt idx="3100">6</cx:pt>
          <cx:pt idx="3101">11</cx:pt>
          <cx:pt idx="3102">37</cx:pt>
          <cx:pt idx="3103">4</cx:pt>
          <cx:pt idx="3104">15</cx:pt>
          <cx:pt idx="3105">10</cx:pt>
          <cx:pt idx="3106">16</cx:pt>
          <cx:pt idx="3107">2</cx:pt>
          <cx:pt idx="3108">1</cx:pt>
          <cx:pt idx="3109">11</cx:pt>
          <cx:pt idx="3110">23</cx:pt>
          <cx:pt idx="3111">16</cx:pt>
          <cx:pt idx="3112">7</cx:pt>
          <cx:pt idx="3113">3</cx:pt>
          <cx:pt idx="3114">15</cx:pt>
          <cx:pt idx="3115">7</cx:pt>
          <cx:pt idx="3116">13</cx:pt>
          <cx:pt idx="3117">4</cx:pt>
          <cx:pt idx="3118">2</cx:pt>
          <cx:pt idx="3119">10</cx:pt>
          <cx:pt idx="3120">17</cx:pt>
          <cx:pt idx="3121">18</cx:pt>
          <cx:pt idx="3122">21</cx:pt>
          <cx:pt idx="3123">10</cx:pt>
          <cx:pt idx="3124">13</cx:pt>
          <cx:pt idx="3125">8</cx:pt>
          <cx:pt idx="3126">4</cx:pt>
          <cx:pt idx="3127">1</cx:pt>
          <cx:pt idx="3128">1</cx:pt>
          <cx:pt idx="3129">5</cx:pt>
          <cx:pt idx="3130">10</cx:pt>
          <cx:pt idx="3131">3</cx:pt>
          <cx:pt idx="3132">14</cx:pt>
          <cx:pt idx="3133">4</cx:pt>
          <cx:pt idx="3134">6</cx:pt>
          <cx:pt idx="3135">7</cx:pt>
          <cx:pt idx="3136">4</cx:pt>
          <cx:pt idx="3137">3</cx:pt>
          <cx:pt idx="3138">6</cx:pt>
          <cx:pt idx="3139">22</cx:pt>
          <cx:pt idx="3140">4</cx:pt>
          <cx:pt idx="3141">5</cx:pt>
          <cx:pt idx="3142">3</cx:pt>
          <cx:pt idx="3143">7</cx:pt>
          <cx:pt idx="3144">3</cx:pt>
          <cx:pt idx="3145">21</cx:pt>
          <cx:pt idx="3146">22</cx:pt>
          <cx:pt idx="3147">25</cx:pt>
          <cx:pt idx="3148">15</cx:pt>
          <cx:pt idx="3149">4</cx:pt>
          <cx:pt idx="3150">131</cx:pt>
          <cx:pt idx="3151">9</cx:pt>
          <cx:pt idx="3152">27</cx:pt>
          <cx:pt idx="3153">27</cx:pt>
          <cx:pt idx="3154">6</cx:pt>
          <cx:pt idx="3155">4</cx:pt>
          <cx:pt idx="3156">16</cx:pt>
          <cx:pt idx="3157">4</cx:pt>
          <cx:pt idx="3158">7</cx:pt>
          <cx:pt idx="3159">20</cx:pt>
          <cx:pt idx="3160">26</cx:pt>
          <cx:pt idx="3161">6</cx:pt>
          <cx:pt idx="3162">4</cx:pt>
          <cx:pt idx="3163">3</cx:pt>
          <cx:pt idx="3164">7</cx:pt>
          <cx:pt idx="3165">4</cx:pt>
          <cx:pt idx="3166">13</cx:pt>
          <cx:pt idx="3167">11</cx:pt>
          <cx:pt idx="3168">10</cx:pt>
          <cx:pt idx="3169">2</cx:pt>
          <cx:pt idx="3170">6</cx:pt>
          <cx:pt idx="3171">23</cx:pt>
          <cx:pt idx="3172">5</cx:pt>
          <cx:pt idx="3173">3</cx:pt>
          <cx:pt idx="3174">8</cx:pt>
          <cx:pt idx="3175">8</cx:pt>
          <cx:pt idx="3176">20</cx:pt>
          <cx:pt idx="3177">7</cx:pt>
          <cx:pt idx="3178">6</cx:pt>
          <cx:pt idx="3179">8</cx:pt>
          <cx:pt idx="3180">3</cx:pt>
          <cx:pt idx="3181">13</cx:pt>
          <cx:pt idx="3182">17</cx:pt>
          <cx:pt idx="3183">8</cx:pt>
          <cx:pt idx="3184">27</cx:pt>
          <cx:pt idx="3185">20</cx:pt>
          <cx:pt idx="3186">15</cx:pt>
          <cx:pt idx="3187">13</cx:pt>
          <cx:pt idx="3188">7</cx:pt>
          <cx:pt idx="3189">4</cx:pt>
          <cx:pt idx="3190">13</cx:pt>
          <cx:pt idx="3191">6</cx:pt>
          <cx:pt idx="3192">21</cx:pt>
          <cx:pt idx="3193">5</cx:pt>
          <cx:pt idx="3194">4</cx:pt>
          <cx:pt idx="3195">10</cx:pt>
          <cx:pt idx="3196">9</cx:pt>
          <cx:pt idx="3197">2</cx:pt>
          <cx:pt idx="3198">3</cx:pt>
          <cx:pt idx="3199">4</cx:pt>
          <cx:pt idx="3200">18</cx:pt>
          <cx:pt idx="3201">11</cx:pt>
          <cx:pt idx="3202">15</cx:pt>
          <cx:pt idx="3203">7</cx:pt>
          <cx:pt idx="3204">15</cx:pt>
          <cx:pt idx="3205">21</cx:pt>
          <cx:pt idx="3206">18</cx:pt>
          <cx:pt idx="3207">5</cx:pt>
          <cx:pt idx="3208">7</cx:pt>
          <cx:pt idx="3209">7</cx:pt>
          <cx:pt idx="3210">12</cx:pt>
          <cx:pt idx="3211">3</cx:pt>
          <cx:pt idx="3212">6</cx:pt>
          <cx:pt idx="3213">10</cx:pt>
          <cx:pt idx="3214">6</cx:pt>
          <cx:pt idx="3215">15</cx:pt>
          <cx:pt idx="3216">15</cx:pt>
          <cx:pt idx="3217">3</cx:pt>
          <cx:pt idx="3218">32</cx:pt>
          <cx:pt idx="3219">6</cx:pt>
          <cx:pt idx="3220">9</cx:pt>
          <cx:pt idx="3221">4</cx:pt>
          <cx:pt idx="3222">6</cx:pt>
          <cx:pt idx="3223">1</cx:pt>
          <cx:pt idx="3224">8</cx:pt>
          <cx:pt idx="3225">4</cx:pt>
          <cx:pt idx="3226">16</cx:pt>
          <cx:pt idx="3227">18</cx:pt>
          <cx:pt idx="3228">14</cx:pt>
          <cx:pt idx="3229">4</cx:pt>
          <cx:pt idx="3230">17</cx:pt>
          <cx:pt idx="3231">12</cx:pt>
          <cx:pt idx="3232">5</cx:pt>
          <cx:pt idx="3233">16</cx:pt>
          <cx:pt idx="3234">8</cx:pt>
          <cx:pt idx="3235">8</cx:pt>
          <cx:pt idx="3236">11</cx:pt>
          <cx:pt idx="3237">15</cx:pt>
          <cx:pt idx="3238">5</cx:pt>
          <cx:pt idx="3239">13</cx:pt>
          <cx:pt idx="3240">6</cx:pt>
          <cx:pt idx="3241">9</cx:pt>
          <cx:pt idx="3242">8</cx:pt>
          <cx:pt idx="3243">11</cx:pt>
          <cx:pt idx="3244">22</cx:pt>
          <cx:pt idx="3245">19</cx:pt>
          <cx:pt idx="3246">13</cx:pt>
          <cx:pt idx="3247">4</cx:pt>
          <cx:pt idx="3248">11</cx:pt>
          <cx:pt idx="3249">33</cx:pt>
          <cx:pt idx="3250">16</cx:pt>
          <cx:pt idx="3251">8</cx:pt>
          <cx:pt idx="3252">10</cx:pt>
          <cx:pt idx="3253">2</cx:pt>
          <cx:pt idx="3254">6</cx:pt>
          <cx:pt idx="3255">16</cx:pt>
          <cx:pt idx="3256">4</cx:pt>
          <cx:pt idx="3257">12</cx:pt>
          <cx:pt idx="3258">18</cx:pt>
          <cx:pt idx="3259">6</cx:pt>
          <cx:pt idx="3260">4</cx:pt>
          <cx:pt idx="3261">10</cx:pt>
          <cx:pt idx="3262">7</cx:pt>
          <cx:pt idx="3263">4</cx:pt>
          <cx:pt idx="3264">2</cx:pt>
          <cx:pt idx="3265">11</cx:pt>
          <cx:pt idx="3266">9</cx:pt>
          <cx:pt idx="3267">4</cx:pt>
          <cx:pt idx="3268">16</cx:pt>
          <cx:pt idx="3269">6</cx:pt>
          <cx:pt idx="3270">17</cx:pt>
          <cx:pt idx="3271">8</cx:pt>
          <cx:pt idx="3272">15</cx:pt>
          <cx:pt idx="3273">7</cx:pt>
          <cx:pt idx="3274">5</cx:pt>
          <cx:pt idx="3275">34</cx:pt>
          <cx:pt idx="3276">5</cx:pt>
          <cx:pt idx="3277">4</cx:pt>
          <cx:pt idx="3278">14</cx:pt>
          <cx:pt idx="3279">12</cx:pt>
          <cx:pt idx="3280">9</cx:pt>
          <cx:pt idx="3281">7</cx:pt>
          <cx:pt idx="3282">7</cx:pt>
          <cx:pt idx="3283">13</cx:pt>
          <cx:pt idx="3284">22</cx:pt>
          <cx:pt idx="3285">71</cx:pt>
          <cx:pt idx="3286">15</cx:pt>
          <cx:pt idx="3287">27</cx:pt>
          <cx:pt idx="3288">1</cx:pt>
          <cx:pt idx="3289">16</cx:pt>
          <cx:pt idx="3290">16</cx:pt>
          <cx:pt idx="3291">13</cx:pt>
          <cx:pt idx="3292">3</cx:pt>
          <cx:pt idx="3293">2</cx:pt>
          <cx:pt idx="3294">12</cx:pt>
          <cx:pt idx="3295">8</cx:pt>
          <cx:pt idx="3296">39</cx:pt>
          <cx:pt idx="3297">8</cx:pt>
          <cx:pt idx="3298">4</cx:pt>
          <cx:pt idx="3299">10</cx:pt>
          <cx:pt idx="3300">2</cx:pt>
          <cx:pt idx="3301">7</cx:pt>
          <cx:pt idx="3302">4</cx:pt>
          <cx:pt idx="3303">6</cx:pt>
          <cx:pt idx="3304">3</cx:pt>
          <cx:pt idx="3305">4</cx:pt>
          <cx:pt idx="3306">10</cx:pt>
          <cx:pt idx="3307">3</cx:pt>
          <cx:pt idx="3308">8</cx:pt>
          <cx:pt idx="3309">16</cx:pt>
          <cx:pt idx="3310">4</cx:pt>
          <cx:pt idx="3311">24</cx:pt>
          <cx:pt idx="3312">37</cx:pt>
          <cx:pt idx="3313">2</cx:pt>
          <cx:pt idx="3314">9</cx:pt>
          <cx:pt idx="3315">5</cx:pt>
          <cx:pt idx="3316">6</cx:pt>
          <cx:pt idx="3317">15</cx:pt>
          <cx:pt idx="3318">9</cx:pt>
          <cx:pt idx="3319">15</cx:pt>
          <cx:pt idx="3320">21</cx:pt>
          <cx:pt idx="3321">17</cx:pt>
          <cx:pt idx="3322">6</cx:pt>
          <cx:pt idx="3323">10</cx:pt>
          <cx:pt idx="3324">3</cx:pt>
          <cx:pt idx="3325">7</cx:pt>
          <cx:pt idx="3326">6</cx:pt>
          <cx:pt idx="3327">11</cx:pt>
          <cx:pt idx="3328">19</cx:pt>
          <cx:pt idx="3329">12</cx:pt>
          <cx:pt idx="3330">19</cx:pt>
          <cx:pt idx="3331">1</cx:pt>
          <cx:pt idx="3332">13</cx:pt>
          <cx:pt idx="3333">14</cx:pt>
          <cx:pt idx="3334">16</cx:pt>
          <cx:pt idx="3335">5</cx:pt>
          <cx:pt idx="3336">23</cx:pt>
          <cx:pt idx="3337">7</cx:pt>
          <cx:pt idx="3338">4</cx:pt>
          <cx:pt idx="3339">8</cx:pt>
          <cx:pt idx="3340">17</cx:pt>
          <cx:pt idx="3341">5</cx:pt>
          <cx:pt idx="3342">8</cx:pt>
          <cx:pt idx="3343">7</cx:pt>
          <cx:pt idx="3344">16</cx:pt>
          <cx:pt idx="3345">5</cx:pt>
          <cx:pt idx="3346">20</cx:pt>
          <cx:pt idx="3347">7</cx:pt>
          <cx:pt idx="3348">9</cx:pt>
          <cx:pt idx="3349">4</cx:pt>
          <cx:pt idx="3350">4</cx:pt>
          <cx:pt idx="3351">22</cx:pt>
          <cx:pt idx="3352">4</cx:pt>
          <cx:pt idx="3353">4</cx:pt>
          <cx:pt idx="3354">6</cx:pt>
          <cx:pt idx="3355">17</cx:pt>
          <cx:pt idx="3356">4</cx:pt>
          <cx:pt idx="3357">29</cx:pt>
          <cx:pt idx="3358">8</cx:pt>
          <cx:pt idx="3359">9</cx:pt>
          <cx:pt idx="3360">6</cx:pt>
          <cx:pt idx="3361">6</cx:pt>
          <cx:pt idx="3362">8</cx:pt>
          <cx:pt idx="3363">7</cx:pt>
          <cx:pt idx="3364">3</cx:pt>
          <cx:pt idx="3365">16</cx:pt>
          <cx:pt idx="3366">3</cx:pt>
          <cx:pt idx="3367">37</cx:pt>
          <cx:pt idx="3368">19</cx:pt>
          <cx:pt idx="3369">11</cx:pt>
          <cx:pt idx="3370">27</cx:pt>
          <cx:pt idx="3371">17</cx:pt>
          <cx:pt idx="3372">12</cx:pt>
          <cx:pt idx="3373">8</cx:pt>
          <cx:pt idx="3374">6</cx:pt>
          <cx:pt idx="3375">18</cx:pt>
          <cx:pt idx="3376">8</cx:pt>
          <cx:pt idx="3377">17</cx:pt>
          <cx:pt idx="3378">11</cx:pt>
          <cx:pt idx="3379">19</cx:pt>
          <cx:pt idx="3380">4</cx:pt>
          <cx:pt idx="3381">16</cx:pt>
          <cx:pt idx="3382">4</cx:pt>
          <cx:pt idx="3383">15</cx:pt>
          <cx:pt idx="3384">4</cx:pt>
          <cx:pt idx="3385">8</cx:pt>
          <cx:pt idx="3386">1</cx:pt>
          <cx:pt idx="3387">4</cx:pt>
          <cx:pt idx="3388">21</cx:pt>
          <cx:pt idx="3389">9</cx:pt>
          <cx:pt idx="3390">7</cx:pt>
          <cx:pt idx="3391">6</cx:pt>
          <cx:pt idx="3392">18</cx:pt>
          <cx:pt idx="3393">3</cx:pt>
          <cx:pt idx="3394">5</cx:pt>
          <cx:pt idx="3395">10</cx:pt>
          <cx:pt idx="3396">11</cx:pt>
          <cx:pt idx="3397">39</cx:pt>
          <cx:pt idx="3398">15</cx:pt>
          <cx:pt idx="3399">14</cx:pt>
          <cx:pt idx="3400">6</cx:pt>
          <cx:pt idx="3401">10</cx:pt>
          <cx:pt idx="3402">10</cx:pt>
          <cx:pt idx="3403">10</cx:pt>
          <cx:pt idx="3404">13</cx:pt>
          <cx:pt idx="3405">43</cx:pt>
          <cx:pt idx="3406">3</cx:pt>
          <cx:pt idx="3407">9</cx:pt>
          <cx:pt idx="3408">6</cx:pt>
          <cx:pt idx="3409">7</cx:pt>
          <cx:pt idx="3410">19</cx:pt>
          <cx:pt idx="3411">10</cx:pt>
          <cx:pt idx="3412">5</cx:pt>
          <cx:pt idx="3413">6</cx:pt>
          <cx:pt idx="3414">7</cx:pt>
          <cx:pt idx="3415">14</cx:pt>
          <cx:pt idx="3416">4</cx:pt>
          <cx:pt idx="3417">11</cx:pt>
          <cx:pt idx="3418">16</cx:pt>
          <cx:pt idx="3419">7</cx:pt>
          <cx:pt idx="3420">25</cx:pt>
          <cx:pt idx="3421">12</cx:pt>
          <cx:pt idx="3422">14</cx:pt>
          <cx:pt idx="3423">26</cx:pt>
          <cx:pt idx="3424">13</cx:pt>
          <cx:pt idx="3425">6</cx:pt>
          <cx:pt idx="3426">3</cx:pt>
          <cx:pt idx="3427">5</cx:pt>
          <cx:pt idx="3428">6</cx:pt>
          <cx:pt idx="3429">4</cx:pt>
          <cx:pt idx="3430">15</cx:pt>
          <cx:pt idx="3431">19</cx:pt>
          <cx:pt idx="3432">16</cx:pt>
          <cx:pt idx="3433">23</cx:pt>
          <cx:pt idx="3434">4</cx:pt>
          <cx:pt idx="3435">10</cx:pt>
          <cx:pt idx="3436">9</cx:pt>
          <cx:pt idx="3437">6</cx:pt>
          <cx:pt idx="3438">17</cx:pt>
          <cx:pt idx="3439">5</cx:pt>
          <cx:pt idx="3440">1</cx:pt>
          <cx:pt idx="3441">6</cx:pt>
          <cx:pt idx="3442">2</cx:pt>
          <cx:pt idx="3443">1</cx:pt>
          <cx:pt idx="3444">7</cx:pt>
          <cx:pt idx="3445">18</cx:pt>
          <cx:pt idx="3446">12</cx:pt>
          <cx:pt idx="3447">19</cx:pt>
          <cx:pt idx="3448">4</cx:pt>
          <cx:pt idx="3449">7</cx:pt>
          <cx:pt idx="3450">9</cx:pt>
          <cx:pt idx="3451">16</cx:pt>
          <cx:pt idx="3452">7</cx:pt>
          <cx:pt idx="3453">20</cx:pt>
          <cx:pt idx="3454">16</cx:pt>
          <cx:pt idx="3455">1</cx:pt>
          <cx:pt idx="3456">18</cx:pt>
          <cx:pt idx="3457">29</cx:pt>
          <cx:pt idx="3458">10</cx:pt>
          <cx:pt idx="3459">17</cx:pt>
          <cx:pt idx="3460">2</cx:pt>
          <cx:pt idx="3461">19</cx:pt>
          <cx:pt idx="3462">15</cx:pt>
          <cx:pt idx="3463">4</cx:pt>
          <cx:pt idx="3464">19</cx:pt>
          <cx:pt idx="3465">3</cx:pt>
          <cx:pt idx="3466">11</cx:pt>
          <cx:pt idx="3467">2</cx:pt>
          <cx:pt idx="3468">12</cx:pt>
          <cx:pt idx="3469">4</cx:pt>
          <cx:pt idx="3470">19</cx:pt>
          <cx:pt idx="3471">7</cx:pt>
          <cx:pt idx="3472">16</cx:pt>
          <cx:pt idx="3473">26</cx:pt>
          <cx:pt idx="3474">16</cx:pt>
          <cx:pt idx="3475">13</cx:pt>
          <cx:pt idx="3476">10</cx:pt>
          <cx:pt idx="3477">9</cx:pt>
          <cx:pt idx="3478">14</cx:pt>
          <cx:pt idx="3479">8</cx:pt>
          <cx:pt idx="3480">6</cx:pt>
          <cx:pt idx="3481">6</cx:pt>
          <cx:pt idx="3482">5</cx:pt>
          <cx:pt idx="3483">9</cx:pt>
          <cx:pt idx="3484">10</cx:pt>
          <cx:pt idx="3485">3</cx:pt>
          <cx:pt idx="3486">14</cx:pt>
          <cx:pt idx="3487">20</cx:pt>
          <cx:pt idx="3488">10</cx:pt>
          <cx:pt idx="3489">17</cx:pt>
          <cx:pt idx="3490">10</cx:pt>
          <cx:pt idx="3491">3</cx:pt>
          <cx:pt idx="3492">4</cx:pt>
          <cx:pt idx="3493">4</cx:pt>
          <cx:pt idx="3494">17</cx:pt>
          <cx:pt idx="3495">20</cx:pt>
          <cx:pt idx="3496">21</cx:pt>
          <cx:pt idx="3497">8</cx:pt>
          <cx:pt idx="3498">11</cx:pt>
          <cx:pt idx="3499">8</cx:pt>
          <cx:pt idx="3500">15</cx:pt>
          <cx:pt idx="3501">4</cx:pt>
          <cx:pt idx="3502">11</cx:pt>
          <cx:pt idx="3503">10</cx:pt>
          <cx:pt idx="3504">2</cx:pt>
          <cx:pt idx="3505">14</cx:pt>
          <cx:pt idx="3506">4</cx:pt>
          <cx:pt idx="3507">7</cx:pt>
          <cx:pt idx="3508">2</cx:pt>
          <cx:pt idx="3509">6</cx:pt>
          <cx:pt idx="3510">9</cx:pt>
          <cx:pt idx="3511">6</cx:pt>
          <cx:pt idx="3512">10</cx:pt>
          <cx:pt idx="3513">7</cx:pt>
          <cx:pt idx="3514">7</cx:pt>
          <cx:pt idx="3515">6</cx:pt>
          <cx:pt idx="3516">4</cx:pt>
          <cx:pt idx="3517">2</cx:pt>
          <cx:pt idx="3518">13</cx:pt>
          <cx:pt idx="3519">8</cx:pt>
          <cx:pt idx="3520">3</cx:pt>
          <cx:pt idx="3521">19</cx:pt>
          <cx:pt idx="3522">4</cx:pt>
          <cx:pt idx="3523">25</cx:pt>
          <cx:pt idx="3524">4</cx:pt>
          <cx:pt idx="3525">4</cx:pt>
          <cx:pt idx="3526">8</cx:pt>
          <cx:pt idx="3527">7</cx:pt>
          <cx:pt idx="3528">15</cx:pt>
          <cx:pt idx="3529">6</cx:pt>
          <cx:pt idx="3530">6</cx:pt>
          <cx:pt idx="3531">31</cx:pt>
          <cx:pt idx="3532">37</cx:pt>
          <cx:pt idx="3533">4</cx:pt>
          <cx:pt idx="3534">5</cx:pt>
          <cx:pt idx="3535">9</cx:pt>
          <cx:pt idx="3536">13</cx:pt>
          <cx:pt idx="3537">3</cx:pt>
          <cx:pt idx="3538">3</cx:pt>
          <cx:pt idx="3539">7</cx:pt>
          <cx:pt idx="3540">3</cx:pt>
          <cx:pt idx="3541">6</cx:pt>
          <cx:pt idx="3542">6</cx:pt>
          <cx:pt idx="3543">3</cx:pt>
          <cx:pt idx="3544">9</cx:pt>
          <cx:pt idx="3545">16</cx:pt>
          <cx:pt idx="3546">13</cx:pt>
          <cx:pt idx="3547">8</cx:pt>
          <cx:pt idx="3548">7</cx:pt>
          <cx:pt idx="3549">11</cx:pt>
          <cx:pt idx="3550">4</cx:pt>
          <cx:pt idx="3551">9</cx:pt>
          <cx:pt idx="3552">8</cx:pt>
          <cx:pt idx="3553">4</cx:pt>
          <cx:pt idx="3554">20</cx:pt>
          <cx:pt idx="3555">15</cx:pt>
          <cx:pt idx="3556">6</cx:pt>
          <cx:pt idx="3557">12</cx:pt>
          <cx:pt idx="3558">19</cx:pt>
          <cx:pt idx="3559">23</cx:pt>
          <cx:pt idx="3560">15</cx:pt>
          <cx:pt idx="3561">37</cx:pt>
          <cx:pt idx="3562">2</cx:pt>
          <cx:pt idx="3563">7</cx:pt>
          <cx:pt idx="3564">8</cx:pt>
          <cx:pt idx="3565">4</cx:pt>
          <cx:pt idx="3566">12</cx:pt>
          <cx:pt idx="3567">6</cx:pt>
          <cx:pt idx="3568">6</cx:pt>
          <cx:pt idx="3569">6</cx:pt>
          <cx:pt idx="3570">13</cx:pt>
          <cx:pt idx="3571">8</cx:pt>
          <cx:pt idx="3572">4</cx:pt>
          <cx:pt idx="3573">16</cx:pt>
          <cx:pt idx="3574">28</cx:pt>
          <cx:pt idx="3575">2</cx:pt>
          <cx:pt idx="3576">11</cx:pt>
          <cx:pt idx="3577">11</cx:pt>
          <cx:pt idx="3578">34</cx:pt>
          <cx:pt idx="3579">12</cx:pt>
          <cx:pt idx="3580">5</cx:pt>
          <cx:pt idx="3581">16</cx:pt>
          <cx:pt idx="3582">9</cx:pt>
          <cx:pt idx="3583">36</cx:pt>
          <cx:pt idx="3584">36</cx:pt>
          <cx:pt idx="3585">24</cx:pt>
          <cx:pt idx="3586">16</cx:pt>
          <cx:pt idx="3587">4</cx:pt>
          <cx:pt idx="3588">5</cx:pt>
          <cx:pt idx="3589">13</cx:pt>
          <cx:pt idx="3590">1</cx:pt>
          <cx:pt idx="3591">2</cx:pt>
          <cx:pt idx="3592">2</cx:pt>
          <cx:pt idx="3593">5</cx:pt>
          <cx:pt idx="3594">3</cx:pt>
          <cx:pt idx="3595">7</cx:pt>
          <cx:pt idx="3596">8</cx:pt>
          <cx:pt idx="3597">7</cx:pt>
          <cx:pt idx="3598">16</cx:pt>
          <cx:pt idx="3599">7</cx:pt>
          <cx:pt idx="3600">7</cx:pt>
          <cx:pt idx="3601">19</cx:pt>
          <cx:pt idx="3602">23</cx:pt>
          <cx:pt idx="3603">11</cx:pt>
          <cx:pt idx="3604">26</cx:pt>
          <cx:pt idx="3605">2</cx:pt>
          <cx:pt idx="3606">4</cx:pt>
          <cx:pt idx="3607">8</cx:pt>
          <cx:pt idx="3608">15</cx:pt>
          <cx:pt idx="3609">6</cx:pt>
          <cx:pt idx="3610">9</cx:pt>
          <cx:pt idx="3611">9</cx:pt>
          <cx:pt idx="3612">10</cx:pt>
          <cx:pt idx="3613">3</cx:pt>
          <cx:pt idx="3614">8</cx:pt>
          <cx:pt idx="3615">19</cx:pt>
          <cx:pt idx="3616">4</cx:pt>
          <cx:pt idx="3617">5</cx:pt>
          <cx:pt idx="3618">13</cx:pt>
          <cx:pt idx="3619">1</cx:pt>
          <cx:pt idx="3620">6</cx:pt>
          <cx:pt idx="3621">9</cx:pt>
          <cx:pt idx="3622">29</cx:pt>
          <cx:pt idx="3623">3</cx:pt>
          <cx:pt idx="3624">17</cx:pt>
          <cx:pt idx="3625">17</cx:pt>
          <cx:pt idx="3626">13</cx:pt>
          <cx:pt idx="3627">8</cx:pt>
          <cx:pt idx="3628">21</cx:pt>
          <cx:pt idx="3629">19</cx:pt>
          <cx:pt idx="3630">18</cx:pt>
          <cx:pt idx="3631">1</cx:pt>
          <cx:pt idx="3632">9</cx:pt>
          <cx:pt idx="3633">4</cx:pt>
          <cx:pt idx="3634">14</cx:pt>
          <cx:pt idx="3635">11</cx:pt>
          <cx:pt idx="3636">4</cx:pt>
          <cx:pt idx="3637">4</cx:pt>
          <cx:pt idx="3638">12</cx:pt>
          <cx:pt idx="3639">4</cx:pt>
          <cx:pt idx="3640">5</cx:pt>
          <cx:pt idx="3641">4</cx:pt>
          <cx:pt idx="3642">2</cx:pt>
          <cx:pt idx="3643">11</cx:pt>
          <cx:pt idx="3644">3</cx:pt>
          <cx:pt idx="3645">4</cx:pt>
          <cx:pt idx="3646">10</cx:pt>
          <cx:pt idx="3647">10</cx:pt>
          <cx:pt idx="3648">14</cx:pt>
          <cx:pt idx="3649">5</cx:pt>
          <cx:pt idx="3650">12</cx:pt>
          <cx:pt idx="3651">11</cx:pt>
          <cx:pt idx="3652">18</cx:pt>
          <cx:pt idx="3653">19</cx:pt>
          <cx:pt idx="3654">23</cx:pt>
          <cx:pt idx="3655">6</cx:pt>
          <cx:pt idx="3656">11</cx:pt>
          <cx:pt idx="3657">25</cx:pt>
          <cx:pt idx="3658">28</cx:pt>
          <cx:pt idx="3659">21</cx:pt>
          <cx:pt idx="3660">19</cx:pt>
          <cx:pt idx="3661">13</cx:pt>
          <cx:pt idx="3662">8</cx:pt>
          <cx:pt idx="3663">7</cx:pt>
          <cx:pt idx="3664">16</cx:pt>
          <cx:pt idx="3665">10</cx:pt>
          <cx:pt idx="3666">2</cx:pt>
          <cx:pt idx="3667">4</cx:pt>
          <cx:pt idx="3668">14</cx:pt>
          <cx:pt idx="3669">19</cx:pt>
          <cx:pt idx="3670">12</cx:pt>
          <cx:pt idx="3671">12</cx:pt>
          <cx:pt idx="3672">14</cx:pt>
          <cx:pt idx="3673">17</cx:pt>
          <cx:pt idx="3674">6</cx:pt>
          <cx:pt idx="3675">21</cx:pt>
          <cx:pt idx="3676">28</cx:pt>
          <cx:pt idx="3677">8</cx:pt>
          <cx:pt idx="3678">7</cx:pt>
          <cx:pt idx="3679">14</cx:pt>
          <cx:pt idx="3680">2</cx:pt>
          <cx:pt idx="3681">19</cx:pt>
          <cx:pt idx="3682">13</cx:pt>
          <cx:pt idx="3683">9</cx:pt>
          <cx:pt idx="3684">7</cx:pt>
          <cx:pt idx="3685">8</cx:pt>
          <cx:pt idx="3686">11</cx:pt>
          <cx:pt idx="3687">5</cx:pt>
          <cx:pt idx="3688">4</cx:pt>
          <cx:pt idx="3689">30</cx:pt>
          <cx:pt idx="3690">9</cx:pt>
          <cx:pt idx="3691">29</cx:pt>
          <cx:pt idx="3692">6</cx:pt>
          <cx:pt idx="3693">4</cx:pt>
          <cx:pt idx="3694">10</cx:pt>
          <cx:pt idx="3695">18</cx:pt>
          <cx:pt idx="3696">12</cx:pt>
          <cx:pt idx="3697">2</cx:pt>
          <cx:pt idx="3698">15</cx:pt>
          <cx:pt idx="3699">8</cx:pt>
          <cx:pt idx="3700">9</cx:pt>
          <cx:pt idx="3701">1</cx:pt>
          <cx:pt idx="3702">14</cx:pt>
          <cx:pt idx="3703">4</cx:pt>
          <cx:pt idx="3704">9</cx:pt>
          <cx:pt idx="3705">4</cx:pt>
          <cx:pt idx="3706">22</cx:pt>
          <cx:pt idx="3707">23</cx:pt>
          <cx:pt idx="3708">6</cx:pt>
          <cx:pt idx="3709">1</cx:pt>
          <cx:pt idx="3710">6</cx:pt>
          <cx:pt idx="3711">10</cx:pt>
          <cx:pt idx="3712">20</cx:pt>
          <cx:pt idx="3713">5</cx:pt>
          <cx:pt idx="3714">22</cx:pt>
          <cx:pt idx="3715">12</cx:pt>
          <cx:pt idx="3716">4</cx:pt>
          <cx:pt idx="3717">6</cx:pt>
          <cx:pt idx="3718">12</cx:pt>
          <cx:pt idx="3719">4</cx:pt>
          <cx:pt idx="3720">4</cx:pt>
          <cx:pt idx="3721">10</cx:pt>
          <cx:pt idx="3722">7</cx:pt>
          <cx:pt idx="3723">7</cx:pt>
          <cx:pt idx="3724">8</cx:pt>
          <cx:pt idx="3725">5</cx:pt>
          <cx:pt idx="3726">3</cx:pt>
          <cx:pt idx="3727">19</cx:pt>
          <cx:pt idx="3728">19</cx:pt>
          <cx:pt idx="3729">4</cx:pt>
          <cx:pt idx="3730">7</cx:pt>
          <cx:pt idx="3731">7</cx:pt>
          <cx:pt idx="3732">4</cx:pt>
          <cx:pt idx="3733">6</cx:pt>
          <cx:pt idx="3734">3</cx:pt>
          <cx:pt idx="3735">6</cx:pt>
          <cx:pt idx="3736">5</cx:pt>
          <cx:pt idx="3737">3</cx:pt>
          <cx:pt idx="3738">13</cx:pt>
          <cx:pt idx="3739">9</cx:pt>
          <cx:pt idx="3740">4</cx:pt>
          <cx:pt idx="3741">14</cx:pt>
          <cx:pt idx="3742">9</cx:pt>
          <cx:pt idx="3743">7</cx:pt>
          <cx:pt idx="3744">16</cx:pt>
          <cx:pt idx="3745">10</cx:pt>
          <cx:pt idx="3746">1</cx:pt>
          <cx:pt idx="3747">7</cx:pt>
          <cx:pt idx="3748">8</cx:pt>
          <cx:pt idx="3749">6</cx:pt>
          <cx:pt idx="3750">11</cx:pt>
          <cx:pt idx="3751">6</cx:pt>
          <cx:pt idx="3752">6</cx:pt>
          <cx:pt idx="3753">14</cx:pt>
          <cx:pt idx="3754">6</cx:pt>
          <cx:pt idx="3755">9</cx:pt>
          <cx:pt idx="3756">6</cx:pt>
          <cx:pt idx="3757">27</cx:pt>
          <cx:pt idx="3758">11</cx:pt>
          <cx:pt idx="3759">19</cx:pt>
          <cx:pt idx="3760">10</cx:pt>
          <cx:pt idx="3761">10</cx:pt>
          <cx:pt idx="3762">14</cx:pt>
          <cx:pt idx="3763">3</cx:pt>
          <cx:pt idx="3764">16</cx:pt>
          <cx:pt idx="3765">15</cx:pt>
          <cx:pt idx="3766">34</cx:pt>
          <cx:pt idx="3767">9</cx:pt>
          <cx:pt idx="3768">1</cx:pt>
          <cx:pt idx="3769">16</cx:pt>
          <cx:pt idx="3770">9</cx:pt>
          <cx:pt idx="3771">8</cx:pt>
          <cx:pt idx="3772">15</cx:pt>
          <cx:pt idx="3773">6</cx:pt>
          <cx:pt idx="3774">14</cx:pt>
          <cx:pt idx="3775">13</cx:pt>
          <cx:pt idx="3776">5</cx:pt>
          <cx:pt idx="3777">14</cx:pt>
          <cx:pt idx="3778">8</cx:pt>
          <cx:pt idx="3779">7</cx:pt>
          <cx:pt idx="3780">7</cx:pt>
          <cx:pt idx="3781">27</cx:pt>
          <cx:pt idx="3782">20</cx:pt>
          <cx:pt idx="3783">4</cx:pt>
          <cx:pt idx="3784">10</cx:pt>
          <cx:pt idx="3785">3</cx:pt>
          <cx:pt idx="3786">10</cx:pt>
          <cx:pt idx="3787">4</cx:pt>
          <cx:pt idx="3788">10</cx:pt>
          <cx:pt idx="3789">15</cx:pt>
          <cx:pt idx="3790">4</cx:pt>
          <cx:pt idx="3791">14</cx:pt>
          <cx:pt idx="3792">7</cx:pt>
          <cx:pt idx="3793">12</cx:pt>
          <cx:pt idx="3794">4</cx:pt>
          <cx:pt idx="3795">7</cx:pt>
          <cx:pt idx="3796">17</cx:pt>
          <cx:pt idx="3797">9</cx:pt>
          <cx:pt idx="3798">13</cx:pt>
          <cx:pt idx="3799">14</cx:pt>
          <cx:pt idx="3800">10</cx:pt>
          <cx:pt idx="3801">8</cx:pt>
          <cx:pt idx="3802">11</cx:pt>
          <cx:pt idx="3803">4</cx:pt>
          <cx:pt idx="3804">12</cx:pt>
          <cx:pt idx="3805">4</cx:pt>
          <cx:pt idx="3806">16</cx:pt>
          <cx:pt idx="3807">8</cx:pt>
          <cx:pt idx="3808">9</cx:pt>
          <cx:pt idx="3809">9</cx:pt>
          <cx:pt idx="3810">9</cx:pt>
          <cx:pt idx="3811">8</cx:pt>
          <cx:pt idx="3812">9</cx:pt>
          <cx:pt idx="3813">1</cx:pt>
          <cx:pt idx="3814">6</cx:pt>
          <cx:pt idx="3815">7</cx:pt>
          <cx:pt idx="3816">5</cx:pt>
          <cx:pt idx="3817">22</cx:pt>
          <cx:pt idx="3818">20</cx:pt>
          <cx:pt idx="3819">8</cx:pt>
          <cx:pt idx="3820">9</cx:pt>
          <cx:pt idx="3821">20</cx:pt>
          <cx:pt idx="3822">1</cx:pt>
          <cx:pt idx="3823">11</cx:pt>
          <cx:pt idx="3824">1</cx:pt>
          <cx:pt idx="3825">6</cx:pt>
          <cx:pt idx="3826">12</cx:pt>
          <cx:pt idx="3827">12</cx:pt>
          <cx:pt idx="3828">11</cx:pt>
          <cx:pt idx="3829">4</cx:pt>
          <cx:pt idx="3830">2</cx:pt>
          <cx:pt idx="3831">16</cx:pt>
          <cx:pt idx="3832">16</cx:pt>
          <cx:pt idx="3833">16</cx:pt>
          <cx:pt idx="3834">36</cx:pt>
          <cx:pt idx="3835">2</cx:pt>
          <cx:pt idx="3836">10</cx:pt>
          <cx:pt idx="3837">1</cx:pt>
          <cx:pt idx="3838">11</cx:pt>
          <cx:pt idx="3839">9</cx:pt>
          <cx:pt idx="3840">4</cx:pt>
          <cx:pt idx="3841">6</cx:pt>
          <cx:pt idx="3842">4</cx:pt>
          <cx:pt idx="3843">12</cx:pt>
          <cx:pt idx="3844">19</cx:pt>
          <cx:pt idx="3845">12</cx:pt>
          <cx:pt idx="3846">5</cx:pt>
          <cx:pt idx="3847">17</cx:pt>
          <cx:pt idx="3848">29</cx:pt>
          <cx:pt idx="3849">9</cx:pt>
          <cx:pt idx="3850">7</cx:pt>
          <cx:pt idx="3851">21</cx:pt>
          <cx:pt idx="3852">14</cx:pt>
          <cx:pt idx="3853">8</cx:pt>
          <cx:pt idx="3854">8</cx:pt>
          <cx:pt idx="3855">13</cx:pt>
          <cx:pt idx="3856">7</cx:pt>
          <cx:pt idx="3857">16</cx:pt>
          <cx:pt idx="3858">19</cx:pt>
          <cx:pt idx="3859">4</cx:pt>
          <cx:pt idx="3860">12</cx:pt>
          <cx:pt idx="3861">27</cx:pt>
          <cx:pt idx="3862">8</cx:pt>
          <cx:pt idx="3863">25</cx:pt>
          <cx:pt idx="3864">1</cx:pt>
          <cx:pt idx="3865">4</cx:pt>
          <cx:pt idx="3866">7</cx:pt>
          <cx:pt idx="3867">4</cx:pt>
          <cx:pt idx="3868">15</cx:pt>
          <cx:pt idx="3869">6</cx:pt>
          <cx:pt idx="3870">8</cx:pt>
          <cx:pt idx="3871">15</cx:pt>
          <cx:pt idx="3872">22</cx:pt>
          <cx:pt idx="3873">13</cx:pt>
          <cx:pt idx="3874">1</cx:pt>
          <cx:pt idx="3875">17</cx:pt>
          <cx:pt idx="3876">6</cx:pt>
          <cx:pt idx="3877">4</cx:pt>
          <cx:pt idx="3878">19</cx:pt>
          <cx:pt idx="3879">13</cx:pt>
          <cx:pt idx="3880">13</cx:pt>
          <cx:pt idx="3881">1</cx:pt>
          <cx:pt idx="3882">15</cx:pt>
          <cx:pt idx="3883">8</cx:pt>
          <cx:pt idx="3884">13</cx:pt>
          <cx:pt idx="3885">1</cx:pt>
          <cx:pt idx="3886">19</cx:pt>
          <cx:pt idx="3887">1</cx:pt>
          <cx:pt idx="3888">11</cx:pt>
          <cx:pt idx="3889">2</cx:pt>
          <cx:pt idx="3890">18</cx:pt>
          <cx:pt idx="3891">9</cx:pt>
          <cx:pt idx="3892">9</cx:pt>
          <cx:pt idx="3893">1</cx:pt>
          <cx:pt idx="3894">23</cx:pt>
          <cx:pt idx="3895">2</cx:pt>
          <cx:pt idx="3896">19</cx:pt>
          <cx:pt idx="3897">21</cx:pt>
          <cx:pt idx="3898">5</cx:pt>
          <cx:pt idx="3899">2</cx:pt>
          <cx:pt idx="3900">28</cx:pt>
          <cx:pt idx="3901">10</cx:pt>
          <cx:pt idx="3902">2</cx:pt>
          <cx:pt idx="3903">17</cx:pt>
          <cx:pt idx="3904">6</cx:pt>
          <cx:pt idx="3905">2</cx:pt>
          <cx:pt idx="3906">12</cx:pt>
          <cx:pt idx="3907">2</cx:pt>
          <cx:pt idx="3908">30</cx:pt>
          <cx:pt idx="3909">2</cx:pt>
          <cx:pt idx="3910">8</cx:pt>
          <cx:pt idx="3911">36</cx:pt>
          <cx:pt idx="3912">9</cx:pt>
          <cx:pt idx="3913">8</cx:pt>
          <cx:pt idx="3914">8</cx:pt>
          <cx:pt idx="3915">3</cx:pt>
          <cx:pt idx="3916">7</cx:pt>
          <cx:pt idx="3917">8</cx:pt>
          <cx:pt idx="3918">16</cx:pt>
          <cx:pt idx="3919">3</cx:pt>
          <cx:pt idx="3920">5</cx:pt>
          <cx:pt idx="3921">11</cx:pt>
          <cx:pt idx="3922">15</cx:pt>
          <cx:pt idx="3923">9</cx:pt>
          <cx:pt idx="3924">15</cx:pt>
          <cx:pt idx="3925">20</cx:pt>
          <cx:pt idx="3926">6</cx:pt>
          <cx:pt idx="3927">18</cx:pt>
          <cx:pt idx="3928">12</cx:pt>
          <cx:pt idx="3929">2</cx:pt>
          <cx:pt idx="3930">16</cx:pt>
          <cx:pt idx="3931">18</cx:pt>
          <cx:pt idx="3932">1</cx:pt>
          <cx:pt idx="3933">19</cx:pt>
          <cx:pt idx="3934">1</cx:pt>
          <cx:pt idx="3935">16</cx:pt>
          <cx:pt idx="3936">14</cx:pt>
          <cx:pt idx="3937">1</cx:pt>
          <cx:pt idx="3938">19</cx:pt>
          <cx:pt idx="3939">2</cx:pt>
          <cx:pt idx="3940">20</cx:pt>
          <cx:pt idx="3941">11</cx:pt>
          <cx:pt idx="3942">11</cx:pt>
          <cx:pt idx="3943">25</cx:pt>
          <cx:pt idx="3944">15</cx:pt>
          <cx:pt idx="3945">9</cx:pt>
          <cx:pt idx="3946">8</cx:pt>
          <cx:pt idx="3947">23</cx:pt>
          <cx:pt idx="3948">4</cx:pt>
          <cx:pt idx="3949">23</cx:pt>
          <cx:pt idx="3950">12</cx:pt>
          <cx:pt idx="3951">9</cx:pt>
          <cx:pt idx="3952">1</cx:pt>
          <cx:pt idx="3953">17</cx:pt>
          <cx:pt idx="3954">10</cx:pt>
          <cx:pt idx="3955">3</cx:pt>
          <cx:pt idx="3956">9</cx:pt>
          <cx:pt idx="3957">22</cx:pt>
          <cx:pt idx="3958">4</cx:pt>
          <cx:pt idx="3959">8</cx:pt>
          <cx:pt idx="3960">5</cx:pt>
          <cx:pt idx="3961">6</cx:pt>
          <cx:pt idx="3962">11</cx:pt>
          <cx:pt idx="3963">6</cx:pt>
          <cx:pt idx="3964">7</cx:pt>
          <cx:pt idx="3965">7</cx:pt>
          <cx:pt idx="3966">3</cx:pt>
          <cx:pt idx="3967">11</cx:pt>
          <cx:pt idx="3968">4</cx:pt>
          <cx:pt idx="3969">11</cx:pt>
          <cx:pt idx="3970">26</cx:pt>
          <cx:pt idx="3971">2</cx:pt>
          <cx:pt idx="3972">16</cx:pt>
          <cx:pt idx="3973">8</cx:pt>
          <cx:pt idx="3974">1</cx:pt>
          <cx:pt idx="3975">18</cx:pt>
          <cx:pt idx="3976">6</cx:pt>
          <cx:pt idx="3977">7</cx:pt>
          <cx:pt idx="3978">11</cx:pt>
          <cx:pt idx="3979">4</cx:pt>
          <cx:pt idx="3980">30</cx:pt>
          <cx:pt idx="3981">12</cx:pt>
          <cx:pt idx="3982">15</cx:pt>
          <cx:pt idx="3983">6</cx:pt>
          <cx:pt idx="3984">6</cx:pt>
          <cx:pt idx="3985">2</cx:pt>
          <cx:pt idx="3986">4</cx:pt>
          <cx:pt idx="3987">21</cx:pt>
          <cx:pt idx="3988">4</cx:pt>
          <cx:pt idx="3989">5</cx:pt>
          <cx:pt idx="3990">4</cx:pt>
          <cx:pt idx="3991">12</cx:pt>
          <cx:pt idx="3992">16</cx:pt>
          <cx:pt idx="3993">3</cx:pt>
          <cx:pt idx="3994">10</cx:pt>
          <cx:pt idx="3995">10</cx:pt>
          <cx:pt idx="3996">7</cx:pt>
          <cx:pt idx="3997">5</cx:pt>
          <cx:pt idx="3998">4</cx:pt>
          <cx:pt idx="3999">18</cx:pt>
        </cx:lvl>
      </cx:numDim>
    </cx:data>
  </cx:chartData>
  <cx:chart>
    <cx:title pos="t" align="ctr" overlay="0">
      <cx:tx>
        <cx:rich>
          <a:bodyPr spcFirstLastPara="1" vertOverflow="ellipsis" horzOverflow="overflow" wrap="square" lIns="0" tIns="0" rIns="0" bIns="0" anchor="ctr" anchorCtr="1"/>
          <a:lstStyle/>
          <a:p>
            <a:pPr algn="ctr" rtl="0">
              <a:defRPr sz="800">
                <a:latin typeface="Times New Roman" panose="02020603050405020304" pitchFamily="18" charset="0"/>
                <a:ea typeface="Times New Roman" panose="02020603050405020304" pitchFamily="18" charset="0"/>
                <a:cs typeface="Times New Roman" panose="02020603050405020304" pitchFamily="18" charset="0"/>
              </a:defRPr>
            </a:pPr>
            <a:r>
              <a:rPr lang="en-US" sz="800" b="0" i="0" u="none" strike="noStrike" baseline="0">
                <a:solidFill>
                  <a:sysClr val="windowText" lastClr="000000">
                    <a:lumMod val="65000"/>
                    <a:lumOff val="35000"/>
                  </a:sysClr>
                </a:solidFill>
                <a:effectLst/>
                <a:latin typeface="Times New Roman" panose="02020603050405020304" pitchFamily="18" charset="0"/>
                <a:ea typeface="Calibri" panose="020F0502020204030204" pitchFamily="34" charset="0"/>
                <a:cs typeface="Times New Roman" panose="02020603050405020304" pitchFamily="18" charset="0"/>
              </a:rPr>
              <a:t>Answer length</a:t>
            </a:r>
            <a:endParaRPr lang="en-US"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rich>
      </cx:tx>
    </cx:title>
    <cx:plotArea>
      <cx:plotAreaRegion>
        <cx:series layoutId="clusteredColumn" uniqueId="{16824362-1679-4CCE-BD02-3E214DD523AE}">
          <cx:tx>
            <cx:txData>
              <cx:f>export_dataframe!$B$1</cx:f>
              <cx:v>ans_len</cx:v>
            </cx:txData>
          </cx:tx>
          <cx:spPr>
            <a:solidFill>
              <a:schemeClr val="bg1">
                <a:lumMod val="65000"/>
              </a:schemeClr>
            </a:solidFill>
            <a:ln w="3175">
              <a:solidFill>
                <a:schemeClr val="bg1"/>
              </a:solidFill>
            </a:ln>
          </cx:spPr>
          <cx:dataId val="0"/>
          <cx:layoutPr>
            <cx:binning intervalClosed="r">
              <cx:binSize val="5"/>
            </cx:binning>
          </cx:layoutPr>
          <cx:axisId val="1"/>
        </cx:series>
        <cx:series layoutId="paretoLine" ownerIdx="0" uniqueId="{711C829D-CEE0-4570-8BC8-8C864A710CA0}">
          <cx:spPr>
            <a:ln w="12700" cmpd="dbl">
              <a:solidFill>
                <a:schemeClr val="tx1"/>
              </a:solidFill>
              <a:prstDash val="dash"/>
            </a:ln>
          </cx:spPr>
          <cx:axisId val="2"/>
        </cx:series>
      </cx:plotAreaRegion>
      <cx:axis id="0">
        <cx:catScaling gapWidth="0"/>
        <cx:title>
          <cx:tx>
            <cx:txData>
              <cx:v>Number of characters</cx:v>
            </cx:txData>
          </cx:tx>
          <cx:txPr>
            <a:bodyPr spcFirstLastPara="1" vertOverflow="ellipsis" horzOverflow="overflow" wrap="square" lIns="0" tIns="0" rIns="0" bIns="0" anchor="ctr" anchorCtr="1"/>
            <a:lstStyle/>
            <a:p>
              <a:pPr algn="ctr" rtl="0">
                <a:defRPr sz="800">
                  <a:latin typeface="Times New Roman" panose="02020603050405020304" pitchFamily="18" charset="0"/>
                  <a:ea typeface="Times New Roman" panose="02020603050405020304" pitchFamily="18" charset="0"/>
                  <a:cs typeface="Times New Roman" panose="02020603050405020304" pitchFamily="18" charset="0"/>
                </a:defRPr>
              </a:pPr>
              <a:r>
                <a:rPr lang="en-US"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Number of characters</a:t>
              </a:r>
            </a:p>
          </cx:txPr>
        </cx:title>
        <cx:tickLabels/>
        <cx:txPr>
          <a:bodyPr vertOverflow="overflow" horzOverflow="overflow" wrap="square" lIns="0" tIns="0" rIns="0" bIns="0"/>
          <a:lstStyle/>
          <a:p>
            <a:pPr algn="ctr" rtl="0">
              <a:defRPr sz="600" b="0" i="0" baseline="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600" baseline="0">
              <a:latin typeface="Times New Roman" panose="02020603050405020304" pitchFamily="18" charset="0"/>
              <a:cs typeface="Times New Roman" panose="02020603050405020304" pitchFamily="18" charset="0"/>
            </a:endParaRPr>
          </a:p>
        </cx:txPr>
      </cx:axis>
      <cx:axis id="1">
        <cx:valScaling/>
        <cx:title>
          <cx:tx>
            <cx:txData>
              <cx:v>Number of answers</cx:v>
            </cx:txData>
          </cx:tx>
          <cx:txPr>
            <a:bodyPr spcFirstLastPara="1" vertOverflow="ellipsis" horzOverflow="overflow" wrap="square" lIns="0" tIns="0" rIns="0" bIns="0" anchor="ctr" anchorCtr="1"/>
            <a:lstStyle/>
            <a:p>
              <a:pPr algn="ctr" rtl="0">
                <a:defRPr sz="800">
                  <a:latin typeface="Times New Roman" panose="02020603050405020304" pitchFamily="18" charset="0"/>
                  <a:ea typeface="Times New Roman" panose="02020603050405020304" pitchFamily="18" charset="0"/>
                  <a:cs typeface="Times New Roman" panose="02020603050405020304" pitchFamily="18" charset="0"/>
                </a:defRPr>
              </a:pPr>
              <a:r>
                <a:rPr lang="en-US" sz="8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Number of answers</a:t>
              </a:r>
            </a:p>
          </cx:txPr>
        </cx:title>
        <cx:majorGridlines/>
        <cx:tickLabels/>
        <cx:txPr>
          <a:bodyPr vertOverflow="overflow" horzOverflow="overflow" wrap="square" lIns="0" tIns="0" rIns="0" bIns="0"/>
          <a:lstStyle/>
          <a:p>
            <a:pPr algn="ctr" rtl="0">
              <a:defRPr sz="8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800">
              <a:latin typeface="Times New Roman" panose="02020603050405020304" pitchFamily="18" charset="0"/>
              <a:cs typeface="Times New Roman" panose="02020603050405020304" pitchFamily="18" charset="0"/>
            </a:endParaRPr>
          </a:p>
        </cx:txPr>
      </cx:axis>
      <cx:axis id="2">
        <cx:valScaling max="1" min="0"/>
        <cx:units unit="percentage"/>
        <cx:tickLabels/>
        <cx:txPr>
          <a:bodyPr vertOverflow="overflow" horzOverflow="overflow" wrap="square" lIns="0" tIns="0" rIns="0" bIns="0"/>
          <a:lstStyle/>
          <a:p>
            <a:pPr algn="ctr" rtl="0">
              <a:defRPr sz="8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800">
              <a:latin typeface="Times New Roman" panose="02020603050405020304" pitchFamily="18" charset="0"/>
              <a:cs typeface="Times New Roman" panose="02020603050405020304" pitchFamily="18" charset="0"/>
            </a:endParaRPr>
          </a:p>
        </cx:txPr>
      </cx:axis>
    </cx:plotArea>
  </cx:chart>
</cx: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Raj16</b:Tag>
    <b:SourceType>ConferenceProceedings</b:SourceType>
    <b:Guid>{522FD965-6F34-418C-93AB-2C42F2800599}</b:Guid>
    <b:Author>
      <b:Author>
        <b:NameList>
          <b:Person>
            <b:Last>Rajpurkar</b:Last>
            <b:First>Pranav</b:First>
          </b:Person>
          <b:Person>
            <b:Last>Zhang</b:Last>
            <b:First>Jian</b:First>
          </b:Person>
          <b:Person>
            <b:Last>Lopyrev</b:Last>
            <b:First>Konstantin</b:First>
          </b:Person>
          <b:Person>
            <b:Last>Liang</b:Last>
            <b:First>Percy</b:First>
          </b:Person>
        </b:NameList>
      </b:Author>
    </b:Author>
    <b:Title>SQuAD: 100,000+ Questions for Machine Comprehension of Text</b:Title>
    <b:Year>2016</b:Year>
    <b:City>Austin</b:City>
    <b:ConferenceName>Proceedings of the 2016 Conference on Empirical Methods in Natural Language Processing</b:ConferenceName>
    <b:RefOrder>5</b:RefOrder>
  </b:Source>
  <b:Source>
    <b:Tag>Tom19</b:Tag>
    <b:SourceType>JournalArticle</b:SourceType>
    <b:Guid>{D2E8097D-4DF1-40F9-8C96-98461A781166}</b:Guid>
    <b:Title>Natural Questions: a Benchmark for Question Answering Research</b:Title>
    <b:Year>2019</b:Year>
    <b:Author>
      <b:Author>
        <b:NameList>
          <b:Person>
            <b:Last>Kwiatkowski</b:Last>
            <b:First>Tom</b:First>
          </b:Person>
          <b:Person>
            <b:Last>Palomaki</b:Last>
            <b:First>Jennimaria</b:First>
          </b:Person>
          <b:Person>
            <b:Last>Redfield</b:Last>
            <b:First>Olivia</b:First>
          </b:Person>
          <b:Person>
            <b:Last>Collins</b:Last>
            <b:First>Michael</b:First>
          </b:Person>
          <b:Person>
            <b:Last>Parikh</b:Last>
            <b:First>Ankur</b:First>
          </b:Person>
          <b:Person>
            <b:Last>Alberti</b:Last>
            <b:First>Chris</b:First>
          </b:Person>
          <b:Person>
            <b:Last>Epstein</b:Last>
            <b:First>Danielle</b:First>
          </b:Person>
          <b:Person>
            <b:Last>Polosukhin</b:Last>
            <b:First>Illia</b:First>
          </b:Person>
          <b:Person>
            <b:Last>Kelcey</b:Last>
            <b:First>Matthew</b:First>
          </b:Person>
          <b:Person>
            <b:Last>Devlin</b:Last>
            <b:First>Jacob</b:First>
          </b:Person>
          <b:Person>
            <b:Last>Lee</b:Last>
            <b:First>Kenton</b:First>
          </b:Person>
          <b:Person>
            <b:Last>Toutanova</b:Last>
            <b:First>Kristina</b:First>
            <b:Middle>N.</b:Middle>
          </b:Person>
          <b:Person>
            <b:Last>M</b:Last>
            <b:First>Llion</b:First>
            <b:Middle>Jones and</b:Middle>
          </b:Person>
        </b:NameList>
      </b:Author>
    </b:Author>
    <b:JournalName>Transactions of the Association of Computational Linguistics</b:JournalName>
    <b:RefOrder>3</b:RefOrder>
  </b:Source>
  <b:Source>
    <b:Tag>Man07</b:Tag>
    <b:SourceType>ConferenceProceedings</b:SourceType>
    <b:Guid>{ACFD3843-8E8A-4CE4-BE95-7E7EAD3FC509}</b:Guid>
    <b:Author>
      <b:Author>
        <b:NameList>
          <b:Person>
            <b:Last>Joshi</b:Last>
            <b:First>Mandar</b:First>
          </b:Person>
          <b:Person>
            <b:Last>Choi</b:Last>
            <b:First>Eunsol</b:First>
          </b:Person>
          <b:Person>
            <b:Last>Weld</b:Last>
            <b:First>Daniel</b:First>
          </b:Person>
          <b:Person>
            <b:Last>Zettlemoyer</b:Last>
            <b:First>Luke</b:First>
          </b:Person>
        </b:NameList>
      </b:Author>
    </b:Author>
    <b:Title>Triviaqa: A large scale distantly supervised challenge dataset for reading comprehension</b:Title>
    <b:Year>207</b:Year>
    <b:ConferenceName>Proceedings of the 55th Annual Meeting of the Association for Compuational Linguistics (Volume 1: Long Papers)</b:ConferenceName>
    <b:City>Vancouver</b:City>
    <b:RefOrder>2</b:RefOrder>
  </b:Source>
  <b:Source>
    <b:Tag>YiY15</b:Tag>
    <b:SourceType>ConferenceProceedings</b:SourceType>
    <b:Guid>{64B26568-105E-44D6-A7D6-E4211561CAD6}</b:Guid>
    <b:Author>
      <b:Author>
        <b:NameList>
          <b:Person>
            <b:Last>Yang</b:Last>
            <b:First>Yi</b:First>
          </b:Person>
          <b:Person>
            <b:Last>Yih</b:Last>
            <b:First>Wen-tau</b:First>
          </b:Person>
          <b:Person>
            <b:Last>Meek</b:Last>
            <b:First>Christopher</b:First>
          </b:Person>
        </b:NameList>
      </b:Author>
    </b:Author>
    <b:Title>WikiQA: A challenge dataset for open-domain question answering</b:Title>
    <b:Year>2015</b:Year>
    <b:ConferenceName>Conference on Empirical Methods in Natural Language Processing</b:ConferenceName>
    <b:City>Lisbon</b:City>
    <b:RefOrder>1</b:RefOrder>
  </b:Source>
  <b:Source>
    <b:Tag>PJi96</b:Tag>
    <b:SourceType>Report</b:SourceType>
    <b:Guid>{8DAE29A8-16D1-4CD3-BE1E-33EE85B98835}</b:Guid>
    <b:Title>A Thai Text Retrieval System using the PAT tree: M.Sc. Thesis</b:Title>
    <b:Year>1996</b:Year>
    <b:City>1996</b:City>
    <b:Author>
      <b:Author>
        <b:NameList>
          <b:Person>
            <b:Last>Jindavimonlert</b:Last>
            <b:First>P.</b:First>
          </b:Person>
        </b:NameList>
      </b:Author>
    </b:Author>
    <b:Publisher>Department of Computer Engineering Chulalongkorn University</b:Publisher>
    <b:RefOrder>4</b:RefOrder>
  </b:Source>
</b:Sources>
</file>

<file path=customXml/itemProps1.xml><?xml version="1.0" encoding="utf-8"?>
<ds:datastoreItem xmlns:ds="http://schemas.openxmlformats.org/officeDocument/2006/customXml" ds:itemID="{B8E3A1C5-DEBF-4005-A9B2-A27C385D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TotalTime>
  <Pages>9</Pages>
  <Words>2669</Words>
  <Characters>15216</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Anocha</dc:creator>
  <dc:description>Formats and macros for Springer Lecture Notes</dc:description>
  <cp:lastModifiedBy>Santipong Thaiprayoon</cp:lastModifiedBy>
  <cp:revision>5</cp:revision>
  <cp:lastPrinted>2019-09-07T08:12:00Z</cp:lastPrinted>
  <dcterms:created xsi:type="dcterms:W3CDTF">2019-09-07T08:12:00Z</dcterms:created>
  <dcterms:modified xsi:type="dcterms:W3CDTF">2019-09-19T13:28:00Z</dcterms:modified>
</cp:coreProperties>
</file>